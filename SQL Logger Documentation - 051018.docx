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C1D1E" w14:textId="2FD2D6D8" w:rsidR="00CD24A7" w:rsidRDefault="00A01469" w:rsidP="00CD24A7">
      <w:pPr>
        <w:pStyle w:val="Heading0"/>
      </w:pPr>
      <w:r>
        <w:t>SQL Logger Documentation</w:t>
      </w:r>
    </w:p>
    <w:p w14:paraId="19A5D29B" w14:textId="77777777" w:rsidR="00CD24A7" w:rsidRDefault="00CD24A7" w:rsidP="00CD24A7">
      <w:pPr>
        <w:pStyle w:val="NoSpacing"/>
      </w:pPr>
      <w:r>
        <w:t>C. Grant Anderson</w:t>
      </w:r>
    </w:p>
    <w:p w14:paraId="098D3B76" w14:textId="19DD08A1" w:rsidR="00CD24A7" w:rsidRDefault="00A01469" w:rsidP="00CD24A7">
      <w:pPr>
        <w:pStyle w:val="NoSpacing"/>
      </w:pPr>
      <w:r>
        <w:t>5/</w:t>
      </w:r>
      <w:r w:rsidR="000E1C02">
        <w:t>10</w:t>
      </w:r>
      <w:r w:rsidR="00CD24A7">
        <w:t>/2018</w:t>
      </w:r>
    </w:p>
    <w:p w14:paraId="0A2EC55C" w14:textId="77777777" w:rsidR="00CD24A7" w:rsidRDefault="00CD24A7" w:rsidP="00A01469">
      <w:pPr>
        <w:pStyle w:val="NoSpacing"/>
      </w:pPr>
    </w:p>
    <w:p w14:paraId="3F560355" w14:textId="1467CB08" w:rsidR="00CD24A7" w:rsidRDefault="00CD24A7" w:rsidP="00A01469">
      <w:pPr>
        <w:pStyle w:val="NoSpacing"/>
      </w:pPr>
    </w:p>
    <w:p w14:paraId="6CE4BCD5" w14:textId="27E0DC9F" w:rsidR="0042483A" w:rsidRPr="0042483A" w:rsidRDefault="0042483A" w:rsidP="0042483A">
      <w:pPr>
        <w:pStyle w:val="Heading2"/>
      </w:pPr>
      <w:bookmarkStart w:id="0" w:name="_Toc513727575"/>
      <w:r w:rsidRPr="0042483A">
        <w:t>Document Summary:</w:t>
      </w:r>
      <w:bookmarkEnd w:id="0"/>
    </w:p>
    <w:p w14:paraId="787C81B2" w14:textId="77777777" w:rsidR="0042483A" w:rsidRDefault="0042483A" w:rsidP="00A01469">
      <w:pPr>
        <w:pStyle w:val="NoSpacing"/>
      </w:pPr>
    </w:p>
    <w:p w14:paraId="1AD89650" w14:textId="25A8FA0D" w:rsidR="00CD24A7" w:rsidRDefault="00A01469" w:rsidP="00A01469">
      <w:pPr>
        <w:pStyle w:val="NoSpacing"/>
      </w:pPr>
      <w:r>
        <w:t>This document contains the formal documentation for the SQL Logger log stored procedure and its use for instrumenting ETL procs.</w:t>
      </w:r>
      <w:r w:rsidR="000E1C02">
        <w:t xml:space="preserve">  This implementation of SQL Logger is based upon previous ETL implementations that I have done at previous companies on other cube based ETL system.</w:t>
      </w:r>
    </w:p>
    <w:p w14:paraId="5E8D7892" w14:textId="74576D8D" w:rsidR="000E1C02" w:rsidRDefault="000E1C02" w:rsidP="00A01469">
      <w:pPr>
        <w:pStyle w:val="NoSpacing"/>
      </w:pPr>
    </w:p>
    <w:sdt>
      <w:sdtPr>
        <w:id w:val="-9785352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A95D2A5" w14:textId="5635A3B8" w:rsidR="0042483A" w:rsidRDefault="0042483A">
          <w:pPr>
            <w:pStyle w:val="TOCHeading"/>
          </w:pPr>
          <w:r>
            <w:t>Contents</w:t>
          </w:r>
        </w:p>
        <w:p w14:paraId="00244768" w14:textId="393B8BAD" w:rsidR="0042483A" w:rsidRDefault="0042483A">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3727575" w:history="1">
            <w:r w:rsidRPr="0008121D">
              <w:rPr>
                <w:rStyle w:val="Hyperlink"/>
                <w:noProof/>
              </w:rPr>
              <w:t>Document Summary:</w:t>
            </w:r>
            <w:r>
              <w:rPr>
                <w:noProof/>
                <w:webHidden/>
              </w:rPr>
              <w:tab/>
            </w:r>
            <w:r>
              <w:rPr>
                <w:noProof/>
                <w:webHidden/>
              </w:rPr>
              <w:fldChar w:fldCharType="begin"/>
            </w:r>
            <w:r>
              <w:rPr>
                <w:noProof/>
                <w:webHidden/>
              </w:rPr>
              <w:instrText xml:space="preserve"> PAGEREF _Toc513727575 \h </w:instrText>
            </w:r>
            <w:r>
              <w:rPr>
                <w:noProof/>
                <w:webHidden/>
              </w:rPr>
            </w:r>
            <w:r>
              <w:rPr>
                <w:noProof/>
                <w:webHidden/>
              </w:rPr>
              <w:fldChar w:fldCharType="separate"/>
            </w:r>
            <w:r>
              <w:rPr>
                <w:noProof/>
                <w:webHidden/>
              </w:rPr>
              <w:t>1</w:t>
            </w:r>
            <w:r>
              <w:rPr>
                <w:noProof/>
                <w:webHidden/>
              </w:rPr>
              <w:fldChar w:fldCharType="end"/>
            </w:r>
          </w:hyperlink>
        </w:p>
        <w:p w14:paraId="0AD40C65" w14:textId="1A0994F8" w:rsidR="0042483A" w:rsidRDefault="0042483A">
          <w:pPr>
            <w:pStyle w:val="TOC2"/>
            <w:tabs>
              <w:tab w:val="right" w:leader="dot" w:pos="9350"/>
            </w:tabs>
            <w:rPr>
              <w:rFonts w:eastAsiaTheme="minorEastAsia"/>
              <w:noProof/>
            </w:rPr>
          </w:pPr>
          <w:hyperlink w:anchor="_Toc513727576" w:history="1">
            <w:r w:rsidRPr="0008121D">
              <w:rPr>
                <w:rStyle w:val="Hyperlink"/>
                <w:noProof/>
              </w:rPr>
              <w:t>1.0  The Need…And the Advantages</w:t>
            </w:r>
            <w:r>
              <w:rPr>
                <w:noProof/>
                <w:webHidden/>
              </w:rPr>
              <w:tab/>
            </w:r>
            <w:r>
              <w:rPr>
                <w:noProof/>
                <w:webHidden/>
              </w:rPr>
              <w:fldChar w:fldCharType="begin"/>
            </w:r>
            <w:r>
              <w:rPr>
                <w:noProof/>
                <w:webHidden/>
              </w:rPr>
              <w:instrText xml:space="preserve"> PAGEREF _Toc513727576 \h </w:instrText>
            </w:r>
            <w:r>
              <w:rPr>
                <w:noProof/>
                <w:webHidden/>
              </w:rPr>
            </w:r>
            <w:r>
              <w:rPr>
                <w:noProof/>
                <w:webHidden/>
              </w:rPr>
              <w:fldChar w:fldCharType="separate"/>
            </w:r>
            <w:r>
              <w:rPr>
                <w:noProof/>
                <w:webHidden/>
              </w:rPr>
              <w:t>3</w:t>
            </w:r>
            <w:r>
              <w:rPr>
                <w:noProof/>
                <w:webHidden/>
              </w:rPr>
              <w:fldChar w:fldCharType="end"/>
            </w:r>
          </w:hyperlink>
        </w:p>
        <w:p w14:paraId="03EC32BB" w14:textId="71AD7FED" w:rsidR="0042483A" w:rsidRDefault="0042483A">
          <w:pPr>
            <w:pStyle w:val="TOC2"/>
            <w:tabs>
              <w:tab w:val="right" w:leader="dot" w:pos="9350"/>
            </w:tabs>
            <w:rPr>
              <w:rFonts w:eastAsiaTheme="minorEastAsia"/>
              <w:noProof/>
            </w:rPr>
          </w:pPr>
          <w:hyperlink w:anchor="_Toc513727577" w:history="1">
            <w:r w:rsidRPr="0008121D">
              <w:rPr>
                <w:rStyle w:val="Hyperlink"/>
                <w:noProof/>
              </w:rPr>
              <w:t>1.1  Cube ETL Logging</w:t>
            </w:r>
            <w:r>
              <w:rPr>
                <w:noProof/>
                <w:webHidden/>
              </w:rPr>
              <w:tab/>
            </w:r>
            <w:r>
              <w:rPr>
                <w:noProof/>
                <w:webHidden/>
              </w:rPr>
              <w:fldChar w:fldCharType="begin"/>
            </w:r>
            <w:r>
              <w:rPr>
                <w:noProof/>
                <w:webHidden/>
              </w:rPr>
              <w:instrText xml:space="preserve"> PAGEREF _Toc513727577 \h </w:instrText>
            </w:r>
            <w:r>
              <w:rPr>
                <w:noProof/>
                <w:webHidden/>
              </w:rPr>
            </w:r>
            <w:r>
              <w:rPr>
                <w:noProof/>
                <w:webHidden/>
              </w:rPr>
              <w:fldChar w:fldCharType="separate"/>
            </w:r>
            <w:r>
              <w:rPr>
                <w:noProof/>
                <w:webHidden/>
              </w:rPr>
              <w:t>4</w:t>
            </w:r>
            <w:r>
              <w:rPr>
                <w:noProof/>
                <w:webHidden/>
              </w:rPr>
              <w:fldChar w:fldCharType="end"/>
            </w:r>
          </w:hyperlink>
        </w:p>
        <w:p w14:paraId="1762E835" w14:textId="0721069C" w:rsidR="0042483A" w:rsidRDefault="0042483A">
          <w:pPr>
            <w:pStyle w:val="TOC2"/>
            <w:tabs>
              <w:tab w:val="right" w:leader="dot" w:pos="9350"/>
            </w:tabs>
            <w:rPr>
              <w:rFonts w:eastAsiaTheme="minorEastAsia"/>
              <w:noProof/>
            </w:rPr>
          </w:pPr>
          <w:hyperlink w:anchor="_Toc513727578" w:history="1">
            <w:r w:rsidRPr="0008121D">
              <w:rPr>
                <w:rStyle w:val="Hyperlink"/>
                <w:noProof/>
              </w:rPr>
              <w:t>2.0  Overview</w:t>
            </w:r>
            <w:r>
              <w:rPr>
                <w:noProof/>
                <w:webHidden/>
              </w:rPr>
              <w:tab/>
            </w:r>
            <w:r>
              <w:rPr>
                <w:noProof/>
                <w:webHidden/>
              </w:rPr>
              <w:fldChar w:fldCharType="begin"/>
            </w:r>
            <w:r>
              <w:rPr>
                <w:noProof/>
                <w:webHidden/>
              </w:rPr>
              <w:instrText xml:space="preserve"> PAGEREF _Toc513727578 \h </w:instrText>
            </w:r>
            <w:r>
              <w:rPr>
                <w:noProof/>
                <w:webHidden/>
              </w:rPr>
            </w:r>
            <w:r>
              <w:rPr>
                <w:noProof/>
                <w:webHidden/>
              </w:rPr>
              <w:fldChar w:fldCharType="separate"/>
            </w:r>
            <w:r>
              <w:rPr>
                <w:noProof/>
                <w:webHidden/>
              </w:rPr>
              <w:t>5</w:t>
            </w:r>
            <w:r>
              <w:rPr>
                <w:noProof/>
                <w:webHidden/>
              </w:rPr>
              <w:fldChar w:fldCharType="end"/>
            </w:r>
          </w:hyperlink>
        </w:p>
        <w:p w14:paraId="4872FC8A" w14:textId="55CDB662" w:rsidR="0042483A" w:rsidRDefault="0042483A">
          <w:pPr>
            <w:pStyle w:val="TOC3"/>
            <w:tabs>
              <w:tab w:val="right" w:leader="dot" w:pos="9350"/>
            </w:tabs>
            <w:rPr>
              <w:rFonts w:eastAsiaTheme="minorEastAsia"/>
              <w:noProof/>
            </w:rPr>
          </w:pPr>
          <w:hyperlink w:anchor="_Toc513727579" w:history="1">
            <w:r w:rsidRPr="0008121D">
              <w:rPr>
                <w:rStyle w:val="Hyperlink"/>
                <w:noProof/>
              </w:rPr>
              <w:t>2.1  The SQL_Logger_Run_Number Sequence</w:t>
            </w:r>
            <w:r>
              <w:rPr>
                <w:noProof/>
                <w:webHidden/>
              </w:rPr>
              <w:tab/>
            </w:r>
            <w:r>
              <w:rPr>
                <w:noProof/>
                <w:webHidden/>
              </w:rPr>
              <w:fldChar w:fldCharType="begin"/>
            </w:r>
            <w:r>
              <w:rPr>
                <w:noProof/>
                <w:webHidden/>
              </w:rPr>
              <w:instrText xml:space="preserve"> PAGEREF _Toc513727579 \h </w:instrText>
            </w:r>
            <w:r>
              <w:rPr>
                <w:noProof/>
                <w:webHidden/>
              </w:rPr>
            </w:r>
            <w:r>
              <w:rPr>
                <w:noProof/>
                <w:webHidden/>
              </w:rPr>
              <w:fldChar w:fldCharType="separate"/>
            </w:r>
            <w:r>
              <w:rPr>
                <w:noProof/>
                <w:webHidden/>
              </w:rPr>
              <w:t>5</w:t>
            </w:r>
            <w:r>
              <w:rPr>
                <w:noProof/>
                <w:webHidden/>
              </w:rPr>
              <w:fldChar w:fldCharType="end"/>
            </w:r>
          </w:hyperlink>
        </w:p>
        <w:p w14:paraId="7E4F1850" w14:textId="7826EBDA" w:rsidR="0042483A" w:rsidRDefault="0042483A">
          <w:pPr>
            <w:pStyle w:val="TOC3"/>
            <w:tabs>
              <w:tab w:val="right" w:leader="dot" w:pos="9350"/>
            </w:tabs>
            <w:rPr>
              <w:rFonts w:eastAsiaTheme="minorEastAsia"/>
              <w:noProof/>
            </w:rPr>
          </w:pPr>
          <w:hyperlink w:anchor="_Toc513727580" w:history="1">
            <w:r w:rsidRPr="0008121D">
              <w:rPr>
                <w:rStyle w:val="Hyperlink"/>
                <w:noProof/>
              </w:rPr>
              <w:t>2.2  The SQL_Logger Stored Procedure</w:t>
            </w:r>
            <w:r>
              <w:rPr>
                <w:noProof/>
                <w:webHidden/>
              </w:rPr>
              <w:tab/>
            </w:r>
            <w:r>
              <w:rPr>
                <w:noProof/>
                <w:webHidden/>
              </w:rPr>
              <w:fldChar w:fldCharType="begin"/>
            </w:r>
            <w:r>
              <w:rPr>
                <w:noProof/>
                <w:webHidden/>
              </w:rPr>
              <w:instrText xml:space="preserve"> PAGEREF _Toc513727580 \h </w:instrText>
            </w:r>
            <w:r>
              <w:rPr>
                <w:noProof/>
                <w:webHidden/>
              </w:rPr>
            </w:r>
            <w:r>
              <w:rPr>
                <w:noProof/>
                <w:webHidden/>
              </w:rPr>
              <w:fldChar w:fldCharType="separate"/>
            </w:r>
            <w:r>
              <w:rPr>
                <w:noProof/>
                <w:webHidden/>
              </w:rPr>
              <w:t>6</w:t>
            </w:r>
            <w:r>
              <w:rPr>
                <w:noProof/>
                <w:webHidden/>
              </w:rPr>
              <w:fldChar w:fldCharType="end"/>
            </w:r>
          </w:hyperlink>
        </w:p>
        <w:p w14:paraId="3B64C1A1" w14:textId="259EBB80" w:rsidR="0042483A" w:rsidRDefault="0042483A">
          <w:pPr>
            <w:pStyle w:val="TOC3"/>
            <w:tabs>
              <w:tab w:val="right" w:leader="dot" w:pos="9350"/>
            </w:tabs>
            <w:rPr>
              <w:rFonts w:eastAsiaTheme="minorEastAsia"/>
              <w:noProof/>
            </w:rPr>
          </w:pPr>
          <w:hyperlink w:anchor="_Toc513727581" w:history="1">
            <w:r w:rsidRPr="0008121D">
              <w:rPr>
                <w:rStyle w:val="Hyperlink"/>
                <w:noProof/>
              </w:rPr>
              <w:t>2.2.1  Parameters</w:t>
            </w:r>
            <w:r>
              <w:rPr>
                <w:noProof/>
                <w:webHidden/>
              </w:rPr>
              <w:tab/>
            </w:r>
            <w:r>
              <w:rPr>
                <w:noProof/>
                <w:webHidden/>
              </w:rPr>
              <w:fldChar w:fldCharType="begin"/>
            </w:r>
            <w:r>
              <w:rPr>
                <w:noProof/>
                <w:webHidden/>
              </w:rPr>
              <w:instrText xml:space="preserve"> PAGEREF _Toc513727581 \h </w:instrText>
            </w:r>
            <w:r>
              <w:rPr>
                <w:noProof/>
                <w:webHidden/>
              </w:rPr>
            </w:r>
            <w:r>
              <w:rPr>
                <w:noProof/>
                <w:webHidden/>
              </w:rPr>
              <w:fldChar w:fldCharType="separate"/>
            </w:r>
            <w:r>
              <w:rPr>
                <w:noProof/>
                <w:webHidden/>
              </w:rPr>
              <w:t>8</w:t>
            </w:r>
            <w:r>
              <w:rPr>
                <w:noProof/>
                <w:webHidden/>
              </w:rPr>
              <w:fldChar w:fldCharType="end"/>
            </w:r>
          </w:hyperlink>
        </w:p>
        <w:p w14:paraId="23650E0A" w14:textId="578579AA" w:rsidR="0042483A" w:rsidRDefault="0042483A">
          <w:pPr>
            <w:pStyle w:val="TOC3"/>
            <w:tabs>
              <w:tab w:val="right" w:leader="dot" w:pos="9350"/>
            </w:tabs>
            <w:rPr>
              <w:rFonts w:eastAsiaTheme="minorEastAsia"/>
              <w:noProof/>
            </w:rPr>
          </w:pPr>
          <w:hyperlink w:anchor="_Toc513727582" w:history="1">
            <w:r w:rsidRPr="0008121D">
              <w:rPr>
                <w:rStyle w:val="Hyperlink"/>
                <w:noProof/>
              </w:rPr>
              <w:t>2.2.2  Insert</w:t>
            </w:r>
            <w:r>
              <w:rPr>
                <w:noProof/>
                <w:webHidden/>
              </w:rPr>
              <w:tab/>
            </w:r>
            <w:r>
              <w:rPr>
                <w:noProof/>
                <w:webHidden/>
              </w:rPr>
              <w:fldChar w:fldCharType="begin"/>
            </w:r>
            <w:r>
              <w:rPr>
                <w:noProof/>
                <w:webHidden/>
              </w:rPr>
              <w:instrText xml:space="preserve"> PAGEREF _Toc513727582 \h </w:instrText>
            </w:r>
            <w:r>
              <w:rPr>
                <w:noProof/>
                <w:webHidden/>
              </w:rPr>
            </w:r>
            <w:r>
              <w:rPr>
                <w:noProof/>
                <w:webHidden/>
              </w:rPr>
              <w:fldChar w:fldCharType="separate"/>
            </w:r>
            <w:r>
              <w:rPr>
                <w:noProof/>
                <w:webHidden/>
              </w:rPr>
              <w:t>10</w:t>
            </w:r>
            <w:r>
              <w:rPr>
                <w:noProof/>
                <w:webHidden/>
              </w:rPr>
              <w:fldChar w:fldCharType="end"/>
            </w:r>
          </w:hyperlink>
        </w:p>
        <w:p w14:paraId="76D85339" w14:textId="764DE2C8" w:rsidR="0042483A" w:rsidRDefault="0042483A">
          <w:pPr>
            <w:pStyle w:val="TOC3"/>
            <w:tabs>
              <w:tab w:val="right" w:leader="dot" w:pos="9350"/>
            </w:tabs>
            <w:rPr>
              <w:rFonts w:eastAsiaTheme="minorEastAsia"/>
              <w:noProof/>
            </w:rPr>
          </w:pPr>
          <w:hyperlink w:anchor="_Toc513727583" w:history="1">
            <w:r w:rsidRPr="0008121D">
              <w:rPr>
                <w:rStyle w:val="Hyperlink"/>
                <w:noProof/>
              </w:rPr>
              <w:t>2.2.3  Select – Manual Entries</w:t>
            </w:r>
            <w:r>
              <w:rPr>
                <w:noProof/>
                <w:webHidden/>
              </w:rPr>
              <w:tab/>
            </w:r>
            <w:r>
              <w:rPr>
                <w:noProof/>
                <w:webHidden/>
              </w:rPr>
              <w:fldChar w:fldCharType="begin"/>
            </w:r>
            <w:r>
              <w:rPr>
                <w:noProof/>
                <w:webHidden/>
              </w:rPr>
              <w:instrText xml:space="preserve"> PAGEREF _Toc513727583 \h </w:instrText>
            </w:r>
            <w:r>
              <w:rPr>
                <w:noProof/>
                <w:webHidden/>
              </w:rPr>
            </w:r>
            <w:r>
              <w:rPr>
                <w:noProof/>
                <w:webHidden/>
              </w:rPr>
              <w:fldChar w:fldCharType="separate"/>
            </w:r>
            <w:r>
              <w:rPr>
                <w:noProof/>
                <w:webHidden/>
              </w:rPr>
              <w:t>10</w:t>
            </w:r>
            <w:r>
              <w:rPr>
                <w:noProof/>
                <w:webHidden/>
              </w:rPr>
              <w:fldChar w:fldCharType="end"/>
            </w:r>
          </w:hyperlink>
        </w:p>
        <w:p w14:paraId="63FD9762" w14:textId="18001051" w:rsidR="0042483A" w:rsidRDefault="0042483A">
          <w:pPr>
            <w:pStyle w:val="TOC3"/>
            <w:tabs>
              <w:tab w:val="right" w:leader="dot" w:pos="9350"/>
            </w:tabs>
            <w:rPr>
              <w:rFonts w:eastAsiaTheme="minorEastAsia"/>
              <w:noProof/>
            </w:rPr>
          </w:pPr>
          <w:hyperlink w:anchor="_Toc513727584" w:history="1">
            <w:r w:rsidRPr="0008121D">
              <w:rPr>
                <w:rStyle w:val="Hyperlink"/>
                <w:noProof/>
              </w:rPr>
              <w:t>2.2.4  Select – Automatic Entries</w:t>
            </w:r>
            <w:r>
              <w:rPr>
                <w:noProof/>
                <w:webHidden/>
              </w:rPr>
              <w:tab/>
            </w:r>
            <w:r>
              <w:rPr>
                <w:noProof/>
                <w:webHidden/>
              </w:rPr>
              <w:fldChar w:fldCharType="begin"/>
            </w:r>
            <w:r>
              <w:rPr>
                <w:noProof/>
                <w:webHidden/>
              </w:rPr>
              <w:instrText xml:space="preserve"> PAGEREF _Toc513727584 \h </w:instrText>
            </w:r>
            <w:r>
              <w:rPr>
                <w:noProof/>
                <w:webHidden/>
              </w:rPr>
            </w:r>
            <w:r>
              <w:rPr>
                <w:noProof/>
                <w:webHidden/>
              </w:rPr>
              <w:fldChar w:fldCharType="separate"/>
            </w:r>
            <w:r>
              <w:rPr>
                <w:noProof/>
                <w:webHidden/>
              </w:rPr>
              <w:t>10</w:t>
            </w:r>
            <w:r>
              <w:rPr>
                <w:noProof/>
                <w:webHidden/>
              </w:rPr>
              <w:fldChar w:fldCharType="end"/>
            </w:r>
          </w:hyperlink>
        </w:p>
        <w:p w14:paraId="12A5772D" w14:textId="070B0D28" w:rsidR="0042483A" w:rsidRDefault="0042483A">
          <w:pPr>
            <w:pStyle w:val="TOC3"/>
            <w:tabs>
              <w:tab w:val="right" w:leader="dot" w:pos="9350"/>
            </w:tabs>
            <w:rPr>
              <w:rFonts w:eastAsiaTheme="minorEastAsia"/>
              <w:noProof/>
            </w:rPr>
          </w:pPr>
          <w:hyperlink w:anchor="_Toc513727585" w:history="1">
            <w:r w:rsidRPr="0008121D">
              <w:rPr>
                <w:rStyle w:val="Hyperlink"/>
                <w:noProof/>
              </w:rPr>
              <w:t>2.3  The SQL_Logger_Log Table</w:t>
            </w:r>
            <w:r>
              <w:rPr>
                <w:noProof/>
                <w:webHidden/>
              </w:rPr>
              <w:tab/>
            </w:r>
            <w:r>
              <w:rPr>
                <w:noProof/>
                <w:webHidden/>
              </w:rPr>
              <w:fldChar w:fldCharType="begin"/>
            </w:r>
            <w:r>
              <w:rPr>
                <w:noProof/>
                <w:webHidden/>
              </w:rPr>
              <w:instrText xml:space="preserve"> PAGEREF _Toc513727585 \h </w:instrText>
            </w:r>
            <w:r>
              <w:rPr>
                <w:noProof/>
                <w:webHidden/>
              </w:rPr>
            </w:r>
            <w:r>
              <w:rPr>
                <w:noProof/>
                <w:webHidden/>
              </w:rPr>
              <w:fldChar w:fldCharType="separate"/>
            </w:r>
            <w:r>
              <w:rPr>
                <w:noProof/>
                <w:webHidden/>
              </w:rPr>
              <w:t>10</w:t>
            </w:r>
            <w:r>
              <w:rPr>
                <w:noProof/>
                <w:webHidden/>
              </w:rPr>
              <w:fldChar w:fldCharType="end"/>
            </w:r>
          </w:hyperlink>
        </w:p>
        <w:p w14:paraId="70D9B463" w14:textId="276FD38F" w:rsidR="0042483A" w:rsidRDefault="0042483A">
          <w:pPr>
            <w:pStyle w:val="TOC3"/>
            <w:tabs>
              <w:tab w:val="right" w:leader="dot" w:pos="9350"/>
            </w:tabs>
            <w:rPr>
              <w:rFonts w:eastAsiaTheme="minorEastAsia"/>
              <w:noProof/>
            </w:rPr>
          </w:pPr>
          <w:hyperlink w:anchor="_Toc513727586" w:history="1">
            <w:r w:rsidRPr="0008121D">
              <w:rPr>
                <w:rStyle w:val="Hyperlink"/>
                <w:noProof/>
              </w:rPr>
              <w:t>2.3.1  Primary Key Columns</w:t>
            </w:r>
            <w:r>
              <w:rPr>
                <w:noProof/>
                <w:webHidden/>
              </w:rPr>
              <w:tab/>
            </w:r>
            <w:r>
              <w:rPr>
                <w:noProof/>
                <w:webHidden/>
              </w:rPr>
              <w:fldChar w:fldCharType="begin"/>
            </w:r>
            <w:r>
              <w:rPr>
                <w:noProof/>
                <w:webHidden/>
              </w:rPr>
              <w:instrText xml:space="preserve"> PAGEREF _Toc513727586 \h </w:instrText>
            </w:r>
            <w:r>
              <w:rPr>
                <w:noProof/>
                <w:webHidden/>
              </w:rPr>
            </w:r>
            <w:r>
              <w:rPr>
                <w:noProof/>
                <w:webHidden/>
              </w:rPr>
              <w:fldChar w:fldCharType="separate"/>
            </w:r>
            <w:r>
              <w:rPr>
                <w:noProof/>
                <w:webHidden/>
              </w:rPr>
              <w:t>11</w:t>
            </w:r>
            <w:r>
              <w:rPr>
                <w:noProof/>
                <w:webHidden/>
              </w:rPr>
              <w:fldChar w:fldCharType="end"/>
            </w:r>
          </w:hyperlink>
        </w:p>
        <w:p w14:paraId="6AEA3F43" w14:textId="646B1970" w:rsidR="0042483A" w:rsidRDefault="0042483A">
          <w:pPr>
            <w:pStyle w:val="TOC3"/>
            <w:tabs>
              <w:tab w:val="right" w:leader="dot" w:pos="9350"/>
            </w:tabs>
            <w:rPr>
              <w:rFonts w:eastAsiaTheme="minorEastAsia"/>
              <w:noProof/>
            </w:rPr>
          </w:pPr>
          <w:hyperlink w:anchor="_Toc513727587" w:history="1">
            <w:r w:rsidRPr="0008121D">
              <w:rPr>
                <w:rStyle w:val="Hyperlink"/>
                <w:noProof/>
              </w:rPr>
              <w:t>2.3.2  Step Columns</w:t>
            </w:r>
            <w:r>
              <w:rPr>
                <w:noProof/>
                <w:webHidden/>
              </w:rPr>
              <w:tab/>
            </w:r>
            <w:r>
              <w:rPr>
                <w:noProof/>
                <w:webHidden/>
              </w:rPr>
              <w:fldChar w:fldCharType="begin"/>
            </w:r>
            <w:r>
              <w:rPr>
                <w:noProof/>
                <w:webHidden/>
              </w:rPr>
              <w:instrText xml:space="preserve"> PAGEREF _Toc513727587 \h </w:instrText>
            </w:r>
            <w:r>
              <w:rPr>
                <w:noProof/>
                <w:webHidden/>
              </w:rPr>
            </w:r>
            <w:r>
              <w:rPr>
                <w:noProof/>
                <w:webHidden/>
              </w:rPr>
              <w:fldChar w:fldCharType="separate"/>
            </w:r>
            <w:r>
              <w:rPr>
                <w:noProof/>
                <w:webHidden/>
              </w:rPr>
              <w:t>12</w:t>
            </w:r>
            <w:r>
              <w:rPr>
                <w:noProof/>
                <w:webHidden/>
              </w:rPr>
              <w:fldChar w:fldCharType="end"/>
            </w:r>
          </w:hyperlink>
        </w:p>
        <w:p w14:paraId="3789CC93" w14:textId="665E498E" w:rsidR="0042483A" w:rsidRDefault="0042483A">
          <w:pPr>
            <w:pStyle w:val="TOC3"/>
            <w:tabs>
              <w:tab w:val="right" w:leader="dot" w:pos="9350"/>
            </w:tabs>
            <w:rPr>
              <w:rFonts w:eastAsiaTheme="minorEastAsia"/>
              <w:noProof/>
            </w:rPr>
          </w:pPr>
          <w:hyperlink w:anchor="_Toc513727588" w:history="1">
            <w:r w:rsidRPr="0008121D">
              <w:rPr>
                <w:rStyle w:val="Hyperlink"/>
                <w:noProof/>
              </w:rPr>
              <w:t>2.3.3  Primary Info Columns</w:t>
            </w:r>
            <w:r>
              <w:rPr>
                <w:noProof/>
                <w:webHidden/>
              </w:rPr>
              <w:tab/>
            </w:r>
            <w:r>
              <w:rPr>
                <w:noProof/>
                <w:webHidden/>
              </w:rPr>
              <w:fldChar w:fldCharType="begin"/>
            </w:r>
            <w:r>
              <w:rPr>
                <w:noProof/>
                <w:webHidden/>
              </w:rPr>
              <w:instrText xml:space="preserve"> PAGEREF _Toc513727588 \h </w:instrText>
            </w:r>
            <w:r>
              <w:rPr>
                <w:noProof/>
                <w:webHidden/>
              </w:rPr>
            </w:r>
            <w:r>
              <w:rPr>
                <w:noProof/>
                <w:webHidden/>
              </w:rPr>
              <w:fldChar w:fldCharType="separate"/>
            </w:r>
            <w:r>
              <w:rPr>
                <w:noProof/>
                <w:webHidden/>
              </w:rPr>
              <w:t>12</w:t>
            </w:r>
            <w:r>
              <w:rPr>
                <w:noProof/>
                <w:webHidden/>
              </w:rPr>
              <w:fldChar w:fldCharType="end"/>
            </w:r>
          </w:hyperlink>
        </w:p>
        <w:p w14:paraId="3C79F826" w14:textId="151A36A6" w:rsidR="0042483A" w:rsidRDefault="0042483A">
          <w:pPr>
            <w:pStyle w:val="TOC3"/>
            <w:tabs>
              <w:tab w:val="right" w:leader="dot" w:pos="9350"/>
            </w:tabs>
            <w:rPr>
              <w:rFonts w:eastAsiaTheme="minorEastAsia"/>
              <w:noProof/>
            </w:rPr>
          </w:pPr>
          <w:hyperlink w:anchor="_Toc513727589" w:history="1">
            <w:r w:rsidRPr="0008121D">
              <w:rPr>
                <w:rStyle w:val="Hyperlink"/>
                <w:noProof/>
              </w:rPr>
              <w:t>2.3.4  Date and Time Columns</w:t>
            </w:r>
            <w:r>
              <w:rPr>
                <w:noProof/>
                <w:webHidden/>
              </w:rPr>
              <w:tab/>
            </w:r>
            <w:r>
              <w:rPr>
                <w:noProof/>
                <w:webHidden/>
              </w:rPr>
              <w:fldChar w:fldCharType="begin"/>
            </w:r>
            <w:r>
              <w:rPr>
                <w:noProof/>
                <w:webHidden/>
              </w:rPr>
              <w:instrText xml:space="preserve"> PAGEREF _Toc513727589 \h </w:instrText>
            </w:r>
            <w:r>
              <w:rPr>
                <w:noProof/>
                <w:webHidden/>
              </w:rPr>
            </w:r>
            <w:r>
              <w:rPr>
                <w:noProof/>
                <w:webHidden/>
              </w:rPr>
              <w:fldChar w:fldCharType="separate"/>
            </w:r>
            <w:r>
              <w:rPr>
                <w:noProof/>
                <w:webHidden/>
              </w:rPr>
              <w:t>12</w:t>
            </w:r>
            <w:r>
              <w:rPr>
                <w:noProof/>
                <w:webHidden/>
              </w:rPr>
              <w:fldChar w:fldCharType="end"/>
            </w:r>
          </w:hyperlink>
        </w:p>
        <w:p w14:paraId="2E318DFE" w14:textId="7101B443" w:rsidR="0042483A" w:rsidRDefault="0042483A">
          <w:pPr>
            <w:pStyle w:val="TOC3"/>
            <w:tabs>
              <w:tab w:val="right" w:leader="dot" w:pos="9350"/>
            </w:tabs>
            <w:rPr>
              <w:rFonts w:eastAsiaTheme="minorEastAsia"/>
              <w:noProof/>
            </w:rPr>
          </w:pPr>
          <w:hyperlink w:anchor="_Toc513727590" w:history="1">
            <w:r w:rsidRPr="0008121D">
              <w:rPr>
                <w:rStyle w:val="Hyperlink"/>
                <w:noProof/>
              </w:rPr>
              <w:t>2.3.5  Log Messages</w:t>
            </w:r>
            <w:r>
              <w:rPr>
                <w:noProof/>
                <w:webHidden/>
              </w:rPr>
              <w:tab/>
            </w:r>
            <w:r>
              <w:rPr>
                <w:noProof/>
                <w:webHidden/>
              </w:rPr>
              <w:fldChar w:fldCharType="begin"/>
            </w:r>
            <w:r>
              <w:rPr>
                <w:noProof/>
                <w:webHidden/>
              </w:rPr>
              <w:instrText xml:space="preserve"> PAGEREF _Toc513727590 \h </w:instrText>
            </w:r>
            <w:r>
              <w:rPr>
                <w:noProof/>
                <w:webHidden/>
              </w:rPr>
            </w:r>
            <w:r>
              <w:rPr>
                <w:noProof/>
                <w:webHidden/>
              </w:rPr>
              <w:fldChar w:fldCharType="separate"/>
            </w:r>
            <w:r>
              <w:rPr>
                <w:noProof/>
                <w:webHidden/>
              </w:rPr>
              <w:t>12</w:t>
            </w:r>
            <w:r>
              <w:rPr>
                <w:noProof/>
                <w:webHidden/>
              </w:rPr>
              <w:fldChar w:fldCharType="end"/>
            </w:r>
          </w:hyperlink>
        </w:p>
        <w:p w14:paraId="3E2107FD" w14:textId="2151C4DB" w:rsidR="0042483A" w:rsidRDefault="0042483A">
          <w:pPr>
            <w:pStyle w:val="TOC3"/>
            <w:tabs>
              <w:tab w:val="right" w:leader="dot" w:pos="9350"/>
            </w:tabs>
            <w:rPr>
              <w:rFonts w:eastAsiaTheme="minorEastAsia"/>
              <w:noProof/>
            </w:rPr>
          </w:pPr>
          <w:hyperlink w:anchor="_Toc513727591" w:history="1">
            <w:r w:rsidRPr="0008121D">
              <w:rPr>
                <w:rStyle w:val="Hyperlink"/>
                <w:noProof/>
              </w:rPr>
              <w:t>2.3.6  Automatically Logged Info Columns</w:t>
            </w:r>
            <w:r>
              <w:rPr>
                <w:noProof/>
                <w:webHidden/>
              </w:rPr>
              <w:tab/>
            </w:r>
            <w:r>
              <w:rPr>
                <w:noProof/>
                <w:webHidden/>
              </w:rPr>
              <w:fldChar w:fldCharType="begin"/>
            </w:r>
            <w:r>
              <w:rPr>
                <w:noProof/>
                <w:webHidden/>
              </w:rPr>
              <w:instrText xml:space="preserve"> PAGEREF _Toc513727591 \h </w:instrText>
            </w:r>
            <w:r>
              <w:rPr>
                <w:noProof/>
                <w:webHidden/>
              </w:rPr>
            </w:r>
            <w:r>
              <w:rPr>
                <w:noProof/>
                <w:webHidden/>
              </w:rPr>
              <w:fldChar w:fldCharType="separate"/>
            </w:r>
            <w:r>
              <w:rPr>
                <w:noProof/>
                <w:webHidden/>
              </w:rPr>
              <w:t>12</w:t>
            </w:r>
            <w:r>
              <w:rPr>
                <w:noProof/>
                <w:webHidden/>
              </w:rPr>
              <w:fldChar w:fldCharType="end"/>
            </w:r>
          </w:hyperlink>
        </w:p>
        <w:p w14:paraId="143C5007" w14:textId="6C9E8AC9" w:rsidR="0042483A" w:rsidRDefault="0042483A">
          <w:pPr>
            <w:pStyle w:val="TOC3"/>
            <w:tabs>
              <w:tab w:val="right" w:leader="dot" w:pos="9350"/>
            </w:tabs>
            <w:rPr>
              <w:rFonts w:eastAsiaTheme="minorEastAsia"/>
              <w:noProof/>
            </w:rPr>
          </w:pPr>
          <w:hyperlink w:anchor="_Toc513727592" w:history="1">
            <w:r w:rsidRPr="0008121D">
              <w:rPr>
                <w:rStyle w:val="Hyperlink"/>
                <w:noProof/>
              </w:rPr>
              <w:t>2.4  The SQL_Logger Reporting Views</w:t>
            </w:r>
            <w:r>
              <w:rPr>
                <w:noProof/>
                <w:webHidden/>
              </w:rPr>
              <w:tab/>
            </w:r>
            <w:r>
              <w:rPr>
                <w:noProof/>
                <w:webHidden/>
              </w:rPr>
              <w:fldChar w:fldCharType="begin"/>
            </w:r>
            <w:r>
              <w:rPr>
                <w:noProof/>
                <w:webHidden/>
              </w:rPr>
              <w:instrText xml:space="preserve"> PAGEREF _Toc513727592 \h </w:instrText>
            </w:r>
            <w:r>
              <w:rPr>
                <w:noProof/>
                <w:webHidden/>
              </w:rPr>
            </w:r>
            <w:r>
              <w:rPr>
                <w:noProof/>
                <w:webHidden/>
              </w:rPr>
              <w:fldChar w:fldCharType="separate"/>
            </w:r>
            <w:r>
              <w:rPr>
                <w:noProof/>
                <w:webHidden/>
              </w:rPr>
              <w:t>13</w:t>
            </w:r>
            <w:r>
              <w:rPr>
                <w:noProof/>
                <w:webHidden/>
              </w:rPr>
              <w:fldChar w:fldCharType="end"/>
            </w:r>
          </w:hyperlink>
        </w:p>
        <w:p w14:paraId="68D6CB39" w14:textId="71E63ADE" w:rsidR="0042483A" w:rsidRDefault="0042483A">
          <w:pPr>
            <w:pStyle w:val="TOC2"/>
            <w:tabs>
              <w:tab w:val="right" w:leader="dot" w:pos="9350"/>
            </w:tabs>
            <w:rPr>
              <w:rFonts w:eastAsiaTheme="minorEastAsia"/>
              <w:noProof/>
            </w:rPr>
          </w:pPr>
          <w:hyperlink w:anchor="_Toc513727593" w:history="1">
            <w:r w:rsidRPr="0008121D">
              <w:rPr>
                <w:rStyle w:val="Hyperlink"/>
                <w:noProof/>
              </w:rPr>
              <w:t>3.0  Instrumenting Procs and SQL</w:t>
            </w:r>
            <w:r>
              <w:rPr>
                <w:noProof/>
                <w:webHidden/>
              </w:rPr>
              <w:tab/>
            </w:r>
            <w:r>
              <w:rPr>
                <w:noProof/>
                <w:webHidden/>
              </w:rPr>
              <w:fldChar w:fldCharType="begin"/>
            </w:r>
            <w:r>
              <w:rPr>
                <w:noProof/>
                <w:webHidden/>
              </w:rPr>
              <w:instrText xml:space="preserve"> PAGEREF _Toc513727593 \h </w:instrText>
            </w:r>
            <w:r>
              <w:rPr>
                <w:noProof/>
                <w:webHidden/>
              </w:rPr>
            </w:r>
            <w:r>
              <w:rPr>
                <w:noProof/>
                <w:webHidden/>
              </w:rPr>
              <w:fldChar w:fldCharType="separate"/>
            </w:r>
            <w:r>
              <w:rPr>
                <w:noProof/>
                <w:webHidden/>
              </w:rPr>
              <w:t>14</w:t>
            </w:r>
            <w:r>
              <w:rPr>
                <w:noProof/>
                <w:webHidden/>
              </w:rPr>
              <w:fldChar w:fldCharType="end"/>
            </w:r>
          </w:hyperlink>
        </w:p>
        <w:p w14:paraId="133F29C5" w14:textId="7FC5C4C7" w:rsidR="0042483A" w:rsidRDefault="0042483A">
          <w:pPr>
            <w:pStyle w:val="TOC3"/>
            <w:tabs>
              <w:tab w:val="right" w:leader="dot" w:pos="9350"/>
            </w:tabs>
            <w:rPr>
              <w:rFonts w:eastAsiaTheme="minorEastAsia"/>
              <w:noProof/>
            </w:rPr>
          </w:pPr>
          <w:hyperlink w:anchor="_Toc513727594" w:history="1">
            <w:r w:rsidRPr="0008121D">
              <w:rPr>
                <w:rStyle w:val="Hyperlink"/>
                <w:noProof/>
              </w:rPr>
              <w:t>3.4  Simple Asynchronous Logging</w:t>
            </w:r>
            <w:r>
              <w:rPr>
                <w:noProof/>
                <w:webHidden/>
              </w:rPr>
              <w:tab/>
            </w:r>
            <w:r>
              <w:rPr>
                <w:noProof/>
                <w:webHidden/>
              </w:rPr>
              <w:fldChar w:fldCharType="begin"/>
            </w:r>
            <w:r>
              <w:rPr>
                <w:noProof/>
                <w:webHidden/>
              </w:rPr>
              <w:instrText xml:space="preserve"> PAGEREF _Toc513727594 \h </w:instrText>
            </w:r>
            <w:r>
              <w:rPr>
                <w:noProof/>
                <w:webHidden/>
              </w:rPr>
            </w:r>
            <w:r>
              <w:rPr>
                <w:noProof/>
                <w:webHidden/>
              </w:rPr>
              <w:fldChar w:fldCharType="separate"/>
            </w:r>
            <w:r>
              <w:rPr>
                <w:noProof/>
                <w:webHidden/>
              </w:rPr>
              <w:t>15</w:t>
            </w:r>
            <w:r>
              <w:rPr>
                <w:noProof/>
                <w:webHidden/>
              </w:rPr>
              <w:fldChar w:fldCharType="end"/>
            </w:r>
          </w:hyperlink>
        </w:p>
        <w:p w14:paraId="793218CB" w14:textId="7F222B32" w:rsidR="0042483A" w:rsidRDefault="0042483A">
          <w:pPr>
            <w:pStyle w:val="TOC3"/>
            <w:tabs>
              <w:tab w:val="right" w:leader="dot" w:pos="9350"/>
            </w:tabs>
            <w:rPr>
              <w:rFonts w:eastAsiaTheme="minorEastAsia"/>
              <w:noProof/>
            </w:rPr>
          </w:pPr>
          <w:hyperlink w:anchor="_Toc513727595" w:history="1">
            <w:r w:rsidRPr="0008121D">
              <w:rPr>
                <w:rStyle w:val="Hyperlink"/>
                <w:noProof/>
              </w:rPr>
              <w:t>3.5  Synchronous Run Number Logging</w:t>
            </w:r>
            <w:r>
              <w:rPr>
                <w:noProof/>
                <w:webHidden/>
              </w:rPr>
              <w:tab/>
            </w:r>
            <w:r>
              <w:rPr>
                <w:noProof/>
                <w:webHidden/>
              </w:rPr>
              <w:fldChar w:fldCharType="begin"/>
            </w:r>
            <w:r>
              <w:rPr>
                <w:noProof/>
                <w:webHidden/>
              </w:rPr>
              <w:instrText xml:space="preserve"> PAGEREF _Toc513727595 \h </w:instrText>
            </w:r>
            <w:r>
              <w:rPr>
                <w:noProof/>
                <w:webHidden/>
              </w:rPr>
            </w:r>
            <w:r>
              <w:rPr>
                <w:noProof/>
                <w:webHidden/>
              </w:rPr>
              <w:fldChar w:fldCharType="separate"/>
            </w:r>
            <w:r>
              <w:rPr>
                <w:noProof/>
                <w:webHidden/>
              </w:rPr>
              <w:t>15</w:t>
            </w:r>
            <w:r>
              <w:rPr>
                <w:noProof/>
                <w:webHidden/>
              </w:rPr>
              <w:fldChar w:fldCharType="end"/>
            </w:r>
          </w:hyperlink>
        </w:p>
        <w:p w14:paraId="11EE26B9" w14:textId="28320434" w:rsidR="0042483A" w:rsidRDefault="0042483A">
          <w:pPr>
            <w:pStyle w:val="TOC3"/>
            <w:tabs>
              <w:tab w:val="right" w:leader="dot" w:pos="9350"/>
            </w:tabs>
            <w:rPr>
              <w:rFonts w:eastAsiaTheme="minorEastAsia"/>
              <w:noProof/>
            </w:rPr>
          </w:pPr>
          <w:hyperlink w:anchor="_Toc513727596" w:history="1">
            <w:r w:rsidRPr="0008121D">
              <w:rPr>
                <w:rStyle w:val="Hyperlink"/>
                <w:noProof/>
              </w:rPr>
              <w:t>3.6  Simple Example – Simple Asynchronous Logging</w:t>
            </w:r>
            <w:r>
              <w:rPr>
                <w:noProof/>
                <w:webHidden/>
              </w:rPr>
              <w:tab/>
            </w:r>
            <w:r>
              <w:rPr>
                <w:noProof/>
                <w:webHidden/>
              </w:rPr>
              <w:fldChar w:fldCharType="begin"/>
            </w:r>
            <w:r>
              <w:rPr>
                <w:noProof/>
                <w:webHidden/>
              </w:rPr>
              <w:instrText xml:space="preserve"> PAGEREF _Toc513727596 \h </w:instrText>
            </w:r>
            <w:r>
              <w:rPr>
                <w:noProof/>
                <w:webHidden/>
              </w:rPr>
            </w:r>
            <w:r>
              <w:rPr>
                <w:noProof/>
                <w:webHidden/>
              </w:rPr>
              <w:fldChar w:fldCharType="separate"/>
            </w:r>
            <w:r>
              <w:rPr>
                <w:noProof/>
                <w:webHidden/>
              </w:rPr>
              <w:t>16</w:t>
            </w:r>
            <w:r>
              <w:rPr>
                <w:noProof/>
                <w:webHidden/>
              </w:rPr>
              <w:fldChar w:fldCharType="end"/>
            </w:r>
          </w:hyperlink>
        </w:p>
        <w:p w14:paraId="78504E29" w14:textId="6CFBD057" w:rsidR="0042483A" w:rsidRDefault="0042483A">
          <w:pPr>
            <w:pStyle w:val="TOC3"/>
            <w:tabs>
              <w:tab w:val="right" w:leader="dot" w:pos="9350"/>
            </w:tabs>
            <w:rPr>
              <w:rFonts w:eastAsiaTheme="minorEastAsia"/>
              <w:noProof/>
            </w:rPr>
          </w:pPr>
          <w:hyperlink w:anchor="_Toc513727597" w:history="1">
            <w:r w:rsidRPr="0008121D">
              <w:rPr>
                <w:rStyle w:val="Hyperlink"/>
                <w:noProof/>
              </w:rPr>
              <w:t>3.7  Simple Example – Synchronous Run Number Logging</w:t>
            </w:r>
            <w:r>
              <w:rPr>
                <w:noProof/>
                <w:webHidden/>
              </w:rPr>
              <w:tab/>
            </w:r>
            <w:r>
              <w:rPr>
                <w:noProof/>
                <w:webHidden/>
              </w:rPr>
              <w:fldChar w:fldCharType="begin"/>
            </w:r>
            <w:r>
              <w:rPr>
                <w:noProof/>
                <w:webHidden/>
              </w:rPr>
              <w:instrText xml:space="preserve"> PAGEREF _Toc513727597 \h </w:instrText>
            </w:r>
            <w:r>
              <w:rPr>
                <w:noProof/>
                <w:webHidden/>
              </w:rPr>
            </w:r>
            <w:r>
              <w:rPr>
                <w:noProof/>
                <w:webHidden/>
              </w:rPr>
              <w:fldChar w:fldCharType="separate"/>
            </w:r>
            <w:r>
              <w:rPr>
                <w:noProof/>
                <w:webHidden/>
              </w:rPr>
              <w:t>16</w:t>
            </w:r>
            <w:r>
              <w:rPr>
                <w:noProof/>
                <w:webHidden/>
              </w:rPr>
              <w:fldChar w:fldCharType="end"/>
            </w:r>
          </w:hyperlink>
        </w:p>
        <w:p w14:paraId="3BD37B9F" w14:textId="7B06489B" w:rsidR="0042483A" w:rsidRDefault="0042483A">
          <w:pPr>
            <w:pStyle w:val="TOC2"/>
            <w:tabs>
              <w:tab w:val="right" w:leader="dot" w:pos="9350"/>
            </w:tabs>
            <w:rPr>
              <w:rFonts w:eastAsiaTheme="minorEastAsia"/>
              <w:noProof/>
            </w:rPr>
          </w:pPr>
          <w:hyperlink w:anchor="_Toc513727598" w:history="1">
            <w:r w:rsidRPr="0008121D">
              <w:rPr>
                <w:rStyle w:val="Hyperlink"/>
                <w:noProof/>
              </w:rPr>
              <w:t>4.0  Instrumenting Details with Code</w:t>
            </w:r>
            <w:r>
              <w:rPr>
                <w:noProof/>
                <w:webHidden/>
              </w:rPr>
              <w:tab/>
            </w:r>
            <w:r>
              <w:rPr>
                <w:noProof/>
                <w:webHidden/>
              </w:rPr>
              <w:fldChar w:fldCharType="begin"/>
            </w:r>
            <w:r>
              <w:rPr>
                <w:noProof/>
                <w:webHidden/>
              </w:rPr>
              <w:instrText xml:space="preserve"> PAGEREF _Toc513727598 \h </w:instrText>
            </w:r>
            <w:r>
              <w:rPr>
                <w:noProof/>
                <w:webHidden/>
              </w:rPr>
            </w:r>
            <w:r>
              <w:rPr>
                <w:noProof/>
                <w:webHidden/>
              </w:rPr>
              <w:fldChar w:fldCharType="separate"/>
            </w:r>
            <w:r>
              <w:rPr>
                <w:noProof/>
                <w:webHidden/>
              </w:rPr>
              <w:t>20</w:t>
            </w:r>
            <w:r>
              <w:rPr>
                <w:noProof/>
                <w:webHidden/>
              </w:rPr>
              <w:fldChar w:fldCharType="end"/>
            </w:r>
          </w:hyperlink>
        </w:p>
        <w:p w14:paraId="3B3A5F00" w14:textId="24FBBFDD" w:rsidR="0042483A" w:rsidRDefault="0042483A">
          <w:pPr>
            <w:pStyle w:val="TOC3"/>
            <w:tabs>
              <w:tab w:val="right" w:leader="dot" w:pos="9350"/>
            </w:tabs>
            <w:rPr>
              <w:rFonts w:eastAsiaTheme="minorEastAsia"/>
              <w:noProof/>
            </w:rPr>
          </w:pPr>
          <w:hyperlink w:anchor="_Toc513727599" w:history="1">
            <w:r w:rsidRPr="0008121D">
              <w:rPr>
                <w:rStyle w:val="Hyperlink"/>
                <w:noProof/>
              </w:rPr>
              <w:t>4.1  Starting Logging Code Block:</w:t>
            </w:r>
            <w:r>
              <w:rPr>
                <w:noProof/>
                <w:webHidden/>
              </w:rPr>
              <w:tab/>
            </w:r>
            <w:r>
              <w:rPr>
                <w:noProof/>
                <w:webHidden/>
              </w:rPr>
              <w:fldChar w:fldCharType="begin"/>
            </w:r>
            <w:r>
              <w:rPr>
                <w:noProof/>
                <w:webHidden/>
              </w:rPr>
              <w:instrText xml:space="preserve"> PAGEREF _Toc513727599 \h </w:instrText>
            </w:r>
            <w:r>
              <w:rPr>
                <w:noProof/>
                <w:webHidden/>
              </w:rPr>
            </w:r>
            <w:r>
              <w:rPr>
                <w:noProof/>
                <w:webHidden/>
              </w:rPr>
              <w:fldChar w:fldCharType="separate"/>
            </w:r>
            <w:r>
              <w:rPr>
                <w:noProof/>
                <w:webHidden/>
              </w:rPr>
              <w:t>20</w:t>
            </w:r>
            <w:r>
              <w:rPr>
                <w:noProof/>
                <w:webHidden/>
              </w:rPr>
              <w:fldChar w:fldCharType="end"/>
            </w:r>
          </w:hyperlink>
        </w:p>
        <w:p w14:paraId="495B4D7A" w14:textId="7A58D4A2" w:rsidR="0042483A" w:rsidRDefault="0042483A">
          <w:pPr>
            <w:pStyle w:val="TOC3"/>
            <w:tabs>
              <w:tab w:val="right" w:leader="dot" w:pos="9350"/>
            </w:tabs>
            <w:rPr>
              <w:rFonts w:eastAsiaTheme="minorEastAsia"/>
              <w:noProof/>
            </w:rPr>
          </w:pPr>
          <w:hyperlink w:anchor="_Toc513727600" w:history="1">
            <w:r w:rsidRPr="0008121D">
              <w:rPr>
                <w:rStyle w:val="Hyperlink"/>
                <w:noProof/>
              </w:rPr>
              <w:t>4.2  Steps 1 to N Code Blocks:</w:t>
            </w:r>
            <w:r>
              <w:rPr>
                <w:noProof/>
                <w:webHidden/>
              </w:rPr>
              <w:tab/>
            </w:r>
            <w:r>
              <w:rPr>
                <w:noProof/>
                <w:webHidden/>
              </w:rPr>
              <w:fldChar w:fldCharType="begin"/>
            </w:r>
            <w:r>
              <w:rPr>
                <w:noProof/>
                <w:webHidden/>
              </w:rPr>
              <w:instrText xml:space="preserve"> PAGEREF _Toc513727600 \h </w:instrText>
            </w:r>
            <w:r>
              <w:rPr>
                <w:noProof/>
                <w:webHidden/>
              </w:rPr>
            </w:r>
            <w:r>
              <w:rPr>
                <w:noProof/>
                <w:webHidden/>
              </w:rPr>
              <w:fldChar w:fldCharType="separate"/>
            </w:r>
            <w:r>
              <w:rPr>
                <w:noProof/>
                <w:webHidden/>
              </w:rPr>
              <w:t>21</w:t>
            </w:r>
            <w:r>
              <w:rPr>
                <w:noProof/>
                <w:webHidden/>
              </w:rPr>
              <w:fldChar w:fldCharType="end"/>
            </w:r>
          </w:hyperlink>
        </w:p>
        <w:p w14:paraId="4EB8304A" w14:textId="6B197226" w:rsidR="0042483A" w:rsidRDefault="0042483A">
          <w:pPr>
            <w:pStyle w:val="TOC3"/>
            <w:tabs>
              <w:tab w:val="right" w:leader="dot" w:pos="9350"/>
            </w:tabs>
            <w:rPr>
              <w:rFonts w:eastAsiaTheme="minorEastAsia"/>
              <w:noProof/>
            </w:rPr>
          </w:pPr>
          <w:hyperlink w:anchor="_Toc513727601" w:history="1">
            <w:r w:rsidRPr="0008121D">
              <w:rPr>
                <w:rStyle w:val="Hyperlink"/>
                <w:noProof/>
              </w:rPr>
              <w:t>4.3  End Logging Code Block:</w:t>
            </w:r>
            <w:r>
              <w:rPr>
                <w:noProof/>
                <w:webHidden/>
              </w:rPr>
              <w:tab/>
            </w:r>
            <w:r>
              <w:rPr>
                <w:noProof/>
                <w:webHidden/>
              </w:rPr>
              <w:fldChar w:fldCharType="begin"/>
            </w:r>
            <w:r>
              <w:rPr>
                <w:noProof/>
                <w:webHidden/>
              </w:rPr>
              <w:instrText xml:space="preserve"> PAGEREF _Toc513727601 \h </w:instrText>
            </w:r>
            <w:r>
              <w:rPr>
                <w:noProof/>
                <w:webHidden/>
              </w:rPr>
            </w:r>
            <w:r>
              <w:rPr>
                <w:noProof/>
                <w:webHidden/>
              </w:rPr>
              <w:fldChar w:fldCharType="separate"/>
            </w:r>
            <w:r>
              <w:rPr>
                <w:noProof/>
                <w:webHidden/>
              </w:rPr>
              <w:t>22</w:t>
            </w:r>
            <w:r>
              <w:rPr>
                <w:noProof/>
                <w:webHidden/>
              </w:rPr>
              <w:fldChar w:fldCharType="end"/>
            </w:r>
          </w:hyperlink>
        </w:p>
        <w:p w14:paraId="0B21611A" w14:textId="320CC800" w:rsidR="0042483A" w:rsidRDefault="0042483A">
          <w:pPr>
            <w:pStyle w:val="TOC2"/>
            <w:tabs>
              <w:tab w:val="right" w:leader="dot" w:pos="9350"/>
            </w:tabs>
            <w:rPr>
              <w:rFonts w:eastAsiaTheme="minorEastAsia"/>
              <w:noProof/>
            </w:rPr>
          </w:pPr>
          <w:hyperlink w:anchor="_Toc513727602" w:history="1">
            <w:r w:rsidRPr="0008121D">
              <w:rPr>
                <w:rStyle w:val="Hyperlink"/>
                <w:noProof/>
              </w:rPr>
              <w:t>5.0  Reading the Log</w:t>
            </w:r>
            <w:r>
              <w:rPr>
                <w:noProof/>
                <w:webHidden/>
              </w:rPr>
              <w:tab/>
            </w:r>
            <w:r>
              <w:rPr>
                <w:noProof/>
                <w:webHidden/>
              </w:rPr>
              <w:fldChar w:fldCharType="begin"/>
            </w:r>
            <w:r>
              <w:rPr>
                <w:noProof/>
                <w:webHidden/>
              </w:rPr>
              <w:instrText xml:space="preserve"> PAGEREF _Toc513727602 \h </w:instrText>
            </w:r>
            <w:r>
              <w:rPr>
                <w:noProof/>
                <w:webHidden/>
              </w:rPr>
            </w:r>
            <w:r>
              <w:rPr>
                <w:noProof/>
                <w:webHidden/>
              </w:rPr>
              <w:fldChar w:fldCharType="separate"/>
            </w:r>
            <w:r>
              <w:rPr>
                <w:noProof/>
                <w:webHidden/>
              </w:rPr>
              <w:t>23</w:t>
            </w:r>
            <w:r>
              <w:rPr>
                <w:noProof/>
                <w:webHidden/>
              </w:rPr>
              <w:fldChar w:fldCharType="end"/>
            </w:r>
          </w:hyperlink>
        </w:p>
        <w:p w14:paraId="1A96CA3C" w14:textId="03DD2400" w:rsidR="0042483A" w:rsidRDefault="0042483A">
          <w:pPr>
            <w:pStyle w:val="TOC3"/>
            <w:tabs>
              <w:tab w:val="right" w:leader="dot" w:pos="9350"/>
            </w:tabs>
            <w:rPr>
              <w:rFonts w:eastAsiaTheme="minorEastAsia"/>
              <w:noProof/>
            </w:rPr>
          </w:pPr>
          <w:hyperlink w:anchor="_Toc513727603" w:history="1">
            <w:r w:rsidRPr="0008121D">
              <w:rPr>
                <w:rStyle w:val="Hyperlink"/>
                <w:noProof/>
              </w:rPr>
              <w:t>5.1  Direct Reading of the Log File</w:t>
            </w:r>
            <w:r>
              <w:rPr>
                <w:noProof/>
                <w:webHidden/>
              </w:rPr>
              <w:tab/>
            </w:r>
            <w:r>
              <w:rPr>
                <w:noProof/>
                <w:webHidden/>
              </w:rPr>
              <w:fldChar w:fldCharType="begin"/>
            </w:r>
            <w:r>
              <w:rPr>
                <w:noProof/>
                <w:webHidden/>
              </w:rPr>
              <w:instrText xml:space="preserve"> PAGEREF _Toc513727603 \h </w:instrText>
            </w:r>
            <w:r>
              <w:rPr>
                <w:noProof/>
                <w:webHidden/>
              </w:rPr>
            </w:r>
            <w:r>
              <w:rPr>
                <w:noProof/>
                <w:webHidden/>
              </w:rPr>
              <w:fldChar w:fldCharType="separate"/>
            </w:r>
            <w:r>
              <w:rPr>
                <w:noProof/>
                <w:webHidden/>
              </w:rPr>
              <w:t>23</w:t>
            </w:r>
            <w:r>
              <w:rPr>
                <w:noProof/>
                <w:webHidden/>
              </w:rPr>
              <w:fldChar w:fldCharType="end"/>
            </w:r>
          </w:hyperlink>
        </w:p>
        <w:p w14:paraId="25D92495" w14:textId="26BE90D7" w:rsidR="0042483A" w:rsidRDefault="0042483A">
          <w:pPr>
            <w:pStyle w:val="TOC3"/>
            <w:tabs>
              <w:tab w:val="right" w:leader="dot" w:pos="9350"/>
            </w:tabs>
            <w:rPr>
              <w:rFonts w:eastAsiaTheme="minorEastAsia"/>
              <w:noProof/>
            </w:rPr>
          </w:pPr>
          <w:hyperlink w:anchor="_Toc513727604" w:history="1">
            <w:r w:rsidRPr="0008121D">
              <w:rPr>
                <w:rStyle w:val="Hyperlink"/>
                <w:noProof/>
              </w:rPr>
              <w:t>5.2  Using the SQL Logger Views</w:t>
            </w:r>
            <w:r>
              <w:rPr>
                <w:noProof/>
                <w:webHidden/>
              </w:rPr>
              <w:tab/>
            </w:r>
            <w:r>
              <w:rPr>
                <w:noProof/>
                <w:webHidden/>
              </w:rPr>
              <w:fldChar w:fldCharType="begin"/>
            </w:r>
            <w:r>
              <w:rPr>
                <w:noProof/>
                <w:webHidden/>
              </w:rPr>
              <w:instrText xml:space="preserve"> PAGEREF _Toc513727604 \h </w:instrText>
            </w:r>
            <w:r>
              <w:rPr>
                <w:noProof/>
                <w:webHidden/>
              </w:rPr>
            </w:r>
            <w:r>
              <w:rPr>
                <w:noProof/>
                <w:webHidden/>
              </w:rPr>
              <w:fldChar w:fldCharType="separate"/>
            </w:r>
            <w:r>
              <w:rPr>
                <w:noProof/>
                <w:webHidden/>
              </w:rPr>
              <w:t>24</w:t>
            </w:r>
            <w:r>
              <w:rPr>
                <w:noProof/>
                <w:webHidden/>
              </w:rPr>
              <w:fldChar w:fldCharType="end"/>
            </w:r>
          </w:hyperlink>
        </w:p>
        <w:p w14:paraId="165D383B" w14:textId="341761DF" w:rsidR="0042483A" w:rsidRDefault="0042483A">
          <w:pPr>
            <w:pStyle w:val="TOC3"/>
            <w:tabs>
              <w:tab w:val="right" w:leader="dot" w:pos="9350"/>
            </w:tabs>
            <w:rPr>
              <w:rFonts w:eastAsiaTheme="minorEastAsia"/>
              <w:noProof/>
            </w:rPr>
          </w:pPr>
          <w:hyperlink w:anchor="_Toc513727605" w:history="1">
            <w:r w:rsidRPr="0008121D">
              <w:rPr>
                <w:rStyle w:val="Hyperlink"/>
                <w:noProof/>
              </w:rPr>
              <w:t>5.2.1  SQL Logger Summary View</w:t>
            </w:r>
            <w:r>
              <w:rPr>
                <w:noProof/>
                <w:webHidden/>
              </w:rPr>
              <w:tab/>
            </w:r>
            <w:r>
              <w:rPr>
                <w:noProof/>
                <w:webHidden/>
              </w:rPr>
              <w:fldChar w:fldCharType="begin"/>
            </w:r>
            <w:r>
              <w:rPr>
                <w:noProof/>
                <w:webHidden/>
              </w:rPr>
              <w:instrText xml:space="preserve"> PAGEREF _Toc513727605 \h </w:instrText>
            </w:r>
            <w:r>
              <w:rPr>
                <w:noProof/>
                <w:webHidden/>
              </w:rPr>
            </w:r>
            <w:r>
              <w:rPr>
                <w:noProof/>
                <w:webHidden/>
              </w:rPr>
              <w:fldChar w:fldCharType="separate"/>
            </w:r>
            <w:r>
              <w:rPr>
                <w:noProof/>
                <w:webHidden/>
              </w:rPr>
              <w:t>24</w:t>
            </w:r>
            <w:r>
              <w:rPr>
                <w:noProof/>
                <w:webHidden/>
              </w:rPr>
              <w:fldChar w:fldCharType="end"/>
            </w:r>
          </w:hyperlink>
        </w:p>
        <w:p w14:paraId="1142E995" w14:textId="60CDA1A2" w:rsidR="0042483A" w:rsidRDefault="0042483A">
          <w:pPr>
            <w:pStyle w:val="TOC3"/>
            <w:tabs>
              <w:tab w:val="right" w:leader="dot" w:pos="9350"/>
            </w:tabs>
            <w:rPr>
              <w:rFonts w:eastAsiaTheme="minorEastAsia"/>
              <w:noProof/>
            </w:rPr>
          </w:pPr>
          <w:hyperlink w:anchor="_Toc513727606" w:history="1">
            <w:r w:rsidRPr="0008121D">
              <w:rPr>
                <w:rStyle w:val="Hyperlink"/>
                <w:noProof/>
              </w:rPr>
              <w:t>5.2.2  SQL Logger Info View</w:t>
            </w:r>
            <w:r>
              <w:rPr>
                <w:noProof/>
                <w:webHidden/>
              </w:rPr>
              <w:tab/>
            </w:r>
            <w:r>
              <w:rPr>
                <w:noProof/>
                <w:webHidden/>
              </w:rPr>
              <w:fldChar w:fldCharType="begin"/>
            </w:r>
            <w:r>
              <w:rPr>
                <w:noProof/>
                <w:webHidden/>
              </w:rPr>
              <w:instrText xml:space="preserve"> PAGEREF _Toc513727606 \h </w:instrText>
            </w:r>
            <w:r>
              <w:rPr>
                <w:noProof/>
                <w:webHidden/>
              </w:rPr>
            </w:r>
            <w:r>
              <w:rPr>
                <w:noProof/>
                <w:webHidden/>
              </w:rPr>
              <w:fldChar w:fldCharType="separate"/>
            </w:r>
            <w:r>
              <w:rPr>
                <w:noProof/>
                <w:webHidden/>
              </w:rPr>
              <w:t>24</w:t>
            </w:r>
            <w:r>
              <w:rPr>
                <w:noProof/>
                <w:webHidden/>
              </w:rPr>
              <w:fldChar w:fldCharType="end"/>
            </w:r>
          </w:hyperlink>
        </w:p>
        <w:p w14:paraId="4F07AACE" w14:textId="40245BF4" w:rsidR="0042483A" w:rsidRDefault="0042483A">
          <w:pPr>
            <w:pStyle w:val="TOC3"/>
            <w:tabs>
              <w:tab w:val="right" w:leader="dot" w:pos="9350"/>
            </w:tabs>
            <w:rPr>
              <w:rFonts w:eastAsiaTheme="minorEastAsia"/>
              <w:noProof/>
            </w:rPr>
          </w:pPr>
          <w:hyperlink w:anchor="_Toc513727607" w:history="1">
            <w:r w:rsidRPr="0008121D">
              <w:rPr>
                <w:rStyle w:val="Hyperlink"/>
                <w:noProof/>
              </w:rPr>
              <w:t>5.2.3  SQL Logger Steps View</w:t>
            </w:r>
            <w:r>
              <w:rPr>
                <w:noProof/>
                <w:webHidden/>
              </w:rPr>
              <w:tab/>
            </w:r>
            <w:r>
              <w:rPr>
                <w:noProof/>
                <w:webHidden/>
              </w:rPr>
              <w:fldChar w:fldCharType="begin"/>
            </w:r>
            <w:r>
              <w:rPr>
                <w:noProof/>
                <w:webHidden/>
              </w:rPr>
              <w:instrText xml:space="preserve"> PAGEREF _Toc513727607 \h </w:instrText>
            </w:r>
            <w:r>
              <w:rPr>
                <w:noProof/>
                <w:webHidden/>
              </w:rPr>
            </w:r>
            <w:r>
              <w:rPr>
                <w:noProof/>
                <w:webHidden/>
              </w:rPr>
              <w:fldChar w:fldCharType="separate"/>
            </w:r>
            <w:r>
              <w:rPr>
                <w:noProof/>
                <w:webHidden/>
              </w:rPr>
              <w:t>24</w:t>
            </w:r>
            <w:r>
              <w:rPr>
                <w:noProof/>
                <w:webHidden/>
              </w:rPr>
              <w:fldChar w:fldCharType="end"/>
            </w:r>
          </w:hyperlink>
        </w:p>
        <w:p w14:paraId="74308B15" w14:textId="1C996E09" w:rsidR="0042483A" w:rsidRDefault="0042483A">
          <w:pPr>
            <w:pStyle w:val="TOC3"/>
            <w:tabs>
              <w:tab w:val="right" w:leader="dot" w:pos="9350"/>
            </w:tabs>
            <w:rPr>
              <w:rFonts w:eastAsiaTheme="minorEastAsia"/>
              <w:noProof/>
            </w:rPr>
          </w:pPr>
          <w:hyperlink w:anchor="_Toc513727608" w:history="1">
            <w:r w:rsidRPr="0008121D">
              <w:rPr>
                <w:rStyle w:val="Hyperlink"/>
                <w:noProof/>
              </w:rPr>
              <w:t>5.2.4  SQL Logger Error View</w:t>
            </w:r>
            <w:r>
              <w:rPr>
                <w:noProof/>
                <w:webHidden/>
              </w:rPr>
              <w:tab/>
            </w:r>
            <w:r>
              <w:rPr>
                <w:noProof/>
                <w:webHidden/>
              </w:rPr>
              <w:fldChar w:fldCharType="begin"/>
            </w:r>
            <w:r>
              <w:rPr>
                <w:noProof/>
                <w:webHidden/>
              </w:rPr>
              <w:instrText xml:space="preserve"> PAGEREF _Toc513727608 \h </w:instrText>
            </w:r>
            <w:r>
              <w:rPr>
                <w:noProof/>
                <w:webHidden/>
              </w:rPr>
            </w:r>
            <w:r>
              <w:rPr>
                <w:noProof/>
                <w:webHidden/>
              </w:rPr>
              <w:fldChar w:fldCharType="separate"/>
            </w:r>
            <w:r>
              <w:rPr>
                <w:noProof/>
                <w:webHidden/>
              </w:rPr>
              <w:t>25</w:t>
            </w:r>
            <w:r>
              <w:rPr>
                <w:noProof/>
                <w:webHidden/>
              </w:rPr>
              <w:fldChar w:fldCharType="end"/>
            </w:r>
          </w:hyperlink>
        </w:p>
        <w:p w14:paraId="05549433" w14:textId="69AB2D89" w:rsidR="0042483A" w:rsidRDefault="0042483A">
          <w:pPr>
            <w:pStyle w:val="TOC3"/>
            <w:tabs>
              <w:tab w:val="right" w:leader="dot" w:pos="9350"/>
            </w:tabs>
            <w:rPr>
              <w:rFonts w:eastAsiaTheme="minorEastAsia"/>
              <w:noProof/>
            </w:rPr>
          </w:pPr>
          <w:hyperlink w:anchor="_Toc513727609" w:history="1">
            <w:r w:rsidRPr="0008121D">
              <w:rPr>
                <w:rStyle w:val="Hyperlink"/>
                <w:noProof/>
              </w:rPr>
              <w:t>5.3  Using a Log Reading Program Tool</w:t>
            </w:r>
            <w:r>
              <w:rPr>
                <w:noProof/>
                <w:webHidden/>
              </w:rPr>
              <w:tab/>
            </w:r>
            <w:r>
              <w:rPr>
                <w:noProof/>
                <w:webHidden/>
              </w:rPr>
              <w:fldChar w:fldCharType="begin"/>
            </w:r>
            <w:r>
              <w:rPr>
                <w:noProof/>
                <w:webHidden/>
              </w:rPr>
              <w:instrText xml:space="preserve"> PAGEREF _Toc513727609 \h </w:instrText>
            </w:r>
            <w:r>
              <w:rPr>
                <w:noProof/>
                <w:webHidden/>
              </w:rPr>
            </w:r>
            <w:r>
              <w:rPr>
                <w:noProof/>
                <w:webHidden/>
              </w:rPr>
              <w:fldChar w:fldCharType="separate"/>
            </w:r>
            <w:r>
              <w:rPr>
                <w:noProof/>
                <w:webHidden/>
              </w:rPr>
              <w:t>25</w:t>
            </w:r>
            <w:r>
              <w:rPr>
                <w:noProof/>
                <w:webHidden/>
              </w:rPr>
              <w:fldChar w:fldCharType="end"/>
            </w:r>
          </w:hyperlink>
        </w:p>
        <w:p w14:paraId="18C62DD7" w14:textId="7BA43871" w:rsidR="0042483A" w:rsidRDefault="0042483A">
          <w:pPr>
            <w:pStyle w:val="TOC2"/>
            <w:tabs>
              <w:tab w:val="right" w:leader="dot" w:pos="9350"/>
            </w:tabs>
            <w:rPr>
              <w:rFonts w:eastAsiaTheme="minorEastAsia"/>
              <w:noProof/>
            </w:rPr>
          </w:pPr>
          <w:hyperlink w:anchor="_Toc513727610" w:history="1">
            <w:r w:rsidRPr="0008121D">
              <w:rPr>
                <w:rStyle w:val="Hyperlink"/>
                <w:noProof/>
              </w:rPr>
              <w:t>6.0  Part of the Larger Infrastructure</w:t>
            </w:r>
            <w:r>
              <w:rPr>
                <w:noProof/>
                <w:webHidden/>
              </w:rPr>
              <w:tab/>
            </w:r>
            <w:r>
              <w:rPr>
                <w:noProof/>
                <w:webHidden/>
              </w:rPr>
              <w:fldChar w:fldCharType="begin"/>
            </w:r>
            <w:r>
              <w:rPr>
                <w:noProof/>
                <w:webHidden/>
              </w:rPr>
              <w:instrText xml:space="preserve"> PAGEREF _Toc513727610 \h </w:instrText>
            </w:r>
            <w:r>
              <w:rPr>
                <w:noProof/>
                <w:webHidden/>
              </w:rPr>
            </w:r>
            <w:r>
              <w:rPr>
                <w:noProof/>
                <w:webHidden/>
              </w:rPr>
              <w:fldChar w:fldCharType="separate"/>
            </w:r>
            <w:r>
              <w:rPr>
                <w:noProof/>
                <w:webHidden/>
              </w:rPr>
              <w:t>26</w:t>
            </w:r>
            <w:r>
              <w:rPr>
                <w:noProof/>
                <w:webHidden/>
              </w:rPr>
              <w:fldChar w:fldCharType="end"/>
            </w:r>
          </w:hyperlink>
        </w:p>
        <w:p w14:paraId="05D94542" w14:textId="6316E14B" w:rsidR="0042483A" w:rsidRDefault="0042483A">
          <w:pPr>
            <w:pStyle w:val="TOC3"/>
            <w:tabs>
              <w:tab w:val="right" w:leader="dot" w:pos="9350"/>
            </w:tabs>
            <w:rPr>
              <w:rFonts w:eastAsiaTheme="minorEastAsia"/>
              <w:noProof/>
            </w:rPr>
          </w:pPr>
          <w:hyperlink w:anchor="_Toc513727611" w:history="1">
            <w:r w:rsidRPr="0008121D">
              <w:rPr>
                <w:rStyle w:val="Hyperlink"/>
                <w:noProof/>
              </w:rPr>
              <w:t>6.1  Log Viewer</w:t>
            </w:r>
            <w:r>
              <w:rPr>
                <w:noProof/>
                <w:webHidden/>
              </w:rPr>
              <w:tab/>
            </w:r>
            <w:r>
              <w:rPr>
                <w:noProof/>
                <w:webHidden/>
              </w:rPr>
              <w:fldChar w:fldCharType="begin"/>
            </w:r>
            <w:r>
              <w:rPr>
                <w:noProof/>
                <w:webHidden/>
              </w:rPr>
              <w:instrText xml:space="preserve"> PAGEREF _Toc513727611 \h </w:instrText>
            </w:r>
            <w:r>
              <w:rPr>
                <w:noProof/>
                <w:webHidden/>
              </w:rPr>
            </w:r>
            <w:r>
              <w:rPr>
                <w:noProof/>
                <w:webHidden/>
              </w:rPr>
              <w:fldChar w:fldCharType="separate"/>
            </w:r>
            <w:r>
              <w:rPr>
                <w:noProof/>
                <w:webHidden/>
              </w:rPr>
              <w:t>27</w:t>
            </w:r>
            <w:r>
              <w:rPr>
                <w:noProof/>
                <w:webHidden/>
              </w:rPr>
              <w:fldChar w:fldCharType="end"/>
            </w:r>
          </w:hyperlink>
        </w:p>
        <w:p w14:paraId="7B42B8A2" w14:textId="04B95789" w:rsidR="0042483A" w:rsidRDefault="0042483A">
          <w:pPr>
            <w:pStyle w:val="TOC3"/>
            <w:tabs>
              <w:tab w:val="right" w:leader="dot" w:pos="9350"/>
            </w:tabs>
            <w:rPr>
              <w:rFonts w:eastAsiaTheme="minorEastAsia"/>
              <w:noProof/>
            </w:rPr>
          </w:pPr>
          <w:hyperlink w:anchor="_Toc513727612" w:history="1">
            <w:r w:rsidRPr="0008121D">
              <w:rPr>
                <w:rStyle w:val="Hyperlink"/>
                <w:noProof/>
              </w:rPr>
              <w:t>6.1  Log Exceptions Alerter</w:t>
            </w:r>
            <w:r>
              <w:rPr>
                <w:noProof/>
                <w:webHidden/>
              </w:rPr>
              <w:tab/>
            </w:r>
            <w:r>
              <w:rPr>
                <w:noProof/>
                <w:webHidden/>
              </w:rPr>
              <w:fldChar w:fldCharType="begin"/>
            </w:r>
            <w:r>
              <w:rPr>
                <w:noProof/>
                <w:webHidden/>
              </w:rPr>
              <w:instrText xml:space="preserve"> PAGEREF _Toc513727612 \h </w:instrText>
            </w:r>
            <w:r>
              <w:rPr>
                <w:noProof/>
                <w:webHidden/>
              </w:rPr>
            </w:r>
            <w:r>
              <w:rPr>
                <w:noProof/>
                <w:webHidden/>
              </w:rPr>
              <w:fldChar w:fldCharType="separate"/>
            </w:r>
            <w:r>
              <w:rPr>
                <w:noProof/>
                <w:webHidden/>
              </w:rPr>
              <w:t>28</w:t>
            </w:r>
            <w:r>
              <w:rPr>
                <w:noProof/>
                <w:webHidden/>
              </w:rPr>
              <w:fldChar w:fldCharType="end"/>
            </w:r>
          </w:hyperlink>
        </w:p>
        <w:p w14:paraId="49B21FE1" w14:textId="7B7F9DAA" w:rsidR="0042483A" w:rsidRDefault="0042483A">
          <w:pPr>
            <w:pStyle w:val="TOC3"/>
            <w:tabs>
              <w:tab w:val="right" w:leader="dot" w:pos="9350"/>
            </w:tabs>
            <w:rPr>
              <w:rFonts w:eastAsiaTheme="minorEastAsia"/>
              <w:noProof/>
            </w:rPr>
          </w:pPr>
          <w:hyperlink w:anchor="_Toc513727613" w:history="1">
            <w:r w:rsidRPr="0008121D">
              <w:rPr>
                <w:rStyle w:val="Hyperlink"/>
                <w:noProof/>
              </w:rPr>
              <w:t>6.1  Web Log Dashboard</w:t>
            </w:r>
            <w:r>
              <w:rPr>
                <w:noProof/>
                <w:webHidden/>
              </w:rPr>
              <w:tab/>
            </w:r>
            <w:r>
              <w:rPr>
                <w:noProof/>
                <w:webHidden/>
              </w:rPr>
              <w:fldChar w:fldCharType="begin"/>
            </w:r>
            <w:r>
              <w:rPr>
                <w:noProof/>
                <w:webHidden/>
              </w:rPr>
              <w:instrText xml:space="preserve"> PAGEREF _Toc513727613 \h </w:instrText>
            </w:r>
            <w:r>
              <w:rPr>
                <w:noProof/>
                <w:webHidden/>
              </w:rPr>
            </w:r>
            <w:r>
              <w:rPr>
                <w:noProof/>
                <w:webHidden/>
              </w:rPr>
              <w:fldChar w:fldCharType="separate"/>
            </w:r>
            <w:r>
              <w:rPr>
                <w:noProof/>
                <w:webHidden/>
              </w:rPr>
              <w:t>28</w:t>
            </w:r>
            <w:r>
              <w:rPr>
                <w:noProof/>
                <w:webHidden/>
              </w:rPr>
              <w:fldChar w:fldCharType="end"/>
            </w:r>
          </w:hyperlink>
        </w:p>
        <w:p w14:paraId="10BEF816" w14:textId="0138EE8D" w:rsidR="0042483A" w:rsidRDefault="0042483A">
          <w:r>
            <w:rPr>
              <w:b/>
              <w:bCs/>
              <w:noProof/>
            </w:rPr>
            <w:fldChar w:fldCharType="end"/>
          </w:r>
        </w:p>
      </w:sdtContent>
    </w:sdt>
    <w:p w14:paraId="5912A55E" w14:textId="6DD4E750" w:rsidR="000E1C02" w:rsidRDefault="000E1C02" w:rsidP="00A01469">
      <w:pPr>
        <w:pStyle w:val="NoSpacing"/>
      </w:pPr>
    </w:p>
    <w:p w14:paraId="1BBAE678" w14:textId="6C285BF0" w:rsidR="0042483A" w:rsidRDefault="0042483A" w:rsidP="00A01469">
      <w:pPr>
        <w:pStyle w:val="NoSpacing"/>
      </w:pPr>
    </w:p>
    <w:p w14:paraId="635BF7ED" w14:textId="5A43351C" w:rsidR="0042483A" w:rsidRDefault="0042483A" w:rsidP="00A01469">
      <w:pPr>
        <w:pStyle w:val="NoSpacing"/>
      </w:pPr>
    </w:p>
    <w:p w14:paraId="5F59503B" w14:textId="0067D834" w:rsidR="0042483A" w:rsidRDefault="0042483A" w:rsidP="00A01469">
      <w:pPr>
        <w:pStyle w:val="NoSpacing"/>
      </w:pPr>
    </w:p>
    <w:p w14:paraId="2ADE0488" w14:textId="22608D62" w:rsidR="0042483A" w:rsidRDefault="0042483A" w:rsidP="00A01469">
      <w:pPr>
        <w:pStyle w:val="NoSpacing"/>
      </w:pPr>
    </w:p>
    <w:p w14:paraId="6D1C9E66" w14:textId="7DF598ED" w:rsidR="0042483A" w:rsidRDefault="0042483A" w:rsidP="00A01469">
      <w:pPr>
        <w:pStyle w:val="NoSpacing"/>
      </w:pPr>
    </w:p>
    <w:p w14:paraId="51F8AF43" w14:textId="4C687E39" w:rsidR="0042483A" w:rsidRDefault="0042483A" w:rsidP="00A01469">
      <w:pPr>
        <w:pStyle w:val="NoSpacing"/>
      </w:pPr>
    </w:p>
    <w:p w14:paraId="5FBF2539" w14:textId="4303F7B7" w:rsidR="0042483A" w:rsidRDefault="0042483A">
      <w:r>
        <w:br w:type="page"/>
      </w:r>
    </w:p>
    <w:p w14:paraId="0A42F290" w14:textId="77777777" w:rsidR="0042483A" w:rsidRDefault="0042483A" w:rsidP="00A01469">
      <w:pPr>
        <w:pStyle w:val="NoSpacing"/>
      </w:pPr>
    </w:p>
    <w:p w14:paraId="1B2A17A2" w14:textId="77777777" w:rsidR="000E1C02" w:rsidRDefault="000E1C02" w:rsidP="000E1C02">
      <w:pPr>
        <w:pStyle w:val="NoSpacing"/>
      </w:pPr>
    </w:p>
    <w:p w14:paraId="38D96DE8" w14:textId="7A28A207" w:rsidR="000E1C02" w:rsidRDefault="000E1C02" w:rsidP="000E1C02">
      <w:pPr>
        <w:pStyle w:val="Heading2"/>
      </w:pPr>
      <w:bookmarkStart w:id="1" w:name="_Toc513727576"/>
      <w:r>
        <w:t>1.0  The Need…And the Advantages</w:t>
      </w:r>
      <w:bookmarkEnd w:id="1"/>
    </w:p>
    <w:p w14:paraId="085A1EC6" w14:textId="77777777" w:rsidR="000E1C02" w:rsidRDefault="000E1C02" w:rsidP="000E1C02">
      <w:pPr>
        <w:pStyle w:val="NoSpacing"/>
      </w:pPr>
    </w:p>
    <w:p w14:paraId="4639E9EC" w14:textId="4248BB70" w:rsidR="000E1C02" w:rsidRDefault="00BA3508" w:rsidP="00A01469">
      <w:pPr>
        <w:pStyle w:val="NoSpacing"/>
      </w:pPr>
      <w:r>
        <w:t>Why have log files?</w:t>
      </w:r>
    </w:p>
    <w:p w14:paraId="7B4B7CEB" w14:textId="1A043D48" w:rsidR="00BA3508" w:rsidRDefault="00BA3508" w:rsidP="00A01469">
      <w:pPr>
        <w:pStyle w:val="NoSpacing"/>
      </w:pPr>
    </w:p>
    <w:p w14:paraId="2FAFBB04" w14:textId="7B267508" w:rsidR="00BA3508" w:rsidRDefault="00BA3508" w:rsidP="00A01469">
      <w:pPr>
        <w:pStyle w:val="NoSpacing"/>
      </w:pPr>
      <w:r>
        <w:t>Simply put…It’s because you need to.</w:t>
      </w:r>
    </w:p>
    <w:p w14:paraId="0D64A32E" w14:textId="68D4C525" w:rsidR="00BA3508" w:rsidRDefault="00BA3508" w:rsidP="00A01469">
      <w:pPr>
        <w:pStyle w:val="NoSpacing"/>
      </w:pPr>
    </w:p>
    <w:p w14:paraId="459C0770" w14:textId="1196C0C4" w:rsidR="00BA3508" w:rsidRDefault="00BA3508" w:rsidP="00A01469">
      <w:pPr>
        <w:pStyle w:val="NoSpacing"/>
      </w:pPr>
      <w:r>
        <w:t>You need to:</w:t>
      </w:r>
    </w:p>
    <w:p w14:paraId="5F6DE256" w14:textId="1590F3DB" w:rsidR="00BA3508" w:rsidRDefault="00BA3508" w:rsidP="00A01469">
      <w:pPr>
        <w:pStyle w:val="NoSpacing"/>
      </w:pPr>
    </w:p>
    <w:p w14:paraId="74E7E0A3" w14:textId="4A6A19FA" w:rsidR="00BA3508" w:rsidRDefault="00BA3508" w:rsidP="00BA3508">
      <w:pPr>
        <w:pStyle w:val="NoSpacing"/>
        <w:numPr>
          <w:ilvl w:val="0"/>
          <w:numId w:val="7"/>
        </w:numPr>
      </w:pPr>
      <w:r>
        <w:t>Be able to see what happened and is happening.</w:t>
      </w:r>
    </w:p>
    <w:p w14:paraId="63736475" w14:textId="433334D4" w:rsidR="00BA3508" w:rsidRDefault="00BA3508" w:rsidP="00BA3508">
      <w:pPr>
        <w:pStyle w:val="NoSpacing"/>
        <w:numPr>
          <w:ilvl w:val="0"/>
          <w:numId w:val="7"/>
        </w:numPr>
      </w:pPr>
      <w:r>
        <w:t>Have a record of process errors.</w:t>
      </w:r>
    </w:p>
    <w:p w14:paraId="1E7E8255" w14:textId="5046FFB1" w:rsidR="00BA3508" w:rsidRDefault="00BA3508" w:rsidP="00BA3508">
      <w:pPr>
        <w:pStyle w:val="NoSpacing"/>
        <w:numPr>
          <w:ilvl w:val="0"/>
          <w:numId w:val="7"/>
        </w:numPr>
      </w:pPr>
      <w:r>
        <w:t>And…You really need a record of the processes, when they ran, how they did, and how long they took.</w:t>
      </w:r>
    </w:p>
    <w:p w14:paraId="4ECBFE7E" w14:textId="02EF15C6" w:rsidR="00BA3508" w:rsidRDefault="00BA3508" w:rsidP="00BA3508">
      <w:pPr>
        <w:pStyle w:val="NoSpacing"/>
      </w:pPr>
    </w:p>
    <w:p w14:paraId="2922F2EC" w14:textId="74C44918" w:rsidR="00BA3508" w:rsidRDefault="00BA3508" w:rsidP="00BA3508">
      <w:pPr>
        <w:pStyle w:val="NoSpacing"/>
      </w:pPr>
      <w:r>
        <w:t>Without this ability you are going to be massively hobbled in determining:</w:t>
      </w:r>
    </w:p>
    <w:p w14:paraId="29351E39" w14:textId="75D537F6" w:rsidR="00BA3508" w:rsidRDefault="00BA3508" w:rsidP="00BA3508">
      <w:pPr>
        <w:pStyle w:val="NoSpacing"/>
      </w:pPr>
    </w:p>
    <w:p w14:paraId="0FD0CE9B" w14:textId="7ACB6904" w:rsidR="00BA3508" w:rsidRDefault="00BA3508" w:rsidP="00BA3508">
      <w:pPr>
        <w:pStyle w:val="NoSpacing"/>
        <w:numPr>
          <w:ilvl w:val="0"/>
          <w:numId w:val="8"/>
        </w:numPr>
      </w:pPr>
      <w:r>
        <w:t>How well your system is running</w:t>
      </w:r>
      <w:r w:rsidR="00775524">
        <w:t>,</w:t>
      </w:r>
    </w:p>
    <w:p w14:paraId="3D1A5DD2" w14:textId="15A413E8" w:rsidR="00BA3508" w:rsidRDefault="00BA3508" w:rsidP="00BA3508">
      <w:pPr>
        <w:pStyle w:val="NoSpacing"/>
        <w:numPr>
          <w:ilvl w:val="0"/>
          <w:numId w:val="8"/>
        </w:numPr>
      </w:pPr>
      <w:r>
        <w:t>What errors</w:t>
      </w:r>
      <w:r w:rsidR="00775524">
        <w:t xml:space="preserve"> and problems are encountered in your system, and</w:t>
      </w:r>
    </w:p>
    <w:p w14:paraId="529C6FFD" w14:textId="31456BAD" w:rsidR="00775524" w:rsidRDefault="00775524" w:rsidP="00BA3508">
      <w:pPr>
        <w:pStyle w:val="NoSpacing"/>
        <w:numPr>
          <w:ilvl w:val="0"/>
          <w:numId w:val="8"/>
        </w:numPr>
      </w:pPr>
      <w:r>
        <w:t>How well your system is performing.</w:t>
      </w:r>
    </w:p>
    <w:p w14:paraId="5DCC9667" w14:textId="77777777" w:rsidR="000E1C02" w:rsidRDefault="000E1C02" w:rsidP="00A01469">
      <w:pPr>
        <w:pStyle w:val="NoSpacing"/>
      </w:pPr>
    </w:p>
    <w:p w14:paraId="3C68E792" w14:textId="7E273CE5" w:rsidR="00A01469" w:rsidRDefault="00775524" w:rsidP="00A01469">
      <w:pPr>
        <w:pStyle w:val="NoSpacing"/>
      </w:pPr>
      <w:r>
        <w:t xml:space="preserve">Unfortunately, the vast majority of ETL processes for OLAP cubes are not logged or monitored.  </w:t>
      </w:r>
    </w:p>
    <w:p w14:paraId="1DF706D2" w14:textId="28CD64C8" w:rsidR="00775524" w:rsidRDefault="00775524" w:rsidP="00A01469">
      <w:pPr>
        <w:pStyle w:val="NoSpacing"/>
      </w:pPr>
    </w:p>
    <w:p w14:paraId="6AA012DD" w14:textId="398E60D6" w:rsidR="00775524" w:rsidRDefault="00775524" w:rsidP="00A01469">
      <w:pPr>
        <w:pStyle w:val="NoSpacing"/>
      </w:pPr>
      <w:r>
        <w:t>This results in a “Hope and Pray” type of existence where problems when they occur…And they will occur…Are not proactively detected through active monitoring but a left for someone to notice and then alert the people responsible for supporting the system.</w:t>
      </w:r>
    </w:p>
    <w:p w14:paraId="2625CE48" w14:textId="13676026" w:rsidR="00775524" w:rsidRDefault="00775524" w:rsidP="00A01469">
      <w:pPr>
        <w:pStyle w:val="NoSpacing"/>
      </w:pPr>
    </w:p>
    <w:p w14:paraId="7FE049EC" w14:textId="09247FB9" w:rsidR="00775524" w:rsidRPr="00775524" w:rsidRDefault="00775524" w:rsidP="00775524">
      <w:pPr>
        <w:pStyle w:val="NoSpacing"/>
        <w:ind w:left="720"/>
        <w:rPr>
          <w:b/>
          <w:i/>
        </w:rPr>
      </w:pPr>
      <w:r w:rsidRPr="00775524">
        <w:rPr>
          <w:b/>
          <w:i/>
        </w:rPr>
        <w:t>“Hey, the numbers in the XYZ cube are</w:t>
      </w:r>
      <w:r w:rsidR="00264AFB">
        <w:rPr>
          <w:b/>
          <w:i/>
        </w:rPr>
        <w:t>n’t</w:t>
      </w:r>
      <w:r w:rsidRPr="00775524">
        <w:rPr>
          <w:b/>
          <w:i/>
        </w:rPr>
        <w:t xml:space="preserve"> right!”</w:t>
      </w:r>
    </w:p>
    <w:p w14:paraId="060E9CAC" w14:textId="799D36F7" w:rsidR="00775524" w:rsidRPr="00775524" w:rsidRDefault="00775524" w:rsidP="00775524">
      <w:pPr>
        <w:pStyle w:val="NoSpacing"/>
        <w:ind w:left="720"/>
        <w:rPr>
          <w:b/>
          <w:i/>
        </w:rPr>
      </w:pPr>
    </w:p>
    <w:p w14:paraId="1F52A2AF" w14:textId="7DD0356F" w:rsidR="00775524" w:rsidRPr="00775524" w:rsidRDefault="00775524" w:rsidP="00775524">
      <w:pPr>
        <w:pStyle w:val="NoSpacing"/>
        <w:ind w:left="720"/>
        <w:rPr>
          <w:b/>
          <w:i/>
        </w:rPr>
      </w:pPr>
      <w:r w:rsidRPr="00775524">
        <w:rPr>
          <w:b/>
          <w:i/>
        </w:rPr>
        <w:t>“Ah…Which numbers, specifically?”</w:t>
      </w:r>
    </w:p>
    <w:p w14:paraId="379ED79D" w14:textId="63C27847" w:rsidR="00775524" w:rsidRPr="00775524" w:rsidRDefault="00775524" w:rsidP="00775524">
      <w:pPr>
        <w:pStyle w:val="NoSpacing"/>
        <w:ind w:left="720"/>
        <w:rPr>
          <w:b/>
          <w:i/>
        </w:rPr>
      </w:pPr>
    </w:p>
    <w:p w14:paraId="368D1841" w14:textId="5A8C423F" w:rsidR="00775524" w:rsidRPr="00775524" w:rsidRDefault="00775524" w:rsidP="00775524">
      <w:pPr>
        <w:pStyle w:val="NoSpacing"/>
        <w:ind w:left="720"/>
        <w:rPr>
          <w:b/>
          <w:i/>
        </w:rPr>
      </w:pPr>
      <w:r w:rsidRPr="00775524">
        <w:rPr>
          <w:b/>
          <w:i/>
        </w:rPr>
        <w:t>“ALL of the numbers for the past eight days of off!  We just noticed it….”</w:t>
      </w:r>
    </w:p>
    <w:p w14:paraId="51D65044" w14:textId="25D21154" w:rsidR="00775524" w:rsidRDefault="00775524" w:rsidP="00A01469">
      <w:pPr>
        <w:pStyle w:val="NoSpacing"/>
      </w:pPr>
    </w:p>
    <w:p w14:paraId="06EF8814" w14:textId="2E442276" w:rsidR="00775524" w:rsidRDefault="00775524" w:rsidP="00A01469">
      <w:pPr>
        <w:pStyle w:val="NoSpacing"/>
      </w:pPr>
    </w:p>
    <w:p w14:paraId="65AE28E0" w14:textId="51885321" w:rsidR="00775524" w:rsidRDefault="00775524" w:rsidP="00A01469">
      <w:pPr>
        <w:pStyle w:val="NoSpacing"/>
      </w:pPr>
      <w:r>
        <w:t xml:space="preserve">Leaving problems until they are brought to your attention is wasteful, inefficient, and really bad practice.  OLAP cubes are especially </w:t>
      </w:r>
      <w:r w:rsidR="004D770E">
        <w:t>susceptible</w:t>
      </w:r>
      <w:r>
        <w:t xml:space="preserve"> to this.  Cube data and reports that are presented to senior management MUST be up to date and accurate.  If the ETL processes are not running at 100% data errors and problems WILL slip into the cube most often with nobody being aware of them…Until something embarrassing or even disastrous occurs!</w:t>
      </w:r>
    </w:p>
    <w:p w14:paraId="21BD03C6" w14:textId="77777777" w:rsidR="00775524" w:rsidRDefault="00775524" w:rsidP="00A01469">
      <w:pPr>
        <w:pStyle w:val="NoSpacing"/>
      </w:pPr>
    </w:p>
    <w:p w14:paraId="06EACF61" w14:textId="576DCE7C" w:rsidR="00775524" w:rsidRDefault="00775524" w:rsidP="00A01469">
      <w:pPr>
        <w:pStyle w:val="NoSpacing"/>
      </w:pPr>
      <w:r>
        <w:t>I like to have active monitoring in place on all of my cube projects.  And it starts with cube ETL logging.</w:t>
      </w:r>
    </w:p>
    <w:p w14:paraId="54F7E0F3" w14:textId="0F46E8CB" w:rsidR="000E1C02" w:rsidRDefault="000E1C02"/>
    <w:p w14:paraId="2E5D6B1F" w14:textId="5B8883DF" w:rsidR="0042483A" w:rsidRDefault="0042483A">
      <w:r>
        <w:br w:type="page"/>
      </w:r>
    </w:p>
    <w:p w14:paraId="1F37E5BE" w14:textId="77777777" w:rsidR="00775524" w:rsidRDefault="00775524"/>
    <w:p w14:paraId="39342FF1" w14:textId="4122C7F7" w:rsidR="00775524" w:rsidRDefault="00775524" w:rsidP="00775524">
      <w:pPr>
        <w:pStyle w:val="Heading2"/>
      </w:pPr>
      <w:bookmarkStart w:id="2" w:name="_Toc513727577"/>
      <w:r>
        <w:t>1.1  Cube ETL Logging</w:t>
      </w:r>
      <w:bookmarkEnd w:id="2"/>
    </w:p>
    <w:p w14:paraId="4425BCD4" w14:textId="77777777" w:rsidR="00775524" w:rsidRDefault="00775524" w:rsidP="00775524"/>
    <w:p w14:paraId="2A733930" w14:textId="712C1B71" w:rsidR="00775524" w:rsidRDefault="00775524" w:rsidP="00775524">
      <w:r>
        <w:t>What is cube ETL logging?</w:t>
      </w:r>
    </w:p>
    <w:p w14:paraId="233A8073" w14:textId="5ED6381D" w:rsidR="00775524" w:rsidRDefault="00775524" w:rsidP="00775524">
      <w:r>
        <w:t>Cube ETL logging is simply putting logging statements into the cube ETL so that what happens is recorded in a log file.</w:t>
      </w:r>
    </w:p>
    <w:p w14:paraId="508725EF" w14:textId="6B5EA2DB" w:rsidR="00775524" w:rsidRDefault="00775524" w:rsidP="00775524">
      <w:r>
        <w:t>It’s simple and easy to do yet few cube installations…And other SQL processes and system…Ever use them.</w:t>
      </w:r>
    </w:p>
    <w:p w14:paraId="7D55E12C" w14:textId="62E5D779" w:rsidR="00775524" w:rsidRDefault="00775524" w:rsidP="00775524">
      <w:r>
        <w:t>This document describes how to easily do cube ETL logging with a simple single SQL stored procedure (proc).  And this logging can be easily applied to SQL processes and systems beyond cube ETL.</w:t>
      </w:r>
    </w:p>
    <w:p w14:paraId="6AB060BA" w14:textId="0747D465" w:rsidR="0042483A" w:rsidRDefault="0042483A" w:rsidP="0042483A"/>
    <w:p w14:paraId="69ABD49F" w14:textId="1E4B7AE3" w:rsidR="0042483A" w:rsidRDefault="0042483A" w:rsidP="0042483A">
      <w:r>
        <w:t>An example of logging for the MCR Journal Write Cube from its documentation:</w:t>
      </w:r>
    </w:p>
    <w:p w14:paraId="50B61807" w14:textId="77777777" w:rsidR="0042483A" w:rsidRDefault="0042483A" w:rsidP="0042483A"/>
    <w:p w14:paraId="0B7B9DAF" w14:textId="77777777" w:rsidR="0042483A" w:rsidRDefault="0042483A" w:rsidP="0042483A">
      <w:r>
        <w:rPr>
          <w:noProof/>
        </w:rPr>
        <mc:AlternateContent>
          <mc:Choice Requires="wps">
            <w:drawing>
              <wp:anchor distT="45720" distB="45720" distL="114300" distR="114300" simplePos="0" relativeHeight="251711488" behindDoc="0" locked="0" layoutInCell="1" allowOverlap="1" wp14:anchorId="01F2A2E6" wp14:editId="545FF12C">
                <wp:simplePos x="0" y="0"/>
                <wp:positionH relativeFrom="column">
                  <wp:posOffset>1460500</wp:posOffset>
                </wp:positionH>
                <wp:positionV relativeFrom="paragraph">
                  <wp:posOffset>2328</wp:posOffset>
                </wp:positionV>
                <wp:extent cx="3200400" cy="449580"/>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49580"/>
                        </a:xfrm>
                        <a:prstGeom prst="rect">
                          <a:avLst/>
                        </a:prstGeom>
                        <a:noFill/>
                        <a:ln w="9525">
                          <a:noFill/>
                          <a:miter lim="800000"/>
                          <a:headEnd/>
                          <a:tailEnd/>
                        </a:ln>
                      </wps:spPr>
                      <wps:txbx>
                        <w:txbxContent>
                          <w:p w14:paraId="4D9C4F37" w14:textId="77777777" w:rsidR="0042483A" w:rsidRPr="004767B4" w:rsidRDefault="0042483A" w:rsidP="0042483A">
                            <w:pPr>
                              <w:jc w:val="center"/>
                              <w:rPr>
                                <w:b/>
                                <w:sz w:val="24"/>
                              </w:rPr>
                            </w:pPr>
                            <w:r w:rsidRPr="004767B4">
                              <w:rPr>
                                <w:b/>
                                <w:sz w:val="24"/>
                              </w:rPr>
                              <w:t>SQL Server – ReportData Data Warehouse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F2A2E6" id="_x0000_t202" coordsize="21600,21600" o:spt="202" path="m,l,21600r21600,l21600,xe">
                <v:stroke joinstyle="miter"/>
                <v:path gradientshapeok="t" o:connecttype="rect"/>
              </v:shapetype>
              <v:shape id="Text Box 2" o:spid="_x0000_s1026" type="#_x0000_t202" style="position:absolute;margin-left:115pt;margin-top:.2pt;width:252pt;height:35.4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" filled="f" stroked="f">
                <v:textbox>
                  <w:txbxContent>
                    <w:p w14:paraId="4D9C4F37" w14:textId="77777777" w:rsidR="0042483A" w:rsidRPr="004767B4" w:rsidRDefault="0042483A" w:rsidP="0042483A">
                      <w:pPr>
                        <w:jc w:val="center"/>
                        <w:rPr>
                          <w:b/>
                          <w:sz w:val="24"/>
                        </w:rPr>
                      </w:pPr>
                      <w:r w:rsidRPr="004767B4">
                        <w:rPr>
                          <w:b/>
                          <w:sz w:val="24"/>
                        </w:rPr>
                        <w:t>SQL Server – ReportData Data Warehouse</w:t>
                      </w:r>
                    </w:p>
                  </w:txbxContent>
                </v:textbox>
                <w10:wrap type="square"/>
              </v:shape>
            </w:pict>
          </mc:Fallback>
        </mc:AlternateContent>
      </w:r>
    </w:p>
    <w:p w14:paraId="2A271916" w14:textId="77777777" w:rsidR="0042483A" w:rsidRDefault="0042483A" w:rsidP="0042483A"/>
    <w:p w14:paraId="38FA1E36" w14:textId="77777777" w:rsidR="0042483A" w:rsidRDefault="0042483A" w:rsidP="0042483A">
      <w:r w:rsidRPr="00DF03FD">
        <w:rPr>
          <w:noProof/>
        </w:rPr>
        <mc:AlternateContent>
          <mc:Choice Requires="wps">
            <w:drawing>
              <wp:anchor distT="0" distB="0" distL="114300" distR="114300" simplePos="0" relativeHeight="251707392" behindDoc="0" locked="0" layoutInCell="1" allowOverlap="1" wp14:anchorId="7FB417D9" wp14:editId="3B03E222">
                <wp:simplePos x="0" y="0"/>
                <wp:positionH relativeFrom="column">
                  <wp:posOffset>4875318</wp:posOffset>
                </wp:positionH>
                <wp:positionV relativeFrom="paragraph">
                  <wp:posOffset>1058</wp:posOffset>
                </wp:positionV>
                <wp:extent cx="1143000" cy="428625"/>
                <wp:effectExtent l="0" t="0" r="19050" b="28575"/>
                <wp:wrapNone/>
                <wp:docPr id="241" name="Rectangle 241"/>
                <wp:cNvGraphicFramePr/>
                <a:graphic xmlns:a="http://schemas.openxmlformats.org/drawingml/2006/main">
                  <a:graphicData uri="http://schemas.microsoft.com/office/word/2010/wordprocessingShape">
                    <wps:wsp>
                      <wps:cNvSpPr/>
                      <wps:spPr>
                        <a:xfrm>
                          <a:off x="0" y="0"/>
                          <a:ext cx="1143000" cy="4286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9A4878" w14:textId="77777777" w:rsidR="0042483A" w:rsidRPr="00B34E04" w:rsidRDefault="0042483A" w:rsidP="0042483A">
                            <w:pPr>
                              <w:jc w:val="center"/>
                              <w:rPr>
                                <w:sz w:val="20"/>
                              </w:rPr>
                            </w:pPr>
                            <w:r w:rsidRPr="00B34E04">
                              <w:rPr>
                                <w:sz w:val="20"/>
                              </w:rPr>
                              <w:t>Log Viewer/Monitor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417D9" id="Rectangle 241" o:spid="_x0000_s1027" style="position:absolute;margin-left:383.9pt;margin-top:.1pt;width:90pt;height:3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" fillcolor="#92d050" strokecolor="#1f3763 [1604]" strokeweight="1pt">
                <v:textbox>
                  <w:txbxContent>
                    <w:p w14:paraId="5A9A4878" w14:textId="77777777" w:rsidR="0042483A" w:rsidRPr="00B34E04" w:rsidRDefault="0042483A" w:rsidP="0042483A">
                      <w:pPr>
                        <w:jc w:val="center"/>
                        <w:rPr>
                          <w:sz w:val="20"/>
                        </w:rPr>
                      </w:pPr>
                      <w:r w:rsidRPr="00B34E04">
                        <w:rPr>
                          <w:sz w:val="20"/>
                        </w:rPr>
                        <w:t>Log Viewer/Monitor</w:t>
                      </w:r>
                    </w:p>
                  </w:txbxContent>
                </v:textbox>
              </v:rect>
            </w:pict>
          </mc:Fallback>
        </mc:AlternateContent>
      </w:r>
      <w:r w:rsidRPr="00DF03FD">
        <w:rPr>
          <w:noProof/>
        </w:rPr>
        <mc:AlternateContent>
          <mc:Choice Requires="wps">
            <w:drawing>
              <wp:anchor distT="0" distB="0" distL="114300" distR="114300" simplePos="0" relativeHeight="251706368" behindDoc="0" locked="0" layoutInCell="1" allowOverlap="1" wp14:anchorId="1F070766" wp14:editId="6BB38DBF">
                <wp:simplePos x="0" y="0"/>
                <wp:positionH relativeFrom="column">
                  <wp:posOffset>3207174</wp:posOffset>
                </wp:positionH>
                <wp:positionV relativeFrom="paragraph">
                  <wp:posOffset>150283</wp:posOffset>
                </wp:positionV>
                <wp:extent cx="941070" cy="569595"/>
                <wp:effectExtent l="0" t="0" r="11430" b="20955"/>
                <wp:wrapNone/>
                <wp:docPr id="242" name="Rectangle 242"/>
                <wp:cNvGraphicFramePr/>
                <a:graphic xmlns:a="http://schemas.openxmlformats.org/drawingml/2006/main">
                  <a:graphicData uri="http://schemas.microsoft.com/office/word/2010/wordprocessingShape">
                    <wps:wsp>
                      <wps:cNvSpPr/>
                      <wps:spPr>
                        <a:xfrm>
                          <a:off x="0" y="0"/>
                          <a:ext cx="941070" cy="56959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BAC2A4" w14:textId="77777777" w:rsidR="0042483A" w:rsidRPr="00516795" w:rsidRDefault="0042483A" w:rsidP="0042483A">
                            <w:pPr>
                              <w:jc w:val="center"/>
                            </w:pPr>
                            <w:r w:rsidRPr="00516795">
                              <w:t>Logging</w:t>
                            </w:r>
                            <w: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70766" id="Rectangle 242" o:spid="_x0000_s1028" style="position:absolute;margin-left:252.55pt;margin-top:11.85pt;width:74.1pt;height:44.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" fillcolor="#92d050" strokecolor="#1f3763 [1604]" strokeweight="1pt">
                <v:textbox>
                  <w:txbxContent>
                    <w:p w14:paraId="4BBAC2A4" w14:textId="77777777" w:rsidR="0042483A" w:rsidRPr="00516795" w:rsidRDefault="0042483A" w:rsidP="0042483A">
                      <w:pPr>
                        <w:jc w:val="center"/>
                      </w:pPr>
                      <w:r w:rsidRPr="00516795">
                        <w:t>Logging</w:t>
                      </w:r>
                      <w:r>
                        <w:t xml:space="preserve"> Table</w:t>
                      </w:r>
                    </w:p>
                  </w:txbxContent>
                </v:textbox>
              </v:rect>
            </w:pict>
          </mc:Fallback>
        </mc:AlternateContent>
      </w:r>
    </w:p>
    <w:p w14:paraId="6E65C073" w14:textId="77777777" w:rsidR="0042483A" w:rsidRDefault="0042483A" w:rsidP="0042483A">
      <w:r>
        <w:rPr>
          <w:noProof/>
        </w:rPr>
        <mc:AlternateContent>
          <mc:Choice Requires="wps">
            <w:drawing>
              <wp:anchor distT="45720" distB="45720" distL="114300" distR="114300" simplePos="0" relativeHeight="251715584" behindDoc="0" locked="0" layoutInCell="1" allowOverlap="1" wp14:anchorId="6251D358" wp14:editId="7825B3A7">
                <wp:simplePos x="0" y="0"/>
                <wp:positionH relativeFrom="margin">
                  <wp:posOffset>1836843</wp:posOffset>
                </wp:positionH>
                <wp:positionV relativeFrom="paragraph">
                  <wp:posOffset>72602</wp:posOffset>
                </wp:positionV>
                <wp:extent cx="1553210" cy="414655"/>
                <wp:effectExtent l="0" t="0" r="0" b="444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414655"/>
                        </a:xfrm>
                        <a:prstGeom prst="rect">
                          <a:avLst/>
                        </a:prstGeom>
                        <a:noFill/>
                        <a:ln w="9525">
                          <a:noFill/>
                          <a:miter lim="800000"/>
                          <a:headEnd/>
                          <a:tailEnd/>
                        </a:ln>
                      </wps:spPr>
                      <wps:txbx>
                        <w:txbxContent>
                          <w:p w14:paraId="1A6F492B" w14:textId="77777777" w:rsidR="0042483A" w:rsidRDefault="0042483A" w:rsidP="0042483A">
                            <w:pPr>
                              <w:pStyle w:val="ListParagraph"/>
                              <w:numPr>
                                <w:ilvl w:val="0"/>
                                <w:numId w:val="23"/>
                              </w:numPr>
                              <w:tabs>
                                <w:tab w:val="left" w:pos="270"/>
                              </w:tabs>
                              <w:spacing w:after="0" w:line="240" w:lineRule="auto"/>
                              <w:ind w:left="0" w:firstLine="0"/>
                            </w:pPr>
                            <w:r>
                              <w:rPr>
                                <w:rFonts w:ascii="Consolas" w:hAnsi="Consolas" w:cs="Consolas"/>
                                <w:color w:val="000000"/>
                                <w:sz w:val="19"/>
                                <w:szCs w:val="19"/>
                                <w:highlight w:val="white"/>
                              </w:rPr>
                              <w:t>ETLLog_Summary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1D358" id="_x0000_s1029" type="#_x0000_t202" style="position:absolute;margin-left:144.65pt;margin-top:5.7pt;width:122.3pt;height:32.6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" filled="f" stroked="f">
                <v:textbox>
                  <w:txbxContent>
                    <w:p w14:paraId="1A6F492B" w14:textId="77777777" w:rsidR="0042483A" w:rsidRDefault="0042483A" w:rsidP="0042483A">
                      <w:pPr>
                        <w:pStyle w:val="ListParagraph"/>
                        <w:numPr>
                          <w:ilvl w:val="0"/>
                          <w:numId w:val="23"/>
                        </w:numPr>
                        <w:tabs>
                          <w:tab w:val="left" w:pos="270"/>
                        </w:tabs>
                        <w:spacing w:after="0" w:line="240" w:lineRule="auto"/>
                        <w:ind w:left="0" w:firstLine="0"/>
                      </w:pPr>
                      <w:r>
                        <w:rPr>
                          <w:rFonts w:ascii="Consolas" w:hAnsi="Consolas" w:cs="Consolas"/>
                          <w:color w:val="000000"/>
                          <w:sz w:val="19"/>
                          <w:szCs w:val="19"/>
                          <w:highlight w:val="white"/>
                        </w:rPr>
                        <w:t>ETLLog_Summary</w:t>
                      </w:r>
                    </w:p>
                  </w:txbxContent>
                </v:textbox>
                <w10:wrap type="square" anchorx="margin"/>
              </v:shape>
            </w:pict>
          </mc:Fallback>
        </mc:AlternateContent>
      </w:r>
      <w:r w:rsidRPr="00DF03FD">
        <w:rPr>
          <w:noProof/>
        </w:rPr>
        <mc:AlternateContent>
          <mc:Choice Requires="wps">
            <w:drawing>
              <wp:anchor distT="0" distB="0" distL="114300" distR="114300" simplePos="0" relativeHeight="251708416" behindDoc="0" locked="0" layoutInCell="1" allowOverlap="1" wp14:anchorId="596A01F5" wp14:editId="52D9EA3F">
                <wp:simplePos x="0" y="0"/>
                <wp:positionH relativeFrom="column">
                  <wp:posOffset>4140199</wp:posOffset>
                </wp:positionH>
                <wp:positionV relativeFrom="paragraph">
                  <wp:posOffset>43392</wp:posOffset>
                </wp:positionV>
                <wp:extent cx="713317" cy="207433"/>
                <wp:effectExtent l="0" t="38100" r="48895" b="21590"/>
                <wp:wrapNone/>
                <wp:docPr id="243" name="Straight Arrow Connector 243"/>
                <wp:cNvGraphicFramePr/>
                <a:graphic xmlns:a="http://schemas.openxmlformats.org/drawingml/2006/main">
                  <a:graphicData uri="http://schemas.microsoft.com/office/word/2010/wordprocessingShape">
                    <wps:wsp>
                      <wps:cNvCnPr/>
                      <wps:spPr>
                        <a:xfrm flipV="1">
                          <a:off x="0" y="0"/>
                          <a:ext cx="713317" cy="207433"/>
                        </a:xfrm>
                        <a:prstGeom prst="straightConnector1">
                          <a:avLst/>
                        </a:prstGeom>
                        <a:ln w="9525">
                          <a:solidFill>
                            <a:srgbClr val="B8E08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6FC44" id="_x0000_t32" coordsize="21600,21600" o:spt="32" o:oned="t" path="m,l21600,21600e" filled="f">
                <v:path arrowok="t" fillok="f" o:connecttype="none"/>
                <o:lock v:ext="edit" shapetype="t"/>
              </v:shapetype>
              <v:shape id="Straight Arrow Connector 243" o:spid="_x0000_s1026" type="#_x0000_t32" style="position:absolute;margin-left:326pt;margin-top:3.4pt;width:56.15pt;height:16.3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" strokecolor="#b8e08c">
                <v:stroke endarrow="block" joinstyle="miter"/>
              </v:shape>
            </w:pict>
          </mc:Fallback>
        </mc:AlternateContent>
      </w:r>
    </w:p>
    <w:p w14:paraId="57AD6BFA" w14:textId="3A66729D" w:rsidR="0042483A" w:rsidRDefault="0042483A" w:rsidP="0042483A">
      <w:r w:rsidRPr="00DF03FD">
        <w:rPr>
          <w:noProof/>
        </w:rPr>
        <mc:AlternateContent>
          <mc:Choice Requires="wps">
            <w:drawing>
              <wp:anchor distT="0" distB="0" distL="114300" distR="114300" simplePos="0" relativeHeight="251705344" behindDoc="0" locked="0" layoutInCell="1" allowOverlap="1" wp14:anchorId="40F89716" wp14:editId="008E54B5">
                <wp:simplePos x="0" y="0"/>
                <wp:positionH relativeFrom="column">
                  <wp:posOffset>2910178</wp:posOffset>
                </wp:positionH>
                <wp:positionV relativeFrom="paragraph">
                  <wp:posOffset>198507</wp:posOffset>
                </wp:positionV>
                <wp:extent cx="572494" cy="343038"/>
                <wp:effectExtent l="0" t="38100" r="56515" b="19050"/>
                <wp:wrapNone/>
                <wp:docPr id="245" name="Straight Arrow Connector 245"/>
                <wp:cNvGraphicFramePr/>
                <a:graphic xmlns:a="http://schemas.openxmlformats.org/drawingml/2006/main">
                  <a:graphicData uri="http://schemas.microsoft.com/office/word/2010/wordprocessingShape">
                    <wps:wsp>
                      <wps:cNvCnPr/>
                      <wps:spPr>
                        <a:xfrm flipV="1">
                          <a:off x="0" y="0"/>
                          <a:ext cx="572494" cy="343038"/>
                        </a:xfrm>
                        <a:prstGeom prst="straightConnector1">
                          <a:avLst/>
                        </a:prstGeom>
                        <a:ln w="9525">
                          <a:solidFill>
                            <a:srgbClr val="B8E08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88204" id="Straight Arrow Connector 245" o:spid="_x0000_s1026" type="#_x0000_t32" style="position:absolute;margin-left:229.15pt;margin-top:15.65pt;width:45.1pt;height:27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" strokecolor="#b8e08c">
                <v:stroke endarrow="block" joinstyle="miter"/>
              </v:shape>
            </w:pict>
          </mc:Fallback>
        </mc:AlternateContent>
      </w:r>
      <w:r>
        <w:rPr>
          <w:noProof/>
        </w:rPr>
        <mc:AlternateContent>
          <mc:Choice Requires="wps">
            <w:drawing>
              <wp:anchor distT="45720" distB="45720" distL="114300" distR="114300" simplePos="0" relativeHeight="251716608" behindDoc="0" locked="0" layoutInCell="1" allowOverlap="1" wp14:anchorId="0CFC4F5A" wp14:editId="70ED8FD0">
                <wp:simplePos x="0" y="0"/>
                <wp:positionH relativeFrom="margin">
                  <wp:posOffset>5142865</wp:posOffset>
                </wp:positionH>
                <wp:positionV relativeFrom="paragraph">
                  <wp:posOffset>122555</wp:posOffset>
                </wp:positionV>
                <wp:extent cx="1188720" cy="414655"/>
                <wp:effectExtent l="0" t="0" r="0" b="444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14655"/>
                        </a:xfrm>
                        <a:prstGeom prst="rect">
                          <a:avLst/>
                        </a:prstGeom>
                        <a:noFill/>
                        <a:ln w="9525">
                          <a:noFill/>
                          <a:miter lim="800000"/>
                          <a:headEnd/>
                          <a:tailEnd/>
                        </a:ln>
                      </wps:spPr>
                      <wps:txbx>
                        <w:txbxContent>
                          <w:p w14:paraId="29C29304" w14:textId="77777777" w:rsidR="0042483A" w:rsidRDefault="0042483A" w:rsidP="0042483A">
                            <w:pPr>
                              <w:pStyle w:val="ListParagraph"/>
                              <w:tabs>
                                <w:tab w:val="left" w:pos="270"/>
                              </w:tabs>
                              <w:ind w:left="0"/>
                            </w:pPr>
                            <w:r>
                              <w:rPr>
                                <w:rFonts w:ascii="Consolas" w:hAnsi="Consolas" w:cs="Consolas"/>
                                <w:color w:val="000000"/>
                                <w:sz w:val="19"/>
                                <w:szCs w:val="19"/>
                                <w:highlight w:val="white"/>
                              </w:rPr>
                              <w:t>Future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C4F5A" id="_x0000_s1030" type="#_x0000_t202" style="position:absolute;margin-left:404.95pt;margin-top:9.65pt;width:93.6pt;height:32.6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" filled="f" stroked="f">
                <v:textbox>
                  <w:txbxContent>
                    <w:p w14:paraId="29C29304" w14:textId="77777777" w:rsidR="0042483A" w:rsidRDefault="0042483A" w:rsidP="0042483A">
                      <w:pPr>
                        <w:pStyle w:val="ListParagraph"/>
                        <w:tabs>
                          <w:tab w:val="left" w:pos="270"/>
                        </w:tabs>
                        <w:ind w:left="0"/>
                      </w:pPr>
                      <w:r>
                        <w:rPr>
                          <w:rFonts w:ascii="Consolas" w:hAnsi="Consolas" w:cs="Consolas"/>
                          <w:color w:val="000000"/>
                          <w:sz w:val="19"/>
                          <w:szCs w:val="19"/>
                          <w:highlight w:val="white"/>
                        </w:rPr>
                        <w:t>Future</w:t>
                      </w:r>
                    </w:p>
                  </w:txbxContent>
                </v:textbox>
                <w10:wrap type="square" anchorx="margin"/>
              </v:shape>
            </w:pict>
          </mc:Fallback>
        </mc:AlternateContent>
      </w:r>
    </w:p>
    <w:p w14:paraId="33142BFD" w14:textId="77777777" w:rsidR="0042483A" w:rsidRDefault="0042483A" w:rsidP="0042483A">
      <w:r w:rsidRPr="00DF03FD">
        <w:rPr>
          <w:noProof/>
        </w:rPr>
        <mc:AlternateContent>
          <mc:Choice Requires="wps">
            <w:drawing>
              <wp:anchor distT="0" distB="0" distL="114300" distR="114300" simplePos="0" relativeHeight="251710464" behindDoc="0" locked="0" layoutInCell="1" allowOverlap="1" wp14:anchorId="096B3A78" wp14:editId="71AEBAEC">
                <wp:simplePos x="0" y="0"/>
                <wp:positionH relativeFrom="column">
                  <wp:posOffset>127211</wp:posOffset>
                </wp:positionH>
                <wp:positionV relativeFrom="paragraph">
                  <wp:posOffset>96520</wp:posOffset>
                </wp:positionV>
                <wp:extent cx="742950" cy="990600"/>
                <wp:effectExtent l="0" t="0" r="19050" b="19050"/>
                <wp:wrapNone/>
                <wp:docPr id="246" name="Flowchart: Magnetic Disk 246"/>
                <wp:cNvGraphicFramePr/>
                <a:graphic xmlns:a="http://schemas.openxmlformats.org/drawingml/2006/main">
                  <a:graphicData uri="http://schemas.microsoft.com/office/word/2010/wordprocessingShape">
                    <wps:wsp>
                      <wps:cNvSpPr/>
                      <wps:spPr>
                        <a:xfrm>
                          <a:off x="0" y="0"/>
                          <a:ext cx="742950" cy="9906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475B0" w14:textId="77777777" w:rsidR="0042483A" w:rsidRDefault="0042483A" w:rsidP="0042483A">
                            <w:pPr>
                              <w:jc w:val="center"/>
                            </w:pPr>
                            <w:r>
                              <w:t>Source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6B3A7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6" o:spid="_x0000_s1031" type="#_x0000_t132" style="position:absolute;margin-left:10pt;margin-top:7.6pt;width:58.5pt;height:7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" fillcolor="#4472c4 [3204]" strokecolor="#1f3763 [1604]" strokeweight="1pt">
                <v:stroke joinstyle="miter"/>
                <v:textbox>
                  <w:txbxContent>
                    <w:p w14:paraId="06C475B0" w14:textId="77777777" w:rsidR="0042483A" w:rsidRDefault="0042483A" w:rsidP="0042483A">
                      <w:pPr>
                        <w:jc w:val="center"/>
                      </w:pPr>
                      <w:r>
                        <w:t>Source Tables</w:t>
                      </w:r>
                    </w:p>
                  </w:txbxContent>
                </v:textbox>
              </v:shape>
            </w:pict>
          </mc:Fallback>
        </mc:AlternateContent>
      </w:r>
      <w:r w:rsidRPr="00DF03FD">
        <w:rPr>
          <w:noProof/>
        </w:rPr>
        <mc:AlternateContent>
          <mc:Choice Requires="wps">
            <w:drawing>
              <wp:anchor distT="0" distB="0" distL="114300" distR="114300" simplePos="0" relativeHeight="251712512" behindDoc="0" locked="0" layoutInCell="1" allowOverlap="1" wp14:anchorId="5745EBD1" wp14:editId="307482F9">
                <wp:simplePos x="0" y="0"/>
                <wp:positionH relativeFrom="column">
                  <wp:posOffset>5084234</wp:posOffset>
                </wp:positionH>
                <wp:positionV relativeFrom="paragraph">
                  <wp:posOffset>94615</wp:posOffset>
                </wp:positionV>
                <wp:extent cx="1020233" cy="1181100"/>
                <wp:effectExtent l="0" t="0" r="27940" b="19050"/>
                <wp:wrapNone/>
                <wp:docPr id="247" name="Flowchart: Magnetic Disk 247"/>
                <wp:cNvGraphicFramePr/>
                <a:graphic xmlns:a="http://schemas.openxmlformats.org/drawingml/2006/main">
                  <a:graphicData uri="http://schemas.microsoft.com/office/word/2010/wordprocessingShape">
                    <wps:wsp>
                      <wps:cNvSpPr/>
                      <wps:spPr>
                        <a:xfrm>
                          <a:off x="0" y="0"/>
                          <a:ext cx="1020233" cy="11811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34456" w14:textId="77777777" w:rsidR="0042483A" w:rsidRDefault="0042483A" w:rsidP="0042483A">
                            <w:pPr>
                              <w:jc w:val="center"/>
                            </w:pPr>
                            <w:r>
                              <w:t>Cube</w:t>
                            </w:r>
                          </w:p>
                          <w:p w14:paraId="1D517461" w14:textId="77777777" w:rsidR="0042483A" w:rsidRDefault="0042483A" w:rsidP="0042483A">
                            <w:pPr>
                              <w:jc w:val="center"/>
                            </w:pPr>
                            <w:r>
                              <w:t>Staging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5EBD1" id="Flowchart: Magnetic Disk 247" o:spid="_x0000_s1032" type="#_x0000_t132" style="position:absolute;margin-left:400.35pt;margin-top:7.45pt;width:80.35pt;height:9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" fillcolor="#4472c4 [3204]" strokecolor="#1f3763 [1604]" strokeweight="1pt">
                <v:stroke joinstyle="miter"/>
                <v:textbox>
                  <w:txbxContent>
                    <w:p w14:paraId="69B34456" w14:textId="77777777" w:rsidR="0042483A" w:rsidRDefault="0042483A" w:rsidP="0042483A">
                      <w:pPr>
                        <w:jc w:val="center"/>
                      </w:pPr>
                      <w:r>
                        <w:t>Cube</w:t>
                      </w:r>
                    </w:p>
                    <w:p w14:paraId="1D517461" w14:textId="77777777" w:rsidR="0042483A" w:rsidRDefault="0042483A" w:rsidP="0042483A">
                      <w:pPr>
                        <w:jc w:val="center"/>
                      </w:pPr>
                      <w:r>
                        <w:t>Staging Tables</w:t>
                      </w:r>
                    </w:p>
                  </w:txbxContent>
                </v:textbox>
              </v:shape>
            </w:pict>
          </mc:Fallback>
        </mc:AlternateContent>
      </w:r>
    </w:p>
    <w:p w14:paraId="27E85E68" w14:textId="77777777" w:rsidR="0042483A" w:rsidRDefault="0042483A" w:rsidP="0042483A">
      <w:r>
        <w:rPr>
          <w:b/>
          <w:noProof/>
        </w:rPr>
        <mc:AlternateContent>
          <mc:Choice Requires="wps">
            <w:drawing>
              <wp:anchor distT="0" distB="0" distL="114300" distR="114300" simplePos="0" relativeHeight="251714560" behindDoc="0" locked="0" layoutInCell="1" allowOverlap="1" wp14:anchorId="00D16054" wp14:editId="7B693022">
                <wp:simplePos x="0" y="0"/>
                <wp:positionH relativeFrom="margin">
                  <wp:posOffset>2400300</wp:posOffset>
                </wp:positionH>
                <wp:positionV relativeFrom="paragraph">
                  <wp:posOffset>41275</wp:posOffset>
                </wp:positionV>
                <wp:extent cx="975360" cy="579120"/>
                <wp:effectExtent l="0" t="0" r="15240" b="11430"/>
                <wp:wrapNone/>
                <wp:docPr id="248" name="Rectangle: Rounded Corners 248"/>
                <wp:cNvGraphicFramePr/>
                <a:graphic xmlns:a="http://schemas.openxmlformats.org/drawingml/2006/main">
                  <a:graphicData uri="http://schemas.microsoft.com/office/word/2010/wordprocessingShape">
                    <wps:wsp>
                      <wps:cNvSpPr/>
                      <wps:spPr>
                        <a:xfrm>
                          <a:off x="0" y="0"/>
                          <a:ext cx="975360" cy="57912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080A8D" w14:textId="77777777" w:rsidR="0042483A" w:rsidRDefault="0042483A" w:rsidP="0042483A">
                            <w:pPr>
                              <w:jc w:val="center"/>
                            </w:pPr>
                            <w:r>
                              <w:t>ETL Proc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16054" id="Rectangle: Rounded Corners 248" o:spid="_x0000_s1033" style="position:absolute;margin-left:189pt;margin-top:3.25pt;width:76.8pt;height:45.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" fillcolor="#00b050" strokecolor="#1f3763 [1604]" strokeweight="1pt">
                <v:stroke joinstyle="miter"/>
                <v:textbox>
                  <w:txbxContent>
                    <w:p w14:paraId="37080A8D" w14:textId="77777777" w:rsidR="0042483A" w:rsidRDefault="0042483A" w:rsidP="0042483A">
                      <w:pPr>
                        <w:jc w:val="center"/>
                      </w:pPr>
                      <w:r>
                        <w:t>ETL Proc</w:t>
                      </w:r>
                    </w:p>
                  </w:txbxContent>
                </v:textbox>
                <w10:wrap anchorx="margin"/>
              </v:roundrect>
            </w:pict>
          </mc:Fallback>
        </mc:AlternateContent>
      </w:r>
    </w:p>
    <w:p w14:paraId="187A78ED" w14:textId="77777777" w:rsidR="0042483A" w:rsidRDefault="0042483A" w:rsidP="0042483A">
      <w:r w:rsidRPr="00DF03FD">
        <w:rPr>
          <w:noProof/>
        </w:rPr>
        <mc:AlternateContent>
          <mc:Choice Requires="wps">
            <w:drawing>
              <wp:anchor distT="0" distB="0" distL="114300" distR="114300" simplePos="0" relativeHeight="251709440" behindDoc="0" locked="0" layoutInCell="1" allowOverlap="1" wp14:anchorId="0D687C58" wp14:editId="7C7701E0">
                <wp:simplePos x="0" y="0"/>
                <wp:positionH relativeFrom="column">
                  <wp:posOffset>3450166</wp:posOffset>
                </wp:positionH>
                <wp:positionV relativeFrom="paragraph">
                  <wp:posOffset>11853</wp:posOffset>
                </wp:positionV>
                <wp:extent cx="1566333" cy="323850"/>
                <wp:effectExtent l="0" t="0" r="15240" b="19050"/>
                <wp:wrapNone/>
                <wp:docPr id="249" name="Arrow: Left 249"/>
                <wp:cNvGraphicFramePr/>
                <a:graphic xmlns:a="http://schemas.openxmlformats.org/drawingml/2006/main">
                  <a:graphicData uri="http://schemas.microsoft.com/office/word/2010/wordprocessingShape">
                    <wps:wsp>
                      <wps:cNvSpPr/>
                      <wps:spPr>
                        <a:xfrm rot="10800000">
                          <a:off x="0" y="0"/>
                          <a:ext cx="1566333" cy="323850"/>
                        </a:xfrm>
                        <a:prstGeom prst="leftArrow">
                          <a:avLst/>
                        </a:prstGeom>
                        <a:solidFill>
                          <a:srgbClr val="B8E08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CB39A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49" o:spid="_x0000_s1026" type="#_x0000_t66" style="position:absolute;margin-left:271.65pt;margin-top:.95pt;width:123.35pt;height:25.5pt;rotation:18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" adj="2233" fillcolor="#b8e08c" strokecolor="#1f3763 [1604]" strokeweight="1pt"/>
            </w:pict>
          </mc:Fallback>
        </mc:AlternateContent>
      </w:r>
      <w:r w:rsidRPr="00DF03FD">
        <w:rPr>
          <w:noProof/>
        </w:rPr>
        <mc:AlternateContent>
          <mc:Choice Requires="wps">
            <w:drawing>
              <wp:anchor distT="0" distB="0" distL="114300" distR="114300" simplePos="0" relativeHeight="251713536" behindDoc="0" locked="0" layoutInCell="1" allowOverlap="1" wp14:anchorId="7C8FDA45" wp14:editId="35B5787C">
                <wp:simplePos x="0" y="0"/>
                <wp:positionH relativeFrom="column">
                  <wp:posOffset>1016000</wp:posOffset>
                </wp:positionH>
                <wp:positionV relativeFrom="paragraph">
                  <wp:posOffset>3387</wp:posOffset>
                </wp:positionV>
                <wp:extent cx="1315720" cy="323850"/>
                <wp:effectExtent l="0" t="0" r="17780" b="19050"/>
                <wp:wrapNone/>
                <wp:docPr id="250" name="Arrow: Left 250"/>
                <wp:cNvGraphicFramePr/>
                <a:graphic xmlns:a="http://schemas.openxmlformats.org/drawingml/2006/main">
                  <a:graphicData uri="http://schemas.microsoft.com/office/word/2010/wordprocessingShape">
                    <wps:wsp>
                      <wps:cNvSpPr/>
                      <wps:spPr>
                        <a:xfrm rot="10800000">
                          <a:off x="0" y="0"/>
                          <a:ext cx="1315720" cy="323850"/>
                        </a:xfrm>
                        <a:prstGeom prst="leftArrow">
                          <a:avLst/>
                        </a:prstGeom>
                        <a:solidFill>
                          <a:srgbClr val="B8E08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BDE093" id="Arrow: Left 250" o:spid="_x0000_s1026" type="#_x0000_t66" style="position:absolute;margin-left:80pt;margin-top:.25pt;width:103.6pt;height:25.5pt;rotation:18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" adj="2658" fillcolor="#b8e08c" strokecolor="#1f3763 [1604]" strokeweight="1pt"/>
            </w:pict>
          </mc:Fallback>
        </mc:AlternateContent>
      </w:r>
    </w:p>
    <w:p w14:paraId="2D7DD7F8" w14:textId="77777777" w:rsidR="0042483A" w:rsidRDefault="0042483A" w:rsidP="0042483A"/>
    <w:p w14:paraId="4FD2FD97" w14:textId="77777777" w:rsidR="0042483A" w:rsidRDefault="0042483A" w:rsidP="0042483A">
      <w:r>
        <w:rPr>
          <w:noProof/>
        </w:rPr>
        <mc:AlternateContent>
          <mc:Choice Requires="wps">
            <w:drawing>
              <wp:anchor distT="45720" distB="45720" distL="114300" distR="114300" simplePos="0" relativeHeight="251718656" behindDoc="0" locked="0" layoutInCell="1" allowOverlap="1" wp14:anchorId="0DDC0AC9" wp14:editId="4D967D69">
                <wp:simplePos x="0" y="0"/>
                <wp:positionH relativeFrom="margin">
                  <wp:posOffset>990600</wp:posOffset>
                </wp:positionH>
                <wp:positionV relativeFrom="paragraph">
                  <wp:posOffset>174625</wp:posOffset>
                </wp:positionV>
                <wp:extent cx="3581400" cy="414655"/>
                <wp:effectExtent l="0" t="0" r="0" b="4445"/>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14655"/>
                        </a:xfrm>
                        <a:prstGeom prst="rect">
                          <a:avLst/>
                        </a:prstGeom>
                        <a:noFill/>
                        <a:ln w="9525">
                          <a:noFill/>
                          <a:miter lim="800000"/>
                          <a:headEnd/>
                          <a:tailEnd/>
                        </a:ln>
                      </wps:spPr>
                      <wps:txbx>
                        <w:txbxContent>
                          <w:p w14:paraId="1D161815" w14:textId="77777777" w:rsidR="0042483A" w:rsidRPr="00D82321" w:rsidRDefault="0042483A" w:rsidP="0042483A">
                            <w:pPr>
                              <w:pStyle w:val="ListParagraph"/>
                              <w:numPr>
                                <w:ilvl w:val="0"/>
                                <w:numId w:val="25"/>
                              </w:numPr>
                              <w:tabs>
                                <w:tab w:val="left" w:pos="270"/>
                              </w:tabs>
                              <w:spacing w:after="0" w:line="240" w:lineRule="auto"/>
                              <w:rPr>
                                <w:rFonts w:cstheme="minorHAnsi"/>
                                <w:color w:val="000000" w:themeColor="text1"/>
                              </w:rPr>
                            </w:pPr>
                            <w:r w:rsidRPr="00D82321">
                              <w:rPr>
                                <w:rFonts w:cstheme="minorHAnsi"/>
                                <w:color w:val="000000" w:themeColor="text1"/>
                              </w:rPr>
                              <w:t>pLoadStageMCRJournalEntry</w:t>
                            </w:r>
                            <w:r>
                              <w:rPr>
                                <w:rFonts w:cstheme="minorHAnsi"/>
                                <w:color w:val="000000" w:themeColor="text1"/>
                              </w:rPr>
                              <w:t>PhoneCalls</w:t>
                            </w:r>
                          </w:p>
                          <w:p w14:paraId="73A69154" w14:textId="77777777" w:rsidR="0042483A" w:rsidRPr="00C14896" w:rsidRDefault="0042483A" w:rsidP="0042483A">
                            <w:pPr>
                              <w:tabs>
                                <w:tab w:val="left" w:pos="270"/>
                              </w:tabs>
                              <w:rPr>
                                <w:rFonts w:ascii="Consolas" w:hAnsi="Consolas" w:cs="Consolas"/>
                                <w:color w:val="000000" w:themeColor="text1"/>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C0AC9" id="_x0000_s1034" type="#_x0000_t202" style="position:absolute;margin-left:78pt;margin-top:13.75pt;width:282pt;height:32.6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" filled="f" stroked="f">
                <v:textbox>
                  <w:txbxContent>
                    <w:p w14:paraId="1D161815" w14:textId="77777777" w:rsidR="0042483A" w:rsidRPr="00D82321" w:rsidRDefault="0042483A" w:rsidP="0042483A">
                      <w:pPr>
                        <w:pStyle w:val="ListParagraph"/>
                        <w:numPr>
                          <w:ilvl w:val="0"/>
                          <w:numId w:val="25"/>
                        </w:numPr>
                        <w:tabs>
                          <w:tab w:val="left" w:pos="270"/>
                        </w:tabs>
                        <w:spacing w:after="0" w:line="240" w:lineRule="auto"/>
                        <w:rPr>
                          <w:rFonts w:cstheme="minorHAnsi"/>
                          <w:color w:val="000000" w:themeColor="text1"/>
                        </w:rPr>
                      </w:pPr>
                      <w:r w:rsidRPr="00D82321">
                        <w:rPr>
                          <w:rFonts w:cstheme="minorHAnsi"/>
                          <w:color w:val="000000" w:themeColor="text1"/>
                        </w:rPr>
                        <w:t>pLoadStageMCRJournalEntry</w:t>
                      </w:r>
                      <w:r>
                        <w:rPr>
                          <w:rFonts w:cstheme="minorHAnsi"/>
                          <w:color w:val="000000" w:themeColor="text1"/>
                        </w:rPr>
                        <w:t>PhoneCalls</w:t>
                      </w:r>
                    </w:p>
                    <w:p w14:paraId="73A69154" w14:textId="77777777" w:rsidR="0042483A" w:rsidRPr="00C14896" w:rsidRDefault="0042483A" w:rsidP="0042483A">
                      <w:pPr>
                        <w:tabs>
                          <w:tab w:val="left" w:pos="270"/>
                        </w:tabs>
                        <w:rPr>
                          <w:rFonts w:ascii="Consolas" w:hAnsi="Consolas" w:cs="Consolas"/>
                          <w:color w:val="000000" w:themeColor="text1"/>
                          <w:sz w:val="19"/>
                          <w:szCs w:val="19"/>
                        </w:rPr>
                      </w:pPr>
                    </w:p>
                  </w:txbxContent>
                </v:textbox>
                <w10:wrap type="square" anchorx="margin"/>
              </v:shape>
            </w:pict>
          </mc:Fallback>
        </mc:AlternateContent>
      </w:r>
    </w:p>
    <w:p w14:paraId="6C57620B" w14:textId="77777777" w:rsidR="0042483A" w:rsidRDefault="0042483A" w:rsidP="0042483A"/>
    <w:p w14:paraId="6F59382E" w14:textId="419A11D4" w:rsidR="0042483A" w:rsidRDefault="0042483A" w:rsidP="0042483A">
      <w:r>
        <w:rPr>
          <w:noProof/>
        </w:rPr>
        <mc:AlternateContent>
          <mc:Choice Requires="wps">
            <w:drawing>
              <wp:anchor distT="45720" distB="45720" distL="114300" distR="114300" simplePos="0" relativeHeight="251717632" behindDoc="0" locked="0" layoutInCell="1" allowOverlap="1" wp14:anchorId="66470235" wp14:editId="1FD4912C">
                <wp:simplePos x="0" y="0"/>
                <wp:positionH relativeFrom="margin">
                  <wp:posOffset>3958894</wp:posOffset>
                </wp:positionH>
                <wp:positionV relativeFrom="paragraph">
                  <wp:posOffset>6543</wp:posOffset>
                </wp:positionV>
                <wp:extent cx="2750820" cy="414655"/>
                <wp:effectExtent l="0" t="0" r="0" b="444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414655"/>
                        </a:xfrm>
                        <a:prstGeom prst="rect">
                          <a:avLst/>
                        </a:prstGeom>
                        <a:noFill/>
                        <a:ln w="9525">
                          <a:noFill/>
                          <a:miter lim="800000"/>
                          <a:headEnd/>
                          <a:tailEnd/>
                        </a:ln>
                      </wps:spPr>
                      <wps:txbx>
                        <w:txbxContent>
                          <w:p w14:paraId="2BE33BB7" w14:textId="77777777" w:rsidR="0042483A" w:rsidRDefault="0042483A" w:rsidP="0042483A">
                            <w:pPr>
                              <w:pStyle w:val="ListParagraph"/>
                              <w:numPr>
                                <w:ilvl w:val="0"/>
                                <w:numId w:val="24"/>
                              </w:numPr>
                              <w:tabs>
                                <w:tab w:val="left" w:pos="270"/>
                              </w:tabs>
                              <w:spacing w:after="0" w:line="240" w:lineRule="auto"/>
                            </w:pPr>
                            <w:r w:rsidRPr="004767B4">
                              <w:t>ReportData.stage.MCRJCSJournalEntry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70235" id="_x0000_s1035" type="#_x0000_t202" style="position:absolute;margin-left:311.7pt;margin-top:.5pt;width:216.6pt;height:32.6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" filled="f" stroked="f">
                <v:textbox>
                  <w:txbxContent>
                    <w:p w14:paraId="2BE33BB7" w14:textId="77777777" w:rsidR="0042483A" w:rsidRDefault="0042483A" w:rsidP="0042483A">
                      <w:pPr>
                        <w:pStyle w:val="ListParagraph"/>
                        <w:numPr>
                          <w:ilvl w:val="0"/>
                          <w:numId w:val="24"/>
                        </w:numPr>
                        <w:tabs>
                          <w:tab w:val="left" w:pos="270"/>
                        </w:tabs>
                        <w:spacing w:after="0" w:line="240" w:lineRule="auto"/>
                      </w:pPr>
                      <w:r w:rsidRPr="004767B4">
                        <w:t>ReportData.stage.MCRJCSJournalEntry</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21560E6C" wp14:editId="7D740093">
                <wp:simplePos x="0" y="0"/>
                <wp:positionH relativeFrom="column">
                  <wp:posOffset>-390525</wp:posOffset>
                </wp:positionH>
                <wp:positionV relativeFrom="paragraph">
                  <wp:posOffset>251460</wp:posOffset>
                </wp:positionV>
                <wp:extent cx="3724910" cy="914400"/>
                <wp:effectExtent l="0" t="0" r="0" b="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910" cy="914400"/>
                        </a:xfrm>
                        <a:prstGeom prst="rect">
                          <a:avLst/>
                        </a:prstGeom>
                        <a:noFill/>
                        <a:ln w="9525">
                          <a:noFill/>
                          <a:miter lim="800000"/>
                          <a:headEnd/>
                          <a:tailEnd/>
                        </a:ln>
                      </wps:spPr>
                      <wps:txbx>
                        <w:txbxContent>
                          <w:p w14:paraId="31B5A7D2" w14:textId="77777777" w:rsidR="0042483A" w:rsidRDefault="0042483A" w:rsidP="0042483A">
                            <w:pPr>
                              <w:pStyle w:val="ListParagraph"/>
                              <w:numPr>
                                <w:ilvl w:val="0"/>
                                <w:numId w:val="26"/>
                              </w:numPr>
                              <w:spacing w:after="0" w:line="240" w:lineRule="auto"/>
                              <w:rPr>
                                <w:color w:val="000000" w:themeColor="text1"/>
                              </w:rPr>
                            </w:pPr>
                            <w:r w:rsidRPr="005E3F05">
                              <w:rPr>
                                <w:color w:val="000000" w:themeColor="text1"/>
                              </w:rPr>
                              <w:t>crm_server.CERRSNGPROD_MSCRM.dbo.PhoneCall</w:t>
                            </w:r>
                          </w:p>
                          <w:p w14:paraId="20F3F99C" w14:textId="77777777" w:rsidR="0042483A" w:rsidRDefault="0042483A" w:rsidP="0042483A">
                            <w:pPr>
                              <w:pStyle w:val="ListParagraph"/>
                              <w:numPr>
                                <w:ilvl w:val="0"/>
                                <w:numId w:val="26"/>
                              </w:numPr>
                              <w:spacing w:after="0" w:line="240" w:lineRule="auto"/>
                              <w:rPr>
                                <w:color w:val="000000" w:themeColor="text1"/>
                              </w:rPr>
                            </w:pPr>
                            <w:r w:rsidRPr="005E3F05">
                              <w:rPr>
                                <w:color w:val="000000" w:themeColor="text1"/>
                              </w:rPr>
                              <w:t>crm_server.CERRSNGPROD_MSCRM.dbo.cog_Case</w:t>
                            </w:r>
                          </w:p>
                          <w:p w14:paraId="4ABB92BD" w14:textId="77777777" w:rsidR="0042483A" w:rsidRPr="000C5EF4" w:rsidRDefault="0042483A" w:rsidP="0042483A">
                            <w:pPr>
                              <w:pStyle w:val="ListParagraph"/>
                              <w:numPr>
                                <w:ilvl w:val="0"/>
                                <w:numId w:val="26"/>
                              </w:numPr>
                              <w:spacing w:after="0" w:line="240" w:lineRule="auto"/>
                              <w:rPr>
                                <w:color w:val="000000" w:themeColor="text1"/>
                              </w:rPr>
                            </w:pPr>
                            <w:r w:rsidRPr="005E3F05">
                              <w:rPr>
                                <w:color w:val="000000" w:themeColor="text1"/>
                              </w:rPr>
                              <w:t>ERR_1095A.dbo.HICSCases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60E6C" id="_x0000_s1036" type="#_x0000_t202" style="position:absolute;margin-left:-30.75pt;margin-top:19.8pt;width:293.3pt;height:1in;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" filled="f" stroked="f">
                <v:textbox>
                  <w:txbxContent>
                    <w:p w14:paraId="31B5A7D2" w14:textId="77777777" w:rsidR="0042483A" w:rsidRDefault="0042483A" w:rsidP="0042483A">
                      <w:pPr>
                        <w:pStyle w:val="ListParagraph"/>
                        <w:numPr>
                          <w:ilvl w:val="0"/>
                          <w:numId w:val="26"/>
                        </w:numPr>
                        <w:spacing w:after="0" w:line="240" w:lineRule="auto"/>
                        <w:rPr>
                          <w:color w:val="000000" w:themeColor="text1"/>
                        </w:rPr>
                      </w:pPr>
                      <w:r w:rsidRPr="005E3F05">
                        <w:rPr>
                          <w:color w:val="000000" w:themeColor="text1"/>
                        </w:rPr>
                        <w:t>crm_server.CERRSNGPROD_MSCRM.dbo.PhoneCall</w:t>
                      </w:r>
                    </w:p>
                    <w:p w14:paraId="20F3F99C" w14:textId="77777777" w:rsidR="0042483A" w:rsidRDefault="0042483A" w:rsidP="0042483A">
                      <w:pPr>
                        <w:pStyle w:val="ListParagraph"/>
                        <w:numPr>
                          <w:ilvl w:val="0"/>
                          <w:numId w:val="26"/>
                        </w:numPr>
                        <w:spacing w:after="0" w:line="240" w:lineRule="auto"/>
                        <w:rPr>
                          <w:color w:val="000000" w:themeColor="text1"/>
                        </w:rPr>
                      </w:pPr>
                      <w:r w:rsidRPr="005E3F05">
                        <w:rPr>
                          <w:color w:val="000000" w:themeColor="text1"/>
                        </w:rPr>
                        <w:t>crm_server.CERRSNGPROD_MSCRM.dbo.cog_Case</w:t>
                      </w:r>
                    </w:p>
                    <w:p w14:paraId="4ABB92BD" w14:textId="77777777" w:rsidR="0042483A" w:rsidRPr="000C5EF4" w:rsidRDefault="0042483A" w:rsidP="0042483A">
                      <w:pPr>
                        <w:pStyle w:val="ListParagraph"/>
                        <w:numPr>
                          <w:ilvl w:val="0"/>
                          <w:numId w:val="26"/>
                        </w:numPr>
                        <w:spacing w:after="0" w:line="240" w:lineRule="auto"/>
                        <w:rPr>
                          <w:color w:val="000000" w:themeColor="text1"/>
                        </w:rPr>
                      </w:pPr>
                      <w:r w:rsidRPr="005E3F05">
                        <w:rPr>
                          <w:color w:val="000000" w:themeColor="text1"/>
                        </w:rPr>
                        <w:t>ERR_1095A.dbo.HICSCases</w:t>
                      </w:r>
                    </w:p>
                  </w:txbxContent>
                </v:textbox>
                <w10:wrap type="square"/>
              </v:shape>
            </w:pict>
          </mc:Fallback>
        </mc:AlternateContent>
      </w:r>
    </w:p>
    <w:p w14:paraId="4CCD2409" w14:textId="0C4AF293" w:rsidR="0042483A" w:rsidRDefault="0042483A" w:rsidP="0042483A"/>
    <w:p w14:paraId="2A39AEC6" w14:textId="77777777" w:rsidR="0042483A" w:rsidRDefault="0042483A" w:rsidP="0042483A"/>
    <w:p w14:paraId="0531CF2E" w14:textId="77777777" w:rsidR="00775524" w:rsidRDefault="00775524" w:rsidP="00775524"/>
    <w:p w14:paraId="31D81509" w14:textId="49ABD7C8" w:rsidR="00775524" w:rsidRDefault="00775524" w:rsidP="00775524"/>
    <w:p w14:paraId="63D19136" w14:textId="77777777" w:rsidR="00A01469" w:rsidRDefault="00A01469" w:rsidP="00A01469">
      <w:pPr>
        <w:pStyle w:val="NoSpacing"/>
      </w:pPr>
    </w:p>
    <w:p w14:paraId="230DE493" w14:textId="38A102CC" w:rsidR="00A01469" w:rsidRDefault="000E1C02" w:rsidP="00920563">
      <w:pPr>
        <w:pStyle w:val="Heading2"/>
      </w:pPr>
      <w:bookmarkStart w:id="3" w:name="_Toc513727578"/>
      <w:r>
        <w:t>2</w:t>
      </w:r>
      <w:r w:rsidR="000240B5">
        <w:t xml:space="preserve">.0  </w:t>
      </w:r>
      <w:r w:rsidR="00A01469">
        <w:t>Overview</w:t>
      </w:r>
      <w:bookmarkEnd w:id="3"/>
    </w:p>
    <w:p w14:paraId="23D2F9E0" w14:textId="6FC8BB32" w:rsidR="00A01469" w:rsidRDefault="00A01469" w:rsidP="00A01469">
      <w:pPr>
        <w:pStyle w:val="NoSpacing"/>
      </w:pPr>
    </w:p>
    <w:p w14:paraId="02C26F8B" w14:textId="74AF85D0" w:rsidR="00A01469" w:rsidRDefault="00A01469" w:rsidP="00A01469">
      <w:pPr>
        <w:pStyle w:val="NoSpacing"/>
      </w:pPr>
      <w:r>
        <w:t>The SQL Logger logging system consists of:</w:t>
      </w:r>
    </w:p>
    <w:p w14:paraId="0CAD6ADC" w14:textId="73E93BC8" w:rsidR="00A01469" w:rsidRDefault="00A01469" w:rsidP="00A01469">
      <w:pPr>
        <w:pStyle w:val="NoSpacing"/>
      </w:pPr>
    </w:p>
    <w:p w14:paraId="6E975A9C" w14:textId="20A32AE5" w:rsidR="005A133E" w:rsidRDefault="005A133E" w:rsidP="00A01469">
      <w:pPr>
        <w:pStyle w:val="NoSpacing"/>
        <w:numPr>
          <w:ilvl w:val="0"/>
          <w:numId w:val="1"/>
        </w:numPr>
      </w:pPr>
      <w:r>
        <w:t xml:space="preserve">The SQL_Logger_Run_Number </w:t>
      </w:r>
      <w:r w:rsidR="00507DEE">
        <w:t>S</w:t>
      </w:r>
      <w:r>
        <w:t>equence.</w:t>
      </w:r>
    </w:p>
    <w:p w14:paraId="55A75AE5" w14:textId="3D9A96C8" w:rsidR="00A01469" w:rsidRDefault="00A01469" w:rsidP="00A01469">
      <w:pPr>
        <w:pStyle w:val="NoSpacing"/>
        <w:numPr>
          <w:ilvl w:val="0"/>
          <w:numId w:val="1"/>
        </w:numPr>
      </w:pPr>
      <w:r>
        <w:t>The SQL_Logger</w:t>
      </w:r>
      <w:r w:rsidR="00920563">
        <w:t xml:space="preserve"> Stored Procedure.</w:t>
      </w:r>
    </w:p>
    <w:p w14:paraId="5E75EB55" w14:textId="63C28AD7" w:rsidR="00920563" w:rsidRDefault="00920563" w:rsidP="00A01469">
      <w:pPr>
        <w:pStyle w:val="NoSpacing"/>
        <w:numPr>
          <w:ilvl w:val="0"/>
          <w:numId w:val="1"/>
        </w:numPr>
      </w:pPr>
      <w:r>
        <w:t xml:space="preserve">The SQL_Logger_Log </w:t>
      </w:r>
      <w:r w:rsidR="00507DEE">
        <w:t>T</w:t>
      </w:r>
      <w:r>
        <w:t>able.</w:t>
      </w:r>
    </w:p>
    <w:p w14:paraId="4699CA3C" w14:textId="31028B4D" w:rsidR="00920563" w:rsidRDefault="00507DEE" w:rsidP="00A01469">
      <w:pPr>
        <w:pStyle w:val="NoSpacing"/>
        <w:numPr>
          <w:ilvl w:val="0"/>
          <w:numId w:val="1"/>
        </w:numPr>
      </w:pPr>
      <w:r>
        <w:t>The SQL_Logger Reporting Views:</w:t>
      </w:r>
    </w:p>
    <w:p w14:paraId="49533B6C" w14:textId="77777777" w:rsidR="00920563" w:rsidRPr="005A133E" w:rsidRDefault="00920563" w:rsidP="00920563">
      <w:pPr>
        <w:pStyle w:val="NoSpacing"/>
        <w:numPr>
          <w:ilvl w:val="1"/>
          <w:numId w:val="1"/>
        </w:numPr>
        <w:rPr>
          <w:rFonts w:cstheme="minorHAnsi"/>
        </w:rPr>
      </w:pPr>
      <w:r w:rsidRPr="005A133E">
        <w:rPr>
          <w:rFonts w:cstheme="minorHAnsi"/>
          <w:color w:val="000000"/>
        </w:rPr>
        <w:t>SQL_Logger_Summary</w:t>
      </w:r>
    </w:p>
    <w:p w14:paraId="6C7CE09D" w14:textId="384A734A" w:rsidR="00920563" w:rsidRPr="005A133E" w:rsidRDefault="00920563" w:rsidP="00920563">
      <w:pPr>
        <w:pStyle w:val="NoSpacing"/>
        <w:numPr>
          <w:ilvl w:val="1"/>
          <w:numId w:val="1"/>
        </w:numPr>
        <w:rPr>
          <w:rFonts w:cstheme="minorHAnsi"/>
        </w:rPr>
      </w:pPr>
      <w:r w:rsidRPr="005A133E">
        <w:rPr>
          <w:rFonts w:cstheme="minorHAnsi"/>
          <w:color w:val="000000"/>
        </w:rPr>
        <w:t>SQL_Logger_Steps</w:t>
      </w:r>
    </w:p>
    <w:p w14:paraId="7A977A28" w14:textId="1B35B361" w:rsidR="00920563" w:rsidRPr="005A133E" w:rsidRDefault="00920563" w:rsidP="00920563">
      <w:pPr>
        <w:pStyle w:val="NoSpacing"/>
        <w:numPr>
          <w:ilvl w:val="1"/>
          <w:numId w:val="1"/>
        </w:numPr>
        <w:rPr>
          <w:rFonts w:cstheme="minorHAnsi"/>
        </w:rPr>
      </w:pPr>
      <w:r w:rsidRPr="005A133E">
        <w:rPr>
          <w:rFonts w:cstheme="minorHAnsi"/>
          <w:color w:val="000000"/>
        </w:rPr>
        <w:t>SQL_Logger_Info</w:t>
      </w:r>
    </w:p>
    <w:p w14:paraId="5511A42D" w14:textId="362CD6E5" w:rsidR="00920563" w:rsidRPr="005A133E" w:rsidRDefault="00920563" w:rsidP="00920563">
      <w:pPr>
        <w:pStyle w:val="NoSpacing"/>
        <w:numPr>
          <w:ilvl w:val="1"/>
          <w:numId w:val="1"/>
        </w:numPr>
        <w:rPr>
          <w:rFonts w:cstheme="minorHAnsi"/>
        </w:rPr>
      </w:pPr>
      <w:r w:rsidRPr="005A133E">
        <w:rPr>
          <w:rFonts w:cstheme="minorHAnsi"/>
          <w:color w:val="000000"/>
        </w:rPr>
        <w:t>SQL_Logger_Error</w:t>
      </w:r>
    </w:p>
    <w:p w14:paraId="020B307E" w14:textId="2FCD1E36" w:rsidR="00CD24A7" w:rsidRDefault="00CD24A7" w:rsidP="00A01469">
      <w:pPr>
        <w:pStyle w:val="NoSpacing"/>
      </w:pPr>
    </w:p>
    <w:p w14:paraId="0CD283F1" w14:textId="7188CB07" w:rsidR="005A133E" w:rsidRDefault="005A133E" w:rsidP="00A01469">
      <w:pPr>
        <w:pStyle w:val="NoSpacing"/>
      </w:pPr>
    </w:p>
    <w:p w14:paraId="77142094" w14:textId="6D65A6C5" w:rsidR="005A133E" w:rsidRDefault="005A133E" w:rsidP="00A01469">
      <w:pPr>
        <w:pStyle w:val="NoSpacing"/>
      </w:pPr>
    </w:p>
    <w:p w14:paraId="6884FDD1" w14:textId="762F4D60" w:rsidR="005A133E" w:rsidRDefault="00507DEE" w:rsidP="00A01469">
      <w:pPr>
        <w:pStyle w:val="NoSpacing"/>
      </w:pPr>
      <w:r>
        <w:rPr>
          <w:noProof/>
        </w:rPr>
        <mc:AlternateContent>
          <mc:Choice Requires="wps">
            <w:drawing>
              <wp:anchor distT="0" distB="0" distL="114300" distR="114300" simplePos="0" relativeHeight="251662336" behindDoc="0" locked="0" layoutInCell="1" allowOverlap="1" wp14:anchorId="496D9483" wp14:editId="1B529D64">
                <wp:simplePos x="0" y="0"/>
                <wp:positionH relativeFrom="column">
                  <wp:posOffset>400050</wp:posOffset>
                </wp:positionH>
                <wp:positionV relativeFrom="paragraph">
                  <wp:posOffset>88900</wp:posOffset>
                </wp:positionV>
                <wp:extent cx="1162050" cy="762000"/>
                <wp:effectExtent l="0" t="0" r="19050" b="19050"/>
                <wp:wrapNone/>
                <wp:docPr id="4" name="Oval 4"/>
                <wp:cNvGraphicFramePr/>
                <a:graphic xmlns:a="http://schemas.openxmlformats.org/drawingml/2006/main">
                  <a:graphicData uri="http://schemas.microsoft.com/office/word/2010/wordprocessingShape">
                    <wps:wsp>
                      <wps:cNvSpPr/>
                      <wps:spPr>
                        <a:xfrm>
                          <a:off x="0" y="0"/>
                          <a:ext cx="116205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A23D42" w14:textId="0E69374B" w:rsidR="00BC46A8" w:rsidRPr="005A133E" w:rsidRDefault="00BC46A8" w:rsidP="005A133E">
                            <w:pPr>
                              <w:jc w:val="center"/>
                              <w:rPr>
                                <w:color w:val="000000" w:themeColor="text1"/>
                                <w:sz w:val="18"/>
                              </w:rPr>
                            </w:pPr>
                            <w:r w:rsidRPr="005A133E">
                              <w:rPr>
                                <w:color w:val="000000" w:themeColor="text1"/>
                                <w:sz w:val="18"/>
                              </w:rPr>
                              <w:t>SQL_Logger_Run_Number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D9483" id="Oval 4" o:spid="_x0000_s1037" style="position:absolute;margin-left:31.5pt;margin-top:7pt;width:91.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" filled="f" strokecolor="#1f3763 [1604]" strokeweight="1pt">
                <v:stroke joinstyle="miter"/>
                <v:textbox>
                  <w:txbxContent>
                    <w:p w14:paraId="5BA23D42" w14:textId="0E69374B" w:rsidR="00BC46A8" w:rsidRPr="005A133E" w:rsidRDefault="00BC46A8" w:rsidP="005A133E">
                      <w:pPr>
                        <w:jc w:val="center"/>
                        <w:rPr>
                          <w:color w:val="000000" w:themeColor="text1"/>
                          <w:sz w:val="18"/>
                        </w:rPr>
                      </w:pPr>
                      <w:r w:rsidRPr="005A133E">
                        <w:rPr>
                          <w:color w:val="000000" w:themeColor="text1"/>
                          <w:sz w:val="18"/>
                        </w:rPr>
                        <w:t>SQL_Logger_Run_Number sequence</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4EE240C9" wp14:editId="0FB86479">
                <wp:simplePos x="0" y="0"/>
                <wp:positionH relativeFrom="column">
                  <wp:posOffset>1971675</wp:posOffset>
                </wp:positionH>
                <wp:positionV relativeFrom="paragraph">
                  <wp:posOffset>127000</wp:posOffset>
                </wp:positionV>
                <wp:extent cx="1104900" cy="638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0490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ADCC83" w14:textId="4B99D809" w:rsidR="00BC46A8" w:rsidRPr="005A133E" w:rsidRDefault="00BC46A8" w:rsidP="005A133E">
                            <w:pPr>
                              <w:jc w:val="center"/>
                              <w:rPr>
                                <w:color w:val="000000" w:themeColor="text1"/>
                              </w:rPr>
                            </w:pPr>
                            <w:r w:rsidRPr="005A133E">
                              <w:rPr>
                                <w:color w:val="000000" w:themeColor="text1"/>
                              </w:rPr>
                              <w:t>SQL_Logger</w:t>
                            </w:r>
                            <w:r>
                              <w:rPr>
                                <w:color w:val="000000" w:themeColor="text1"/>
                              </w:rPr>
                              <w:t xml:space="preserve"> Stored Procedure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240C9" id="Rectangle 2" o:spid="_x0000_s1038" style="position:absolute;margin-left:155.25pt;margin-top:10pt;width:87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" filled="f" strokecolor="#1f3763 [1604]" strokeweight="1pt">
                <v:textbox>
                  <w:txbxContent>
                    <w:p w14:paraId="56ADCC83" w14:textId="4B99D809" w:rsidR="00BC46A8" w:rsidRPr="005A133E" w:rsidRDefault="00BC46A8" w:rsidP="005A133E">
                      <w:pPr>
                        <w:jc w:val="center"/>
                        <w:rPr>
                          <w:color w:val="000000" w:themeColor="text1"/>
                        </w:rPr>
                      </w:pPr>
                      <w:r w:rsidRPr="005A133E">
                        <w:rPr>
                          <w:color w:val="000000" w:themeColor="text1"/>
                        </w:rPr>
                        <w:t>SQL_Logger</w:t>
                      </w:r>
                      <w:r>
                        <w:rPr>
                          <w:color w:val="000000" w:themeColor="text1"/>
                        </w:rPr>
                        <w:t xml:space="preserve"> Stored Procedure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1D355E2" wp14:editId="35223CA3">
                <wp:simplePos x="0" y="0"/>
                <wp:positionH relativeFrom="column">
                  <wp:posOffset>3514725</wp:posOffset>
                </wp:positionH>
                <wp:positionV relativeFrom="paragraph">
                  <wp:posOffset>12700</wp:posOffset>
                </wp:positionV>
                <wp:extent cx="742950" cy="876300"/>
                <wp:effectExtent l="0" t="0" r="19050" b="19050"/>
                <wp:wrapNone/>
                <wp:docPr id="3" name="Cylinder 3"/>
                <wp:cNvGraphicFramePr/>
                <a:graphic xmlns:a="http://schemas.openxmlformats.org/drawingml/2006/main">
                  <a:graphicData uri="http://schemas.microsoft.com/office/word/2010/wordprocessingShape">
                    <wps:wsp>
                      <wps:cNvSpPr/>
                      <wps:spPr>
                        <a:xfrm>
                          <a:off x="0" y="0"/>
                          <a:ext cx="742950" cy="876300"/>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E0CD54" w14:textId="3EAB32EE" w:rsidR="00BC46A8" w:rsidRPr="00507DEE" w:rsidRDefault="00BC46A8" w:rsidP="00507DEE">
                            <w:pPr>
                              <w:jc w:val="center"/>
                              <w:rPr>
                                <w:color w:val="000000" w:themeColor="text1"/>
                                <w:sz w:val="18"/>
                              </w:rPr>
                            </w:pPr>
                            <w:r w:rsidRPr="00507DEE">
                              <w:rPr>
                                <w:color w:val="000000" w:themeColor="text1"/>
                                <w:sz w:val="18"/>
                              </w:rPr>
                              <w:t>SQL_Logger_Log</w:t>
                            </w:r>
                            <w:r>
                              <w:rPr>
                                <w:color w:val="000000" w:themeColor="text1"/>
                                <w:sz w:val="18"/>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D355E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39" type="#_x0000_t22" style="position:absolute;margin-left:276.75pt;margin-top:1pt;width:58.5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" adj="4578" filled="f" strokecolor="#1f3763 [1604]" strokeweight="1pt">
                <v:stroke joinstyle="miter"/>
                <v:textbox>
                  <w:txbxContent>
                    <w:p w14:paraId="56E0CD54" w14:textId="3EAB32EE" w:rsidR="00BC46A8" w:rsidRPr="00507DEE" w:rsidRDefault="00BC46A8" w:rsidP="00507DEE">
                      <w:pPr>
                        <w:jc w:val="center"/>
                        <w:rPr>
                          <w:color w:val="000000" w:themeColor="text1"/>
                          <w:sz w:val="18"/>
                        </w:rPr>
                      </w:pPr>
                      <w:r w:rsidRPr="00507DEE">
                        <w:rPr>
                          <w:color w:val="000000" w:themeColor="text1"/>
                          <w:sz w:val="18"/>
                        </w:rPr>
                        <w:t>SQL_Logger_Log</w:t>
                      </w:r>
                      <w:r>
                        <w:rPr>
                          <w:color w:val="000000" w:themeColor="text1"/>
                          <w:sz w:val="18"/>
                        </w:rPr>
                        <w:t xml:space="preserve"> Table</w:t>
                      </w:r>
                    </w:p>
                  </w:txbxContent>
                </v:textbox>
              </v:shape>
            </w:pict>
          </mc:Fallback>
        </mc:AlternateContent>
      </w:r>
    </w:p>
    <w:p w14:paraId="0FC4DB96" w14:textId="69C712B7" w:rsidR="005A133E" w:rsidRDefault="00507DEE" w:rsidP="00A01469">
      <w:pPr>
        <w:pStyle w:val="NoSpacing"/>
      </w:pPr>
      <w:r>
        <w:rPr>
          <w:noProof/>
        </w:rPr>
        <mc:AlternateContent>
          <mc:Choice Requires="wps">
            <w:drawing>
              <wp:anchor distT="0" distB="0" distL="114300" distR="114300" simplePos="0" relativeHeight="251659264" behindDoc="0" locked="0" layoutInCell="1" allowOverlap="1" wp14:anchorId="638F773F" wp14:editId="14EF7D4F">
                <wp:simplePos x="0" y="0"/>
                <wp:positionH relativeFrom="column">
                  <wp:posOffset>4772025</wp:posOffset>
                </wp:positionH>
                <wp:positionV relativeFrom="paragraph">
                  <wp:posOffset>13335</wp:posOffset>
                </wp:positionV>
                <wp:extent cx="942975" cy="5429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942975" cy="542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A79D07" w14:textId="1C18765F" w:rsidR="00BC46A8" w:rsidRPr="00507DEE" w:rsidRDefault="00BC46A8" w:rsidP="00507DEE">
                            <w:pPr>
                              <w:jc w:val="center"/>
                              <w:rPr>
                                <w:color w:val="000000" w:themeColor="text1"/>
                              </w:rPr>
                            </w:pPr>
                            <w:r w:rsidRPr="00507DEE">
                              <w:rPr>
                                <w:color w:val="000000" w:themeColor="text1"/>
                              </w:rPr>
                              <w:t>SQL_Logger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8F773F" id="Rectangle: Rounded Corners 1" o:spid="_x0000_s1040" style="position:absolute;margin-left:375.75pt;margin-top:1.05pt;width:74.2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" filled="f" strokecolor="#1f3763 [1604]" strokeweight="1pt">
                <v:stroke joinstyle="miter"/>
                <v:textbox>
                  <w:txbxContent>
                    <w:p w14:paraId="14A79D07" w14:textId="1C18765F" w:rsidR="00BC46A8" w:rsidRPr="00507DEE" w:rsidRDefault="00BC46A8" w:rsidP="00507DEE">
                      <w:pPr>
                        <w:jc w:val="center"/>
                        <w:rPr>
                          <w:color w:val="000000" w:themeColor="text1"/>
                        </w:rPr>
                      </w:pPr>
                      <w:r w:rsidRPr="00507DEE">
                        <w:rPr>
                          <w:color w:val="000000" w:themeColor="text1"/>
                        </w:rPr>
                        <w:t>SQL_Logger Views</w:t>
                      </w:r>
                    </w:p>
                  </w:txbxContent>
                </v:textbox>
              </v:roundrect>
            </w:pict>
          </mc:Fallback>
        </mc:AlternateContent>
      </w:r>
    </w:p>
    <w:p w14:paraId="4E338D41" w14:textId="05D37453" w:rsidR="005A133E" w:rsidRDefault="00507DEE" w:rsidP="00A01469">
      <w:pPr>
        <w:pStyle w:val="NoSpacing"/>
      </w:pPr>
      <w:r>
        <w:rPr>
          <w:noProof/>
        </w:rPr>
        <mc:AlternateContent>
          <mc:Choice Requires="wps">
            <w:drawing>
              <wp:anchor distT="0" distB="0" distL="114300" distR="114300" simplePos="0" relativeHeight="251670528" behindDoc="0" locked="0" layoutInCell="1" allowOverlap="1" wp14:anchorId="1C223652" wp14:editId="51DA21AB">
                <wp:simplePos x="0" y="0"/>
                <wp:positionH relativeFrom="column">
                  <wp:posOffset>4267200</wp:posOffset>
                </wp:positionH>
                <wp:positionV relativeFrom="paragraph">
                  <wp:posOffset>109855</wp:posOffset>
                </wp:positionV>
                <wp:extent cx="5238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F8288C" id="_x0000_t32" coordsize="21600,21600" o:spt="32" o:oned="t" path="m,l21600,21600e" filled="f">
                <v:path arrowok="t" fillok="f" o:connecttype="none"/>
                <o:lock v:ext="edit" shapetype="t"/>
              </v:shapetype>
              <v:shape id="Straight Arrow Connector 11" o:spid="_x0000_s1026" type="#_x0000_t32" style="position:absolute;margin-left:336pt;margin-top:8.65pt;width:41.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5K1QEAAAEE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&#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7470427" wp14:editId="6BB48CD8">
                <wp:simplePos x="0" y="0"/>
                <wp:positionH relativeFrom="column">
                  <wp:posOffset>3067050</wp:posOffset>
                </wp:positionH>
                <wp:positionV relativeFrom="paragraph">
                  <wp:posOffset>119380</wp:posOffset>
                </wp:positionV>
                <wp:extent cx="4762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7E6D7" id="Straight Arrow Connector 10" o:spid="_x0000_s1026" type="#_x0000_t32" style="position:absolute;margin-left:241.5pt;margin-top:9.4pt;width: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BFACA1E" wp14:editId="6E09299F">
                <wp:simplePos x="0" y="0"/>
                <wp:positionH relativeFrom="column">
                  <wp:posOffset>1571625</wp:posOffset>
                </wp:positionH>
                <wp:positionV relativeFrom="paragraph">
                  <wp:posOffset>109855</wp:posOffset>
                </wp:positionV>
                <wp:extent cx="4000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67146" id="Straight Arrow Connector 9" o:spid="_x0000_s1026" type="#_x0000_t32" style="position:absolute;margin-left:123.75pt;margin-top:8.65pt;width:3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zm0wEAAP8DAAAOAAAAZHJzL2Uyb0RvYy54bWysU9uO0zAQfUfiHyy/06QrQGz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" strokecolor="#4472c4 [3204]" strokeweight=".5pt">
                <v:stroke endarrow="block" joinstyle="miter"/>
              </v:shape>
            </w:pict>
          </mc:Fallback>
        </mc:AlternateContent>
      </w:r>
    </w:p>
    <w:p w14:paraId="751EE602" w14:textId="7241C410" w:rsidR="005A133E" w:rsidRDefault="005A133E" w:rsidP="00A01469">
      <w:pPr>
        <w:pStyle w:val="NoSpacing"/>
      </w:pPr>
    </w:p>
    <w:p w14:paraId="464C9A6B" w14:textId="7B04A2DD" w:rsidR="005A133E" w:rsidRDefault="005A133E" w:rsidP="00A01469">
      <w:pPr>
        <w:pStyle w:val="NoSpacing"/>
      </w:pPr>
    </w:p>
    <w:p w14:paraId="6525AEFC" w14:textId="486F4295" w:rsidR="005A133E" w:rsidRDefault="005A133E" w:rsidP="00A01469">
      <w:pPr>
        <w:pStyle w:val="NoSpacing"/>
      </w:pPr>
    </w:p>
    <w:p w14:paraId="0FE0973B" w14:textId="5E09E5C0" w:rsidR="005A133E" w:rsidRDefault="005A133E" w:rsidP="00A01469">
      <w:pPr>
        <w:pStyle w:val="NoSpacing"/>
      </w:pPr>
    </w:p>
    <w:p w14:paraId="1775491C" w14:textId="4A775769" w:rsidR="005A133E" w:rsidRDefault="005A133E" w:rsidP="00A01469">
      <w:pPr>
        <w:pStyle w:val="NoSpacing"/>
      </w:pPr>
    </w:p>
    <w:p w14:paraId="6ABDF9EC" w14:textId="39EBAC80" w:rsidR="005A133E" w:rsidRDefault="005A133E" w:rsidP="00A01469">
      <w:pPr>
        <w:pStyle w:val="NoSpacing"/>
      </w:pPr>
    </w:p>
    <w:p w14:paraId="4FFB9B18" w14:textId="444186BA" w:rsidR="00507DEE" w:rsidRDefault="00507DEE" w:rsidP="00A01469">
      <w:pPr>
        <w:pStyle w:val="NoSpacing"/>
      </w:pPr>
    </w:p>
    <w:p w14:paraId="1BB52BFA" w14:textId="3EBDACF3" w:rsidR="00507DEE" w:rsidRPr="00507DEE" w:rsidRDefault="000E1C02" w:rsidP="000240B5">
      <w:pPr>
        <w:pStyle w:val="Heading3"/>
      </w:pPr>
      <w:bookmarkStart w:id="4" w:name="_Toc513727579"/>
      <w:r>
        <w:t>2</w:t>
      </w:r>
      <w:r w:rsidR="000240B5">
        <w:t xml:space="preserve">.1  </w:t>
      </w:r>
      <w:r w:rsidR="00507DEE" w:rsidRPr="00507DEE">
        <w:t>The SQL_Logger_Run_Number Sequence</w:t>
      </w:r>
      <w:bookmarkEnd w:id="4"/>
    </w:p>
    <w:p w14:paraId="3DE0014F" w14:textId="559F1BA0" w:rsidR="00507DEE" w:rsidRDefault="00507DEE" w:rsidP="00507DEE">
      <w:pPr>
        <w:pStyle w:val="NoSpacing"/>
      </w:pPr>
    </w:p>
    <w:p w14:paraId="1B49ED14" w14:textId="77777777" w:rsidR="00507DEE" w:rsidRDefault="00507DEE" w:rsidP="00507DEE">
      <w:pPr>
        <w:pStyle w:val="NoSpacing"/>
      </w:pPr>
      <w:r>
        <w:t>A run is an innovation/execution of a particular SQL script, stored procedure, or other object that has been instrumented with SQL Logger.</w:t>
      </w:r>
    </w:p>
    <w:p w14:paraId="7E18CF8F" w14:textId="77777777" w:rsidR="00507DEE" w:rsidRDefault="00507DEE" w:rsidP="00507DEE">
      <w:pPr>
        <w:pStyle w:val="NoSpacing"/>
      </w:pPr>
    </w:p>
    <w:p w14:paraId="18DFA31A" w14:textId="77777777" w:rsidR="00507DEE" w:rsidRDefault="00507DEE" w:rsidP="00507DEE">
      <w:pPr>
        <w:pStyle w:val="NoSpacing"/>
      </w:pPr>
      <w:r>
        <w:t>A run is represented by a Run_Number which is a unique SQL Server sequence number from the SQL_Logger_Run_Number sequence.  This number groups connected and sequential log entries together.</w:t>
      </w:r>
    </w:p>
    <w:p w14:paraId="53F3ABF4" w14:textId="67586D5E" w:rsidR="00507DEE" w:rsidRDefault="00507DEE" w:rsidP="00507DEE">
      <w:pPr>
        <w:pStyle w:val="NoSpacing"/>
      </w:pPr>
    </w:p>
    <w:p w14:paraId="46689FC4" w14:textId="19D6A57A" w:rsidR="000E1C02" w:rsidRDefault="000E1C02" w:rsidP="00507DEE">
      <w:pPr>
        <w:pStyle w:val="NoSpacing"/>
      </w:pPr>
      <w:r>
        <w:t>In practice, the SQL Logger Run Number provides a unique integer number that can be used to represent groupings of log entries for a particular SQL object such as a stored procedure (proc) or even an entire ETL process.  This is very important in using and analyzing logs as it makes seeing which log entries apply to a proc or ETL process fast, easy, and convenient.  The alternative is to try to group related log entries from a large number of disparate log entries into a coherent grouping.  Which is no easy task when many processes are writing many different log file entries for each activation and step of their SQL operations.</w:t>
      </w:r>
    </w:p>
    <w:p w14:paraId="5A970AEA" w14:textId="6F8AABCA" w:rsidR="000E1C02" w:rsidRDefault="000E1C02" w:rsidP="00507DEE">
      <w:pPr>
        <w:pStyle w:val="NoSpacing"/>
      </w:pPr>
    </w:p>
    <w:p w14:paraId="35ED5D18" w14:textId="701D4854" w:rsidR="000E1C02" w:rsidRDefault="000E1C02" w:rsidP="00507DEE">
      <w:pPr>
        <w:pStyle w:val="NoSpacing"/>
      </w:pPr>
      <w:r>
        <w:t>The use of SQL Server sequences makes creating and using a Run Number easy.</w:t>
      </w:r>
    </w:p>
    <w:p w14:paraId="2E6CB727" w14:textId="26882CE7" w:rsidR="000E1C02" w:rsidRDefault="000E1C02" w:rsidP="00507DEE">
      <w:pPr>
        <w:pStyle w:val="NoSpacing"/>
      </w:pPr>
    </w:p>
    <w:p w14:paraId="512F5BA1" w14:textId="20DB14CB" w:rsidR="00775524" w:rsidRDefault="00775524" w:rsidP="00507DEE">
      <w:pPr>
        <w:pStyle w:val="NoSpacing"/>
      </w:pPr>
    </w:p>
    <w:p w14:paraId="0FB97967" w14:textId="77777777" w:rsidR="00775524" w:rsidRDefault="00775524" w:rsidP="00507DEE">
      <w:pPr>
        <w:pStyle w:val="NoSpacing"/>
      </w:pPr>
    </w:p>
    <w:p w14:paraId="738A1C20" w14:textId="669FC4DB" w:rsidR="000E1C02" w:rsidRDefault="000E1C02" w:rsidP="00507DEE">
      <w:pPr>
        <w:pStyle w:val="NoSpacing"/>
      </w:pPr>
      <w:r>
        <w:t>Create Sequence SQL:</w:t>
      </w:r>
    </w:p>
    <w:p w14:paraId="646BA347" w14:textId="77777777" w:rsidR="000E1C02" w:rsidRDefault="000E1C02" w:rsidP="00507DEE">
      <w:pPr>
        <w:pStyle w:val="NoSpacing"/>
      </w:pPr>
    </w:p>
    <w:p w14:paraId="1C063994" w14:textId="77777777" w:rsidR="000E1C02" w:rsidRDefault="000E1C02" w:rsidP="000E1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SEQUENCE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[SQL_Logger_Run_Number] </w:t>
      </w:r>
    </w:p>
    <w:p w14:paraId="35DB981E" w14:textId="77777777" w:rsidR="000E1C02" w:rsidRDefault="000E1C02" w:rsidP="000E1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[bigint]</w:t>
      </w:r>
    </w:p>
    <w:p w14:paraId="446776F6" w14:textId="77777777" w:rsidR="000E1C02" w:rsidRDefault="000E1C02" w:rsidP="000E1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1</w:t>
      </w:r>
    </w:p>
    <w:p w14:paraId="504BA0D2" w14:textId="77777777" w:rsidR="000E1C02" w:rsidRDefault="000E1C02" w:rsidP="000E1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INCREMENT </w:t>
      </w:r>
      <w:r>
        <w:rPr>
          <w:rFonts w:ascii="Consolas" w:hAnsi="Consolas" w:cs="Consolas"/>
          <w:color w:val="0000FF"/>
          <w:sz w:val="19"/>
          <w:szCs w:val="19"/>
        </w:rPr>
        <w:t>BY</w:t>
      </w:r>
      <w:r>
        <w:rPr>
          <w:rFonts w:ascii="Consolas" w:hAnsi="Consolas" w:cs="Consolas"/>
          <w:color w:val="000000"/>
          <w:sz w:val="19"/>
          <w:szCs w:val="19"/>
        </w:rPr>
        <w:t xml:space="preserve"> 1</w:t>
      </w:r>
    </w:p>
    <w:p w14:paraId="00656FE2" w14:textId="77777777" w:rsidR="000E1C02" w:rsidRDefault="000E1C02" w:rsidP="000E1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MINVALUE 1</w:t>
      </w:r>
    </w:p>
    <w:p w14:paraId="4E81F18A" w14:textId="77777777" w:rsidR="000E1C02" w:rsidRDefault="000E1C02" w:rsidP="000E1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MAXVALUE 9223372036854775807</w:t>
      </w:r>
    </w:p>
    <w:p w14:paraId="6A1C1D10" w14:textId="77777777" w:rsidR="000E1C02" w:rsidRDefault="000E1C02" w:rsidP="000E1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CYCLE </w:t>
      </w:r>
    </w:p>
    <w:p w14:paraId="5393E68C" w14:textId="77777777" w:rsidR="000E1C02" w:rsidRDefault="000E1C02" w:rsidP="000E1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 </w:t>
      </w:r>
    </w:p>
    <w:p w14:paraId="3042D781" w14:textId="6C006CBD" w:rsidR="000E1C02" w:rsidRDefault="000E1C02" w:rsidP="000E1C02">
      <w:pPr>
        <w:pStyle w:val="NoSpacing"/>
      </w:pPr>
      <w:r>
        <w:rPr>
          <w:rFonts w:ascii="Consolas" w:hAnsi="Consolas" w:cs="Consolas"/>
          <w:color w:val="0000FF"/>
          <w:sz w:val="19"/>
          <w:szCs w:val="19"/>
        </w:rPr>
        <w:t>GO</w:t>
      </w:r>
    </w:p>
    <w:p w14:paraId="60197022" w14:textId="217356B5" w:rsidR="000E1C02" w:rsidRDefault="000E1C02" w:rsidP="000E1C02">
      <w:pPr>
        <w:pStyle w:val="NoSpacing"/>
      </w:pPr>
    </w:p>
    <w:p w14:paraId="60D21E44" w14:textId="0D3D2D1D" w:rsidR="000E1C02" w:rsidRDefault="000E1C02" w:rsidP="000E1C02">
      <w:pPr>
        <w:pStyle w:val="NoSpacing"/>
      </w:pPr>
    </w:p>
    <w:p w14:paraId="7EF85EF0" w14:textId="6C16ED55" w:rsidR="000E1C02" w:rsidRDefault="000E1C02" w:rsidP="000E1C02">
      <w:pPr>
        <w:pStyle w:val="NoSpacing"/>
      </w:pPr>
      <w:r>
        <w:t>A SQL Server sequence is used by simply selecting its next value:</w:t>
      </w:r>
    </w:p>
    <w:p w14:paraId="469BC6CC" w14:textId="61264FC2" w:rsidR="000E1C02" w:rsidRDefault="000E1C02" w:rsidP="000E1C02">
      <w:pPr>
        <w:pStyle w:val="NoSpacing"/>
      </w:pPr>
    </w:p>
    <w:p w14:paraId="15CEA28A" w14:textId="594218E6" w:rsidR="000E1C02" w:rsidRDefault="000E1C02" w:rsidP="005D6200">
      <w:pPr>
        <w:pStyle w:val="NoSpacing"/>
        <w:jc w:val="cente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SQL_Logger_Run_Number</w:t>
      </w:r>
      <w:r>
        <w:rPr>
          <w:rFonts w:ascii="Consolas" w:hAnsi="Consolas" w:cs="Consolas"/>
          <w:color w:val="808080"/>
          <w:sz w:val="19"/>
          <w:szCs w:val="19"/>
        </w:rPr>
        <w:t>;</w:t>
      </w:r>
    </w:p>
    <w:p w14:paraId="57C223C4" w14:textId="4DE30BD7" w:rsidR="000E1C02" w:rsidRDefault="000E1C02" w:rsidP="000E1C02">
      <w:pPr>
        <w:pStyle w:val="NoSpacing"/>
      </w:pPr>
    </w:p>
    <w:p w14:paraId="1A4A17B1" w14:textId="0060C4F0" w:rsidR="000E1C02" w:rsidRDefault="000E1C02" w:rsidP="000E1C02">
      <w:pPr>
        <w:pStyle w:val="NoSpacing"/>
      </w:pPr>
      <w:r>
        <w:t xml:space="preserve">It will always return the next value up to the maximum value set for the </w:t>
      </w:r>
      <w:r w:rsidR="005D6200">
        <w:t xml:space="preserve">sequence.  Recycling the sequence back to zero when it reaches its maximum value of </w:t>
      </w:r>
      <w:r w:rsidR="005D6200">
        <w:rPr>
          <w:rFonts w:ascii="Consolas" w:hAnsi="Consolas" w:cs="Consolas"/>
          <w:color w:val="000000"/>
          <w:sz w:val="19"/>
          <w:szCs w:val="19"/>
        </w:rPr>
        <w:t>9,223,372,036,854,775,807 is automatic if the Recycle option is used.</w:t>
      </w:r>
    </w:p>
    <w:p w14:paraId="675D9C2C" w14:textId="77777777" w:rsidR="000E1C02" w:rsidRDefault="000E1C02" w:rsidP="000E1C02">
      <w:pPr>
        <w:pStyle w:val="NoSpacing"/>
      </w:pPr>
    </w:p>
    <w:p w14:paraId="39BA7EB0" w14:textId="3E11D299" w:rsidR="00507DEE" w:rsidRDefault="000E1C02" w:rsidP="00507DEE">
      <w:pPr>
        <w:pStyle w:val="NoSpacing"/>
      </w:pPr>
      <w:r>
        <w:t>The previous approach that I used before SQL Server sequences were available was simply to create a single Run Number tables with a column for the current Run_Number</w:t>
      </w:r>
      <w:r w:rsidR="005D6200">
        <w:t xml:space="preserve"> and then use a stored procedure to lock it with a table lock and simply get the value, increment it by one, and then update the table.  It then passes on the “next value” to the calling process/program and automatically puts the next value back into the table ready for the next use of it.  The table lock prevents all other processes from accessing it during the very short period of time that the calling proc accesses it.  Works just like a sequence.</w:t>
      </w:r>
    </w:p>
    <w:p w14:paraId="09562E66" w14:textId="4A3EA5F1" w:rsidR="000E1C02" w:rsidRDefault="000E1C02" w:rsidP="00507DEE">
      <w:pPr>
        <w:pStyle w:val="NoSpacing"/>
      </w:pPr>
    </w:p>
    <w:p w14:paraId="6070F2CE" w14:textId="77777777" w:rsidR="000E1C02" w:rsidRDefault="000E1C02" w:rsidP="00507DEE">
      <w:pPr>
        <w:pStyle w:val="NoSpacing"/>
      </w:pPr>
    </w:p>
    <w:p w14:paraId="1064E938" w14:textId="598B83F2" w:rsidR="00507DEE" w:rsidRPr="00507DEE" w:rsidRDefault="005D6200" w:rsidP="000240B5">
      <w:pPr>
        <w:pStyle w:val="Heading3"/>
      </w:pPr>
      <w:bookmarkStart w:id="5" w:name="_Toc513727580"/>
      <w:r>
        <w:t>2</w:t>
      </w:r>
      <w:r w:rsidR="000240B5">
        <w:t xml:space="preserve">.2  </w:t>
      </w:r>
      <w:r w:rsidR="00507DEE" w:rsidRPr="00507DEE">
        <w:t>The SQL_Logger Stored Procedure</w:t>
      </w:r>
      <w:bookmarkEnd w:id="5"/>
    </w:p>
    <w:p w14:paraId="6C689471" w14:textId="0313B4E8" w:rsidR="00507DEE" w:rsidRDefault="00507DEE" w:rsidP="00507DEE">
      <w:pPr>
        <w:pStyle w:val="NoSpacing"/>
      </w:pPr>
    </w:p>
    <w:p w14:paraId="260FD384" w14:textId="2016CF4A" w:rsidR="00507DEE" w:rsidRDefault="0067320D" w:rsidP="00507DEE">
      <w:pPr>
        <w:pStyle w:val="NoSpacing"/>
      </w:pPr>
      <w:r>
        <w:t xml:space="preserve">The SQL Logger stored procedure </w:t>
      </w:r>
      <w:r w:rsidR="008D2E0B">
        <w:t xml:space="preserve">a single proc that </w:t>
      </w:r>
      <w:r w:rsidR="00EC742A">
        <w:t xml:space="preserve">both manually and </w:t>
      </w:r>
      <w:r w:rsidR="008D2E0B">
        <w:t>automatically log</w:t>
      </w:r>
      <w:r w:rsidR="00EC742A">
        <w:t>s information to the Log table.</w:t>
      </w:r>
    </w:p>
    <w:p w14:paraId="432087EC" w14:textId="520B5049" w:rsidR="006774AC" w:rsidRDefault="006774AC" w:rsidP="00507DEE">
      <w:pPr>
        <w:pStyle w:val="NoSpacing"/>
      </w:pPr>
    </w:p>
    <w:p w14:paraId="1713DB69" w14:textId="468779E7" w:rsidR="006774AC" w:rsidRDefault="00EC742A" w:rsidP="00507DEE">
      <w:pPr>
        <w:pStyle w:val="NoSpacing"/>
      </w:pPr>
      <w:r>
        <w:t>It is fairly straightforward in implementation.</w:t>
      </w:r>
    </w:p>
    <w:p w14:paraId="565C7E84" w14:textId="356E6180" w:rsidR="00EC742A" w:rsidRDefault="00EC742A" w:rsidP="00507DEE">
      <w:pPr>
        <w:pStyle w:val="NoSpacing"/>
      </w:pPr>
    </w:p>
    <w:p w14:paraId="4F7BDDC6"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DF7CADF"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SQL_Logger Proc.sql</w:t>
      </w:r>
    </w:p>
    <w:p w14:paraId="062EB3F8"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Grant Anderson</w:t>
      </w:r>
    </w:p>
    <w:p w14:paraId="48BAD43C"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-- 5/7/2018</w:t>
      </w:r>
    </w:p>
    <w:p w14:paraId="426CE2E7"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649A157"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31BF7640"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[ReportData]</w:t>
      </w:r>
    </w:p>
    <w:p w14:paraId="19284174"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863CE91"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67F858D4"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OFF</w:t>
      </w:r>
    </w:p>
    <w:p w14:paraId="3D74BA25"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2160451"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61B08053"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OFF</w:t>
      </w:r>
    </w:p>
    <w:p w14:paraId="4B37D561"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3801D34A"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39138AAF"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SQL_Logger</w:t>
      </w:r>
    </w:p>
    <w:p w14:paraId="3DBC3C62"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@RunNumber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79654926"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@LogLevel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14:paraId="3DB436EF"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5AC39AD"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@StepNumber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7B2D8D4B"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@StepName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D926238"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@StartTime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3CECE72"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@StopTime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FD2A58E"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@ElapsedTimeSeconds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F2636FD"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@Message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818723D"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CE337F9"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23E70C92"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@StartTime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71DA10F5"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55C971A0"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2C18F340"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SQL_Logger_Log</w:t>
      </w:r>
    </w:p>
    <w:p w14:paraId="543895D9"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9D97722"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Run_Number</w:t>
      </w:r>
      <w:r>
        <w:rPr>
          <w:rFonts w:ascii="Consolas" w:hAnsi="Consolas" w:cs="Consolas"/>
          <w:color w:val="808080"/>
          <w:sz w:val="19"/>
          <w:szCs w:val="19"/>
        </w:rPr>
        <w:t>,</w:t>
      </w:r>
    </w:p>
    <w:p w14:paraId="46BC09E6"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Step_Number</w:t>
      </w:r>
      <w:r>
        <w:rPr>
          <w:rFonts w:ascii="Consolas" w:hAnsi="Consolas" w:cs="Consolas"/>
          <w:color w:val="808080"/>
          <w:sz w:val="19"/>
          <w:szCs w:val="19"/>
        </w:rPr>
        <w:t>,</w:t>
      </w:r>
    </w:p>
    <w:p w14:paraId="36D49F63"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Step_Name</w:t>
      </w:r>
      <w:r>
        <w:rPr>
          <w:rFonts w:ascii="Consolas" w:hAnsi="Consolas" w:cs="Consolas"/>
          <w:color w:val="808080"/>
          <w:sz w:val="19"/>
          <w:szCs w:val="19"/>
        </w:rPr>
        <w:t>,</w:t>
      </w:r>
    </w:p>
    <w:p w14:paraId="15F362D9"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Log_Level</w:t>
      </w:r>
      <w:r>
        <w:rPr>
          <w:rFonts w:ascii="Consolas" w:hAnsi="Consolas" w:cs="Consolas"/>
          <w:color w:val="808080"/>
          <w:sz w:val="19"/>
          <w:szCs w:val="19"/>
        </w:rPr>
        <w:t>,</w:t>
      </w:r>
    </w:p>
    <w:p w14:paraId="3523D60E"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Log_Title</w:t>
      </w:r>
      <w:r>
        <w:rPr>
          <w:rFonts w:ascii="Consolas" w:hAnsi="Consolas" w:cs="Consolas"/>
          <w:color w:val="808080"/>
          <w:sz w:val="19"/>
          <w:szCs w:val="19"/>
        </w:rPr>
        <w:t>,</w:t>
      </w:r>
    </w:p>
    <w:p w14:paraId="3AD7ABE8"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Log_DateTime</w:t>
      </w:r>
      <w:r>
        <w:rPr>
          <w:rFonts w:ascii="Consolas" w:hAnsi="Consolas" w:cs="Consolas"/>
          <w:color w:val="808080"/>
          <w:sz w:val="19"/>
          <w:szCs w:val="19"/>
        </w:rPr>
        <w:t>,</w:t>
      </w:r>
    </w:p>
    <w:p w14:paraId="7EEAAE6E"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Start_Time</w:t>
      </w:r>
      <w:r>
        <w:rPr>
          <w:rFonts w:ascii="Consolas" w:hAnsi="Consolas" w:cs="Consolas"/>
          <w:color w:val="808080"/>
          <w:sz w:val="19"/>
          <w:szCs w:val="19"/>
        </w:rPr>
        <w:t>,</w:t>
      </w:r>
    </w:p>
    <w:p w14:paraId="0C32B949"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Stop_Time</w:t>
      </w:r>
      <w:r>
        <w:rPr>
          <w:rFonts w:ascii="Consolas" w:hAnsi="Consolas" w:cs="Consolas"/>
          <w:color w:val="808080"/>
          <w:sz w:val="19"/>
          <w:szCs w:val="19"/>
        </w:rPr>
        <w:t>,</w:t>
      </w:r>
    </w:p>
    <w:p w14:paraId="10FADACC"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Elapsed_Time_Seconds</w:t>
      </w:r>
      <w:r>
        <w:rPr>
          <w:rFonts w:ascii="Consolas" w:hAnsi="Consolas" w:cs="Consolas"/>
          <w:color w:val="808080"/>
          <w:sz w:val="19"/>
          <w:szCs w:val="19"/>
        </w:rPr>
        <w:t>,</w:t>
      </w:r>
    </w:p>
    <w:p w14:paraId="02A87D35"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Log_Message</w:t>
      </w:r>
      <w:r>
        <w:rPr>
          <w:rFonts w:ascii="Consolas" w:hAnsi="Consolas" w:cs="Consolas"/>
          <w:color w:val="808080"/>
          <w:sz w:val="19"/>
          <w:szCs w:val="19"/>
        </w:rPr>
        <w:t>,</w:t>
      </w:r>
    </w:p>
    <w:p w14:paraId="14D81D78"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41EF3573"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Row_Count</w:t>
      </w:r>
      <w:r>
        <w:rPr>
          <w:rFonts w:ascii="Consolas" w:hAnsi="Consolas" w:cs="Consolas"/>
          <w:color w:val="808080"/>
          <w:sz w:val="19"/>
          <w:szCs w:val="19"/>
        </w:rPr>
        <w:t>,</w:t>
      </w:r>
    </w:p>
    <w:p w14:paraId="10E257BE"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[App_Name]</w:t>
      </w:r>
      <w:r>
        <w:rPr>
          <w:rFonts w:ascii="Consolas" w:hAnsi="Consolas" w:cs="Consolas"/>
          <w:color w:val="808080"/>
          <w:sz w:val="19"/>
          <w:szCs w:val="19"/>
        </w:rPr>
        <w:t>,</w:t>
      </w:r>
    </w:p>
    <w:p w14:paraId="564CDB21"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[Error_Number]</w:t>
      </w:r>
      <w:r>
        <w:rPr>
          <w:rFonts w:ascii="Consolas" w:hAnsi="Consolas" w:cs="Consolas"/>
          <w:color w:val="808080"/>
          <w:sz w:val="19"/>
          <w:szCs w:val="19"/>
        </w:rPr>
        <w:t>,</w:t>
      </w:r>
    </w:p>
    <w:p w14:paraId="5D7F6949"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SPID</w:t>
      </w:r>
      <w:r>
        <w:rPr>
          <w:rFonts w:ascii="Consolas" w:hAnsi="Consolas" w:cs="Consolas"/>
          <w:color w:val="808080"/>
          <w:sz w:val="19"/>
          <w:szCs w:val="19"/>
        </w:rPr>
        <w:t>,</w:t>
      </w:r>
    </w:p>
    <w:p w14:paraId="7BF70FB9"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Row_Count_Big</w:t>
      </w:r>
      <w:r>
        <w:rPr>
          <w:rFonts w:ascii="Consolas" w:hAnsi="Consolas" w:cs="Consolas"/>
          <w:color w:val="808080"/>
          <w:sz w:val="19"/>
          <w:szCs w:val="19"/>
        </w:rPr>
        <w:t>,</w:t>
      </w:r>
    </w:p>
    <w:p w14:paraId="50233639"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Transaction_Count</w:t>
      </w:r>
      <w:r>
        <w:rPr>
          <w:rFonts w:ascii="Consolas" w:hAnsi="Consolas" w:cs="Consolas"/>
          <w:color w:val="808080"/>
          <w:sz w:val="19"/>
          <w:szCs w:val="19"/>
        </w:rPr>
        <w:t>,</w:t>
      </w:r>
    </w:p>
    <w:p w14:paraId="71E41906"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Procedure_ID</w:t>
      </w:r>
      <w:r>
        <w:rPr>
          <w:rFonts w:ascii="Consolas" w:hAnsi="Consolas" w:cs="Consolas"/>
          <w:color w:val="808080"/>
          <w:sz w:val="19"/>
          <w:szCs w:val="19"/>
        </w:rPr>
        <w:t>,</w:t>
      </w:r>
    </w:p>
    <w:p w14:paraId="56A0DFBB"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Server_Name</w:t>
      </w:r>
      <w:r>
        <w:rPr>
          <w:rFonts w:ascii="Consolas" w:hAnsi="Consolas" w:cs="Consolas"/>
          <w:color w:val="808080"/>
          <w:sz w:val="19"/>
          <w:szCs w:val="19"/>
        </w:rPr>
        <w:t>,</w:t>
      </w:r>
    </w:p>
    <w:p w14:paraId="74B40024"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[Database_Name]</w:t>
      </w:r>
      <w:r>
        <w:rPr>
          <w:rFonts w:ascii="Consolas" w:hAnsi="Consolas" w:cs="Consolas"/>
          <w:color w:val="808080"/>
          <w:sz w:val="19"/>
          <w:szCs w:val="19"/>
        </w:rPr>
        <w:t>,</w:t>
      </w:r>
    </w:p>
    <w:p w14:paraId="387664E8"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[Schema_Name]</w:t>
      </w:r>
      <w:r>
        <w:rPr>
          <w:rFonts w:ascii="Consolas" w:hAnsi="Consolas" w:cs="Consolas"/>
          <w:color w:val="808080"/>
          <w:sz w:val="19"/>
          <w:szCs w:val="19"/>
        </w:rPr>
        <w:t>,</w:t>
      </w:r>
    </w:p>
    <w:p w14:paraId="3109EDA0"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[User_Name]</w:t>
      </w:r>
      <w:r>
        <w:rPr>
          <w:rFonts w:ascii="Consolas" w:hAnsi="Consolas" w:cs="Consolas"/>
          <w:color w:val="808080"/>
          <w:sz w:val="19"/>
          <w:szCs w:val="19"/>
        </w:rPr>
        <w:t>,</w:t>
      </w:r>
    </w:p>
    <w:p w14:paraId="64EDE8B1"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System_User_Name</w:t>
      </w:r>
      <w:r>
        <w:rPr>
          <w:rFonts w:ascii="Consolas" w:hAnsi="Consolas" w:cs="Consolas"/>
          <w:color w:val="808080"/>
          <w:sz w:val="19"/>
          <w:szCs w:val="19"/>
        </w:rPr>
        <w:t>,</w:t>
      </w:r>
    </w:p>
    <w:p w14:paraId="1604B8C7"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Last_Identity_Value</w:t>
      </w:r>
      <w:r>
        <w:rPr>
          <w:rFonts w:ascii="Consolas" w:hAnsi="Consolas" w:cs="Consolas"/>
          <w:color w:val="808080"/>
          <w:sz w:val="19"/>
          <w:szCs w:val="19"/>
        </w:rPr>
        <w:t>,</w:t>
      </w:r>
    </w:p>
    <w:p w14:paraId="4E31620A"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Catch_Error_Number</w:t>
      </w:r>
      <w:r>
        <w:rPr>
          <w:rFonts w:ascii="Consolas" w:hAnsi="Consolas" w:cs="Consolas"/>
          <w:color w:val="808080"/>
          <w:sz w:val="19"/>
          <w:szCs w:val="19"/>
        </w:rPr>
        <w:t>,</w:t>
      </w:r>
    </w:p>
    <w:p w14:paraId="578AF8DE"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Catch_Error_Severity</w:t>
      </w:r>
      <w:r>
        <w:rPr>
          <w:rFonts w:ascii="Consolas" w:hAnsi="Consolas" w:cs="Consolas"/>
          <w:color w:val="808080"/>
          <w:sz w:val="19"/>
          <w:szCs w:val="19"/>
        </w:rPr>
        <w:t>,</w:t>
      </w:r>
    </w:p>
    <w:p w14:paraId="097A3152"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Catch_Error_State</w:t>
      </w:r>
      <w:r>
        <w:rPr>
          <w:rFonts w:ascii="Consolas" w:hAnsi="Consolas" w:cs="Consolas"/>
          <w:color w:val="808080"/>
          <w:sz w:val="19"/>
          <w:szCs w:val="19"/>
        </w:rPr>
        <w:t>,</w:t>
      </w:r>
    </w:p>
    <w:p w14:paraId="2FC2D402"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Catch_Error_Procedure</w:t>
      </w:r>
      <w:r>
        <w:rPr>
          <w:rFonts w:ascii="Consolas" w:hAnsi="Consolas" w:cs="Consolas"/>
          <w:color w:val="808080"/>
          <w:sz w:val="19"/>
          <w:szCs w:val="19"/>
        </w:rPr>
        <w:t>,</w:t>
      </w:r>
    </w:p>
    <w:p w14:paraId="604C1390"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Catch_Error_Line</w:t>
      </w:r>
      <w:r>
        <w:rPr>
          <w:rFonts w:ascii="Consolas" w:hAnsi="Consolas" w:cs="Consolas"/>
          <w:color w:val="808080"/>
          <w:sz w:val="19"/>
          <w:szCs w:val="19"/>
        </w:rPr>
        <w:t>,</w:t>
      </w:r>
    </w:p>
    <w:p w14:paraId="6197560D"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Catch_Error_Message</w:t>
      </w:r>
    </w:p>
    <w:p w14:paraId="05CD094B"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5EA2A2F"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3611FCC"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@RunNumber</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Run Number.</w:t>
      </w:r>
    </w:p>
    <w:p w14:paraId="600D9CF7" w14:textId="31C5E7D4"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@StepNumber</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Run_Step Number.</w:t>
      </w:r>
    </w:p>
    <w:p w14:paraId="054B90FE" w14:textId="105B7D92"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@StepName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8000"/>
          <w:sz w:val="19"/>
          <w:szCs w:val="19"/>
        </w:rPr>
        <w:t>-- Run_Step Name.</w:t>
      </w:r>
    </w:p>
    <w:p w14:paraId="3F060AE8"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@LogLevel</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Log_Level.</w:t>
      </w:r>
    </w:p>
    <w:p w14:paraId="65DD4DAE" w14:textId="20ECFD71"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@Title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Log_Title.</w:t>
      </w:r>
    </w:p>
    <w:p w14:paraId="75F9FF86"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Log_DateTime.</w:t>
      </w:r>
    </w:p>
    <w:p w14:paraId="12CCA66D"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@StartTime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Start_Time.</w:t>
      </w:r>
    </w:p>
    <w:p w14:paraId="5019690E"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@StopTime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Stop_Time.</w:t>
      </w:r>
    </w:p>
    <w:p w14:paraId="79E02688" w14:textId="3EC3A2C1"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@ElapsedTimeSeconds</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Elapsed_Time_Seconds.</w:t>
      </w:r>
    </w:p>
    <w:p w14:paraId="2733378E"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72E6F7B5"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@Message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Log_Message.</w:t>
      </w:r>
    </w:p>
    <w:p w14:paraId="21B9D2A4"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70D2A907"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Main Detail Data:</w:t>
      </w:r>
    </w:p>
    <w:p w14:paraId="5CAB6E5F"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@@ROWCOUNT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Row_Count.</w:t>
      </w:r>
    </w:p>
    <w:p w14:paraId="37B62407"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App_Name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App_Name.</w:t>
      </w:r>
    </w:p>
    <w:p w14:paraId="61910180" w14:textId="7247A39F"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@@ERROR</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Error_Number.</w:t>
      </w:r>
    </w:p>
    <w:p w14:paraId="12F366FE"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1EC2C96F"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Transaction Data:</w:t>
      </w:r>
    </w:p>
    <w:p w14:paraId="31B672C7" w14:textId="415CFEFA"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@@SPID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SPID.</w:t>
      </w:r>
    </w:p>
    <w:p w14:paraId="3F5E12C3" w14:textId="49B8B3DF"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ROWCOUNT_BIG</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Row_Count2.</w:t>
      </w:r>
    </w:p>
    <w:p w14:paraId="17028DD9" w14:textId="4DD9589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@@TRANCOUNT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Transaction_Count.</w:t>
      </w:r>
    </w:p>
    <w:p w14:paraId="58086A7D"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@@PROCID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Procedure_ID.</w:t>
      </w:r>
    </w:p>
    <w:p w14:paraId="55EA2124"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120632DB"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Server and Such Data:</w:t>
      </w:r>
    </w:p>
    <w:p w14:paraId="12D9A7B2" w14:textId="262865E2"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HOST_NAME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Server_Name.</w:t>
      </w:r>
    </w:p>
    <w:p w14:paraId="43030A9E"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Database_Name.</w:t>
      </w:r>
    </w:p>
    <w:p w14:paraId="66BB16A7"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App_Schema.</w:t>
      </w:r>
    </w:p>
    <w:p w14:paraId="3260FAE8" w14:textId="5B4EF68D"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USER</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Database_User.</w:t>
      </w:r>
    </w:p>
    <w:p w14:paraId="4D8661E2" w14:textId="76D95E73"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SYSTEM_USER</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App_User.</w:t>
      </w:r>
    </w:p>
    <w:p w14:paraId="3765FF82" w14:textId="0C094955"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SCOPE_IDENTITY</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Last_Identity_Value.</w:t>
      </w:r>
    </w:p>
    <w:p w14:paraId="5F07E0FC"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4C4F1DAE"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Try Catch Block Data:</w:t>
      </w:r>
    </w:p>
    <w:p w14:paraId="123278E6" w14:textId="2EF4D539"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Catch_Error_Number.</w:t>
      </w:r>
    </w:p>
    <w:p w14:paraId="3554DD7B" w14:textId="0EE6166D"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ERROR_SEVERITY</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Catch_Error_Severity.</w:t>
      </w:r>
    </w:p>
    <w:p w14:paraId="13C18DEE" w14:textId="0AC3E014"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ERROR_STATE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Catch_Error_State.</w:t>
      </w:r>
    </w:p>
    <w:p w14:paraId="036E9990"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Error_Procedure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Procedure'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8000"/>
          <w:sz w:val="19"/>
          <w:szCs w:val="19"/>
        </w:rPr>
        <w:t>-- Catch_Error_Procedure.</w:t>
      </w:r>
    </w:p>
    <w:p w14:paraId="4505E255" w14:textId="3B7290C4"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ERROR_LINE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Catch_Error_Line.</w:t>
      </w:r>
    </w:p>
    <w:p w14:paraId="0DC8B97D" w14:textId="7F5573A8"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Message'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Catch_Error_Message</w:t>
      </w:r>
    </w:p>
    <w:p w14:paraId="6880A562"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A558A8D"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2EB116EB"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AC90B16"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6DBB4366" w14:textId="77777777" w:rsidR="00EC742A" w:rsidRDefault="00EC742A" w:rsidP="00EC742A">
      <w:pPr>
        <w:autoSpaceDE w:val="0"/>
        <w:autoSpaceDN w:val="0"/>
        <w:adjustRightInd w:val="0"/>
        <w:spacing w:after="0" w:line="240" w:lineRule="auto"/>
        <w:rPr>
          <w:rFonts w:ascii="Consolas" w:hAnsi="Consolas" w:cs="Consolas"/>
          <w:color w:val="000000"/>
          <w:sz w:val="19"/>
          <w:szCs w:val="19"/>
        </w:rPr>
      </w:pPr>
    </w:p>
    <w:p w14:paraId="669F3347" w14:textId="69C7F74C" w:rsidR="00EC742A" w:rsidRDefault="00EC742A" w:rsidP="00507DEE">
      <w:pPr>
        <w:pStyle w:val="NoSpacing"/>
      </w:pPr>
    </w:p>
    <w:p w14:paraId="37670CAE" w14:textId="4582F850" w:rsidR="00EC742A" w:rsidRDefault="00EC742A" w:rsidP="00EC742A">
      <w:pPr>
        <w:pStyle w:val="Heading3"/>
      </w:pPr>
      <w:bookmarkStart w:id="6" w:name="_Toc513727581"/>
      <w:r>
        <w:t>2.2.1  Parameters</w:t>
      </w:r>
      <w:bookmarkEnd w:id="6"/>
    </w:p>
    <w:p w14:paraId="4C7CE6CF" w14:textId="77777777" w:rsidR="00EC742A" w:rsidRDefault="00EC742A" w:rsidP="00507DEE">
      <w:pPr>
        <w:pStyle w:val="NoSpacing"/>
      </w:pPr>
    </w:p>
    <w:p w14:paraId="0C197CA8" w14:textId="0AD15AC6" w:rsidR="00EC742A" w:rsidRDefault="00EC742A" w:rsidP="00507DEE">
      <w:pPr>
        <w:pStyle w:val="NoSpacing"/>
      </w:pPr>
      <w:r>
        <w:t>The main idea is to have a fairly low number of parameters that have to be populated and use defaults for them so that they are optional.</w:t>
      </w:r>
    </w:p>
    <w:p w14:paraId="1C942484" w14:textId="7A499379" w:rsidR="00EC742A" w:rsidRDefault="00EC742A" w:rsidP="00507DEE">
      <w:pPr>
        <w:pStyle w:val="NoSpacing"/>
      </w:pPr>
    </w:p>
    <w:p w14:paraId="73AB79A5" w14:textId="09576A39" w:rsidR="00EC742A" w:rsidRDefault="00EC742A" w:rsidP="00507DEE">
      <w:pPr>
        <w:pStyle w:val="NoSpacing"/>
      </w:pPr>
      <w:r>
        <w:t>The parameters are:</w:t>
      </w:r>
    </w:p>
    <w:p w14:paraId="7992B04B" w14:textId="6D4118AF" w:rsidR="00EC742A" w:rsidRDefault="00EC742A" w:rsidP="00507DEE">
      <w:pPr>
        <w:pStyle w:val="NoSpacing"/>
      </w:pPr>
    </w:p>
    <w:p w14:paraId="755CD168" w14:textId="683FA5F9" w:rsidR="00EC742A" w:rsidRDefault="00EC742A" w:rsidP="00EC742A">
      <w:pPr>
        <w:pStyle w:val="NoSpacing"/>
        <w:numPr>
          <w:ilvl w:val="0"/>
          <w:numId w:val="11"/>
        </w:numPr>
      </w:pPr>
      <w:r>
        <w:t>@RunNumber – The Run Number for this group of log messages.  0 = No Run Number.</w:t>
      </w:r>
    </w:p>
    <w:p w14:paraId="7ECCEA4B" w14:textId="12C65DCC" w:rsidR="00EC742A" w:rsidRDefault="00EC742A" w:rsidP="00EC742A">
      <w:pPr>
        <w:pStyle w:val="NoSpacing"/>
        <w:numPr>
          <w:ilvl w:val="0"/>
          <w:numId w:val="11"/>
        </w:numPr>
      </w:pPr>
      <w:r>
        <w:t>@LogLevel – Info, Warning, Error, Debug, or other level of the log message/record.</w:t>
      </w:r>
    </w:p>
    <w:p w14:paraId="23C730FE" w14:textId="4C3F7701" w:rsidR="00EC742A" w:rsidRDefault="00EC742A" w:rsidP="00EC742A">
      <w:pPr>
        <w:pStyle w:val="NoSpacing"/>
        <w:numPr>
          <w:ilvl w:val="0"/>
          <w:numId w:val="11"/>
        </w:numPr>
      </w:pPr>
      <w:r>
        <w:t>@Title – A short description for the log message, most often the name of the proc.</w:t>
      </w:r>
    </w:p>
    <w:p w14:paraId="1CA8E372" w14:textId="46A23115" w:rsidR="00EC742A" w:rsidRDefault="00EC742A" w:rsidP="00EC742A">
      <w:pPr>
        <w:pStyle w:val="NoSpacing"/>
        <w:numPr>
          <w:ilvl w:val="0"/>
          <w:numId w:val="11"/>
        </w:numPr>
      </w:pPr>
      <w:r>
        <w:t>@StepNumber – An integer sequential number to denote the step of the logging and operation.</w:t>
      </w:r>
    </w:p>
    <w:p w14:paraId="14DD90BA" w14:textId="4CD78DA4" w:rsidR="00EC742A" w:rsidRDefault="00EC742A" w:rsidP="00EC742A">
      <w:pPr>
        <w:pStyle w:val="NoSpacing"/>
        <w:numPr>
          <w:ilvl w:val="0"/>
          <w:numId w:val="11"/>
        </w:numPr>
      </w:pPr>
      <w:r>
        <w:t>@StepName – A string (varchar) label for the step.  Allows hierarchal tree numbering such as 1.1, 1.2, 1.3, 2.0, etc that cannot be handled with a simple integer column.</w:t>
      </w:r>
    </w:p>
    <w:p w14:paraId="27BCB40D" w14:textId="5511DACE" w:rsidR="00EC742A" w:rsidRDefault="00EC742A" w:rsidP="00EC742A">
      <w:pPr>
        <w:pStyle w:val="NoSpacing"/>
        <w:numPr>
          <w:ilvl w:val="0"/>
          <w:numId w:val="11"/>
        </w:numPr>
      </w:pPr>
      <w:r>
        <w:t>@StartTime – The start time, preferably SYSDATETIME() for higher accuracy.</w:t>
      </w:r>
    </w:p>
    <w:p w14:paraId="443B9220" w14:textId="0BD04139" w:rsidR="00EC742A" w:rsidRDefault="00EC742A" w:rsidP="00EC742A">
      <w:pPr>
        <w:pStyle w:val="NoSpacing"/>
        <w:numPr>
          <w:ilvl w:val="0"/>
          <w:numId w:val="11"/>
        </w:numPr>
      </w:pPr>
      <w:r>
        <w:lastRenderedPageBreak/>
        <w:t>@StopTime - The stop time, preferably SYSDATETIME() for higher accuracy.</w:t>
      </w:r>
    </w:p>
    <w:p w14:paraId="7E59DBF3" w14:textId="194E6BAD" w:rsidR="00EC742A" w:rsidRDefault="00EC742A" w:rsidP="00EC742A">
      <w:pPr>
        <w:pStyle w:val="NoSpacing"/>
        <w:numPr>
          <w:ilvl w:val="0"/>
          <w:numId w:val="11"/>
        </w:numPr>
      </w:pPr>
      <w:r>
        <w:t>@ElapsedTimeSeconds – The elapsed time in seconds from Start Time to Stop Time.</w:t>
      </w:r>
    </w:p>
    <w:p w14:paraId="26AE6DD7" w14:textId="3035FBAE" w:rsidR="00EC742A" w:rsidRDefault="00EC742A" w:rsidP="00EC742A">
      <w:pPr>
        <w:pStyle w:val="NoSpacing"/>
        <w:numPr>
          <w:ilvl w:val="0"/>
          <w:numId w:val="11"/>
        </w:numPr>
      </w:pPr>
      <w:r>
        <w:t>@Message – A programmer supplied message indicating where the log message comes from within the SQL object or proc and what was or should be being done at that area or an error message.</w:t>
      </w:r>
    </w:p>
    <w:p w14:paraId="6DFAF4CC" w14:textId="4AFCC227" w:rsidR="00EC742A" w:rsidRDefault="00EC742A" w:rsidP="00EC742A">
      <w:pPr>
        <w:pStyle w:val="NoSpacing"/>
      </w:pPr>
    </w:p>
    <w:p w14:paraId="5DB136A5" w14:textId="77777777" w:rsidR="00A957ED" w:rsidRDefault="00A957ED" w:rsidP="00EC742A">
      <w:pPr>
        <w:pStyle w:val="NoSpacing"/>
      </w:pPr>
    </w:p>
    <w:p w14:paraId="1D75F06F" w14:textId="66431502" w:rsidR="00EC742A" w:rsidRDefault="00EC742A" w:rsidP="00EC742A">
      <w:pPr>
        <w:pStyle w:val="NoSpacing"/>
      </w:pPr>
      <w:r>
        <w:t>These parameters are default so that the developer/programmer does not have to populate them always:</w:t>
      </w:r>
    </w:p>
    <w:p w14:paraId="3689CEAF" w14:textId="5FCAEB0F" w:rsidR="00EC742A" w:rsidRDefault="00EC742A" w:rsidP="00EC742A">
      <w:pPr>
        <w:pStyle w:val="NoSpacing"/>
      </w:pPr>
    </w:p>
    <w:p w14:paraId="06A89657" w14:textId="2F5AF170" w:rsidR="00EC742A" w:rsidRDefault="00EC742A" w:rsidP="00EC742A">
      <w:pPr>
        <w:pStyle w:val="NoSpacing"/>
        <w:numPr>
          <w:ilvl w:val="0"/>
          <w:numId w:val="12"/>
        </w:numPr>
      </w:pPr>
      <w:r>
        <w:t>@RunNumber</w:t>
      </w:r>
      <w:r w:rsidR="00BC46A8">
        <w:t xml:space="preserve"> – Defaults to 0, which is essentially a generic, no specific Run Number.</w:t>
      </w:r>
    </w:p>
    <w:p w14:paraId="4EED14C7" w14:textId="3F68ED0A" w:rsidR="00BC46A8" w:rsidRDefault="00BC46A8" w:rsidP="00EC742A">
      <w:pPr>
        <w:pStyle w:val="NoSpacing"/>
        <w:numPr>
          <w:ilvl w:val="0"/>
          <w:numId w:val="12"/>
        </w:numPr>
      </w:pPr>
      <w:r>
        <w:t>@Title – Defaults to null as some programmers will not, but should, use it with @LogMessage.</w:t>
      </w:r>
    </w:p>
    <w:p w14:paraId="375A6B5B" w14:textId="07034CCE" w:rsidR="00BC46A8" w:rsidRDefault="00BC46A8" w:rsidP="00EC742A">
      <w:pPr>
        <w:pStyle w:val="NoSpacing"/>
        <w:numPr>
          <w:ilvl w:val="0"/>
          <w:numId w:val="12"/>
        </w:numPr>
      </w:pPr>
      <w:r>
        <w:t>@StepNumber – Defaults to 0.</w:t>
      </w:r>
    </w:p>
    <w:p w14:paraId="24A6216D" w14:textId="6300AFEB" w:rsidR="00BC46A8" w:rsidRDefault="00BC46A8" w:rsidP="00EC742A">
      <w:pPr>
        <w:pStyle w:val="NoSpacing"/>
        <w:numPr>
          <w:ilvl w:val="0"/>
          <w:numId w:val="12"/>
        </w:numPr>
      </w:pPr>
      <w:r>
        <w:t>@StepName – Defaults to null if not specified or used.</w:t>
      </w:r>
    </w:p>
    <w:p w14:paraId="2C69B046" w14:textId="64C5F95B" w:rsidR="00BC46A8" w:rsidRDefault="00BC46A8" w:rsidP="00EC742A">
      <w:pPr>
        <w:pStyle w:val="NoSpacing"/>
        <w:numPr>
          <w:ilvl w:val="0"/>
          <w:numId w:val="12"/>
        </w:numPr>
      </w:pPr>
      <w:r>
        <w:t>@StartTime – Defaults to null.  Note that the default automatic LogDateTime column date time value can always be assumed to be start time for any specific log entry but not for sub-groupings of course.</w:t>
      </w:r>
    </w:p>
    <w:p w14:paraId="19FC0C93" w14:textId="066CF9A4" w:rsidR="00BC46A8" w:rsidRDefault="00BC46A8" w:rsidP="00EC742A">
      <w:pPr>
        <w:pStyle w:val="NoSpacing"/>
        <w:numPr>
          <w:ilvl w:val="0"/>
          <w:numId w:val="12"/>
        </w:numPr>
      </w:pPr>
      <w:r>
        <w:t>@StopTime – Defaults to null.  This will be null when one is just logging a Start Time.</w:t>
      </w:r>
    </w:p>
    <w:p w14:paraId="1DB1CEDD" w14:textId="6D520051" w:rsidR="00BC46A8" w:rsidRDefault="00BC46A8" w:rsidP="00EC742A">
      <w:pPr>
        <w:pStyle w:val="NoSpacing"/>
        <w:numPr>
          <w:ilvl w:val="0"/>
          <w:numId w:val="12"/>
        </w:numPr>
      </w:pPr>
      <w:r>
        <w:t>@ElapsedTimeSeconds – Defaults to null as not always used.</w:t>
      </w:r>
    </w:p>
    <w:p w14:paraId="7DE3073A" w14:textId="62839CC6" w:rsidR="00BC46A8" w:rsidRDefault="00BC46A8" w:rsidP="00EC742A">
      <w:pPr>
        <w:pStyle w:val="NoSpacing"/>
        <w:numPr>
          <w:ilvl w:val="0"/>
          <w:numId w:val="12"/>
        </w:numPr>
      </w:pPr>
      <w:r>
        <w:t>@Message – Defaults to null if not used.</w:t>
      </w:r>
    </w:p>
    <w:p w14:paraId="6E2243C0" w14:textId="728A4808" w:rsidR="00BC46A8" w:rsidRDefault="00BC46A8" w:rsidP="00BC46A8">
      <w:pPr>
        <w:pStyle w:val="NoSpacing"/>
      </w:pPr>
    </w:p>
    <w:p w14:paraId="3DFA50EB" w14:textId="77777777" w:rsidR="00A957ED" w:rsidRDefault="00A957ED" w:rsidP="00BC46A8">
      <w:pPr>
        <w:pStyle w:val="NoSpacing"/>
      </w:pPr>
    </w:p>
    <w:p w14:paraId="6A6A5775" w14:textId="3E67DC6B" w:rsidR="00BC46A8" w:rsidRDefault="00BC46A8" w:rsidP="00BC46A8">
      <w:pPr>
        <w:pStyle w:val="NoSpacing"/>
      </w:pPr>
      <w:r>
        <w:t>So the only required parameters are:</w:t>
      </w:r>
    </w:p>
    <w:p w14:paraId="317FD4C8" w14:textId="1012C351" w:rsidR="00BC46A8" w:rsidRDefault="00BC46A8" w:rsidP="00BC46A8">
      <w:pPr>
        <w:pStyle w:val="NoSpacing"/>
      </w:pPr>
    </w:p>
    <w:p w14:paraId="3ADBB8EB" w14:textId="24803017" w:rsidR="00BC46A8" w:rsidRDefault="00BC46A8" w:rsidP="00BC46A8">
      <w:pPr>
        <w:pStyle w:val="NoSpacing"/>
        <w:numPr>
          <w:ilvl w:val="0"/>
          <w:numId w:val="13"/>
        </w:numPr>
      </w:pPr>
      <w:r>
        <w:t>@LogLevel</w:t>
      </w:r>
    </w:p>
    <w:p w14:paraId="64C19B73" w14:textId="46FF2482" w:rsidR="00BC46A8" w:rsidRDefault="00BC46A8" w:rsidP="00BC46A8">
      <w:pPr>
        <w:pStyle w:val="NoSpacing"/>
      </w:pPr>
    </w:p>
    <w:p w14:paraId="45286099" w14:textId="77777777" w:rsidR="00A957ED" w:rsidRDefault="00A957ED" w:rsidP="00BC46A8">
      <w:pPr>
        <w:pStyle w:val="NoSpacing"/>
      </w:pPr>
    </w:p>
    <w:p w14:paraId="1EFD77EA" w14:textId="0F1BD29D" w:rsidR="00BC46A8" w:rsidRDefault="00BC46A8" w:rsidP="00BC46A8">
      <w:pPr>
        <w:pStyle w:val="NoSpacing"/>
      </w:pPr>
      <w:r>
        <w:t>Although either @Title or @Message should of course be used with it for minimal logging.</w:t>
      </w:r>
    </w:p>
    <w:p w14:paraId="396B9D17" w14:textId="70763CD7" w:rsidR="00BC46A8" w:rsidRDefault="00BC46A8" w:rsidP="00BC46A8">
      <w:pPr>
        <w:pStyle w:val="NoSpacing"/>
      </w:pPr>
    </w:p>
    <w:p w14:paraId="0308FADF" w14:textId="768051CA" w:rsidR="00BC46A8" w:rsidRDefault="00BC46A8" w:rsidP="00BC46A8">
      <w:pPr>
        <w:pStyle w:val="NoSpacing"/>
      </w:pPr>
      <w:r>
        <w:t>Note that a enumerated value is not enforced for @LogLevel because there is no way to allow for easy semi-automatic selection of what is a valid Log Level in SQL Server.  Sure, a foreign key and lookup table can be used to enforce relational integrity but if/when a develop does not test the logging then they may not have a valid Log Level in their code and not know it.  Is it “Info” or “INFO” or “INF”?  What if a person wants to put something special in this parameter?</w:t>
      </w:r>
    </w:p>
    <w:p w14:paraId="33CEB595" w14:textId="1C18F112" w:rsidR="00BC46A8" w:rsidRDefault="00BC46A8" w:rsidP="00BC46A8">
      <w:pPr>
        <w:pStyle w:val="NoSpacing"/>
      </w:pPr>
    </w:p>
    <w:p w14:paraId="03E4EE26" w14:textId="250EFA3D" w:rsidR="00BC46A8" w:rsidRDefault="00BC46A8" w:rsidP="00BC46A8">
      <w:pPr>
        <w:pStyle w:val="NoSpacing"/>
      </w:pPr>
      <w:r>
        <w:t>All good questions.  So as a default there is no relational integrity enforcement on this parameter.  There probably should be for these values:</w:t>
      </w:r>
    </w:p>
    <w:p w14:paraId="4AA2AEBB" w14:textId="5E161B17" w:rsidR="00BC46A8" w:rsidRDefault="00BC46A8" w:rsidP="00BC46A8">
      <w:pPr>
        <w:pStyle w:val="NoSpacing"/>
      </w:pPr>
    </w:p>
    <w:p w14:paraId="111A356C" w14:textId="3015225A" w:rsidR="00BC46A8" w:rsidRDefault="00BC46A8" w:rsidP="00B37DE8">
      <w:pPr>
        <w:pStyle w:val="NoSpacing"/>
        <w:ind w:left="3600"/>
      </w:pPr>
      <w:r>
        <w:t>INFO</w:t>
      </w:r>
    </w:p>
    <w:p w14:paraId="35D3A153" w14:textId="73B4B6BE" w:rsidR="00BC46A8" w:rsidRDefault="00BC46A8" w:rsidP="00B37DE8">
      <w:pPr>
        <w:pStyle w:val="NoSpacing"/>
        <w:ind w:left="3600"/>
      </w:pPr>
      <w:r>
        <w:t>WARNING</w:t>
      </w:r>
    </w:p>
    <w:p w14:paraId="4CD10630" w14:textId="76D39619" w:rsidR="00BC46A8" w:rsidRDefault="00BC46A8" w:rsidP="00B37DE8">
      <w:pPr>
        <w:pStyle w:val="NoSpacing"/>
        <w:ind w:left="3600"/>
      </w:pPr>
      <w:r>
        <w:t>ERROR</w:t>
      </w:r>
    </w:p>
    <w:p w14:paraId="2E323FAF" w14:textId="0EA21D0C" w:rsidR="00BC46A8" w:rsidRDefault="00BC46A8" w:rsidP="00B37DE8">
      <w:pPr>
        <w:pStyle w:val="NoSpacing"/>
        <w:ind w:left="3600"/>
      </w:pPr>
      <w:r>
        <w:t>MINOR ERROR</w:t>
      </w:r>
    </w:p>
    <w:p w14:paraId="7C411B44" w14:textId="774A032D" w:rsidR="00BC46A8" w:rsidRDefault="00BC46A8" w:rsidP="00B37DE8">
      <w:pPr>
        <w:pStyle w:val="NoSpacing"/>
        <w:ind w:left="3600"/>
      </w:pPr>
      <w:r>
        <w:t>MAJOR ERROR</w:t>
      </w:r>
    </w:p>
    <w:p w14:paraId="6D68D792" w14:textId="1E3CCF66" w:rsidR="00BC46A8" w:rsidRDefault="00BC46A8" w:rsidP="00B37DE8">
      <w:pPr>
        <w:pStyle w:val="NoSpacing"/>
        <w:ind w:left="3600"/>
      </w:pPr>
      <w:r>
        <w:t>CRITICAL ERROR</w:t>
      </w:r>
    </w:p>
    <w:p w14:paraId="1DED3A9F" w14:textId="745022E7" w:rsidR="00BC46A8" w:rsidRDefault="00BC46A8" w:rsidP="00B37DE8">
      <w:pPr>
        <w:pStyle w:val="NoSpacing"/>
        <w:ind w:left="3600"/>
      </w:pPr>
      <w:r>
        <w:t>DEBUG</w:t>
      </w:r>
    </w:p>
    <w:p w14:paraId="4157EA55" w14:textId="77362E49" w:rsidR="00BC46A8" w:rsidRDefault="00BC46A8" w:rsidP="00B37DE8">
      <w:pPr>
        <w:pStyle w:val="NoSpacing"/>
        <w:ind w:left="3600"/>
      </w:pPr>
      <w:r>
        <w:t>TEST</w:t>
      </w:r>
    </w:p>
    <w:p w14:paraId="749A99C2" w14:textId="6A098F66" w:rsidR="00BC46A8" w:rsidRDefault="00BC46A8" w:rsidP="00BC46A8">
      <w:pPr>
        <w:pStyle w:val="NoSpacing"/>
      </w:pPr>
    </w:p>
    <w:p w14:paraId="0BCF39DD" w14:textId="14959EE0" w:rsidR="00BC46A8" w:rsidRDefault="00BC46A8" w:rsidP="00BC46A8">
      <w:pPr>
        <w:pStyle w:val="NoSpacing"/>
      </w:pPr>
      <w:r>
        <w:lastRenderedPageBreak/>
        <w:t xml:space="preserve">Once you determine what should be allowable then it is a simple matter to create a lookup table </w:t>
      </w:r>
      <w:r w:rsidR="00A957ED">
        <w:t>and a foreign key for relational integrity on the Log Level column.  Then each develop will need to adhere to these standard Log Levels.  Additional information can always be put into the Message parameter and column.</w:t>
      </w:r>
    </w:p>
    <w:p w14:paraId="1DB1741C" w14:textId="3BC00946" w:rsidR="00EC742A" w:rsidRDefault="00EC742A" w:rsidP="00507DEE">
      <w:pPr>
        <w:pStyle w:val="NoSpacing"/>
      </w:pPr>
    </w:p>
    <w:p w14:paraId="000F7D28" w14:textId="77777777" w:rsidR="00EC742A" w:rsidRDefault="00EC742A" w:rsidP="00507DEE">
      <w:pPr>
        <w:pStyle w:val="NoSpacing"/>
      </w:pPr>
    </w:p>
    <w:p w14:paraId="5BF0FF0D" w14:textId="6DEFACF6" w:rsidR="00EC742A" w:rsidRDefault="00EC742A" w:rsidP="00EC742A">
      <w:pPr>
        <w:pStyle w:val="Heading3"/>
      </w:pPr>
      <w:bookmarkStart w:id="7" w:name="_Toc513727582"/>
      <w:r>
        <w:t>2.2.2  Insert</w:t>
      </w:r>
      <w:bookmarkEnd w:id="7"/>
    </w:p>
    <w:p w14:paraId="436DE3C6" w14:textId="4775884A" w:rsidR="00EC742A" w:rsidRDefault="00EC742A" w:rsidP="00507DEE">
      <w:pPr>
        <w:pStyle w:val="NoSpacing"/>
      </w:pPr>
    </w:p>
    <w:p w14:paraId="02FA4E50" w14:textId="1CB927A7" w:rsidR="00EC742A" w:rsidRDefault="00A957ED" w:rsidP="00507DEE">
      <w:pPr>
        <w:pStyle w:val="NoSpacing"/>
      </w:pPr>
      <w:r>
        <w:t>The insert section of the proc covers the columns of the SQL Logger Log table.</w:t>
      </w:r>
    </w:p>
    <w:p w14:paraId="0632E78C" w14:textId="69E989F9" w:rsidR="00A957ED" w:rsidRDefault="00A957ED" w:rsidP="00507DEE">
      <w:pPr>
        <w:pStyle w:val="NoSpacing"/>
      </w:pPr>
    </w:p>
    <w:p w14:paraId="3F5F046D" w14:textId="239E0E38" w:rsidR="00A957ED" w:rsidRDefault="00A957ED" w:rsidP="00507DEE">
      <w:pPr>
        <w:pStyle w:val="NoSpacing"/>
      </w:pPr>
      <w:r>
        <w:t>Note that Log_ID is an identity column and does not need to be inserted.</w:t>
      </w:r>
    </w:p>
    <w:p w14:paraId="01942F19" w14:textId="77777777" w:rsidR="00A957ED" w:rsidRDefault="00A957ED" w:rsidP="00507DEE">
      <w:pPr>
        <w:pStyle w:val="NoSpacing"/>
      </w:pPr>
    </w:p>
    <w:p w14:paraId="6EB04C53" w14:textId="7C6D0A07" w:rsidR="00EC742A" w:rsidRDefault="00EC742A" w:rsidP="00507DEE">
      <w:pPr>
        <w:pStyle w:val="NoSpacing"/>
      </w:pPr>
    </w:p>
    <w:p w14:paraId="2DF09CCA" w14:textId="7497930B" w:rsidR="00EC742A" w:rsidRDefault="00EC742A" w:rsidP="00EC742A">
      <w:pPr>
        <w:pStyle w:val="Heading3"/>
      </w:pPr>
      <w:bookmarkStart w:id="8" w:name="_Toc513727583"/>
      <w:r>
        <w:t>2.2.3  Select – Manual Entries</w:t>
      </w:r>
      <w:bookmarkEnd w:id="8"/>
    </w:p>
    <w:p w14:paraId="7E26B4BC" w14:textId="2CDF80C4" w:rsidR="00EC742A" w:rsidRDefault="00EC742A" w:rsidP="00507DEE">
      <w:pPr>
        <w:pStyle w:val="NoSpacing"/>
      </w:pPr>
    </w:p>
    <w:p w14:paraId="155B98E7" w14:textId="07867141" w:rsidR="00A957ED" w:rsidRDefault="00A957ED" w:rsidP="00507DEE">
      <w:pPr>
        <w:pStyle w:val="NoSpacing"/>
      </w:pPr>
      <w:r>
        <w:t>All the columns associated with the proc parameters are in this category.</w:t>
      </w:r>
    </w:p>
    <w:p w14:paraId="4E64BE90" w14:textId="09EF8816" w:rsidR="00A957ED" w:rsidRDefault="00A957ED" w:rsidP="00507DEE">
      <w:pPr>
        <w:pStyle w:val="NoSpacing"/>
      </w:pPr>
    </w:p>
    <w:p w14:paraId="45446B70" w14:textId="77777777" w:rsidR="00A957ED" w:rsidRDefault="00A957ED" w:rsidP="00507DEE">
      <w:pPr>
        <w:pStyle w:val="NoSpacing"/>
      </w:pPr>
    </w:p>
    <w:p w14:paraId="7703374F" w14:textId="516DD93F" w:rsidR="00EC742A" w:rsidRDefault="00EC742A" w:rsidP="00507DEE">
      <w:pPr>
        <w:pStyle w:val="NoSpacing"/>
      </w:pPr>
    </w:p>
    <w:p w14:paraId="383E75C2" w14:textId="467B80F0" w:rsidR="00EC742A" w:rsidRDefault="00EC742A" w:rsidP="00EC742A">
      <w:pPr>
        <w:pStyle w:val="Heading3"/>
      </w:pPr>
      <w:bookmarkStart w:id="9" w:name="_Toc513727584"/>
      <w:r>
        <w:t>2.2.4  Select – Automatic Entries</w:t>
      </w:r>
      <w:bookmarkEnd w:id="9"/>
    </w:p>
    <w:p w14:paraId="7E3426EA" w14:textId="77777777" w:rsidR="00EC742A" w:rsidRDefault="00EC742A" w:rsidP="00507DEE">
      <w:pPr>
        <w:pStyle w:val="NoSpacing"/>
      </w:pPr>
    </w:p>
    <w:p w14:paraId="5B1EB593" w14:textId="60A96887" w:rsidR="006774AC" w:rsidRDefault="00A957ED" w:rsidP="00507DEE">
      <w:pPr>
        <w:pStyle w:val="NoSpacing"/>
      </w:pPr>
      <w:r>
        <w:t>And these entries are automatically determined from SQL Server global variables and functions.</w:t>
      </w:r>
    </w:p>
    <w:p w14:paraId="5E1BE1FA" w14:textId="6EB912FA" w:rsidR="00A957ED" w:rsidRDefault="00A957ED" w:rsidP="00507DEE">
      <w:pPr>
        <w:pStyle w:val="NoSpacing"/>
      </w:pPr>
    </w:p>
    <w:p w14:paraId="4D19F4E2" w14:textId="2E40416A" w:rsidR="00A957ED" w:rsidRDefault="00A957ED" w:rsidP="00507DEE">
      <w:pPr>
        <w:pStyle w:val="NoSpacing"/>
      </w:pPr>
      <w:r>
        <w:t>Note that the Catch_* entries are only populated when used in a TRY CATCH block and an error occurs (except for the automatic default values).</w:t>
      </w:r>
    </w:p>
    <w:p w14:paraId="6AB33ED7" w14:textId="721A5B84" w:rsidR="006774AC" w:rsidRDefault="006774AC" w:rsidP="00507DEE">
      <w:pPr>
        <w:pStyle w:val="NoSpacing"/>
      </w:pPr>
    </w:p>
    <w:p w14:paraId="7835D940" w14:textId="77777777" w:rsidR="00A957ED" w:rsidRDefault="00A957ED" w:rsidP="00507DEE">
      <w:pPr>
        <w:pStyle w:val="NoSpacing"/>
      </w:pPr>
    </w:p>
    <w:p w14:paraId="0A002DB8" w14:textId="43E6ADEE" w:rsidR="00507DEE" w:rsidRDefault="00507DEE" w:rsidP="00507DEE">
      <w:pPr>
        <w:pStyle w:val="NoSpacing"/>
      </w:pPr>
    </w:p>
    <w:p w14:paraId="0A53C331" w14:textId="55AF1252" w:rsidR="00507DEE" w:rsidRPr="00507DEE" w:rsidRDefault="005D6200" w:rsidP="000240B5">
      <w:pPr>
        <w:pStyle w:val="Heading3"/>
      </w:pPr>
      <w:bookmarkStart w:id="10" w:name="_Toc513727585"/>
      <w:r>
        <w:t>2</w:t>
      </w:r>
      <w:r w:rsidR="000240B5">
        <w:t xml:space="preserve">.3  </w:t>
      </w:r>
      <w:r w:rsidR="00507DEE" w:rsidRPr="00507DEE">
        <w:t>The SQL_Logger_Log Table</w:t>
      </w:r>
      <w:bookmarkEnd w:id="10"/>
    </w:p>
    <w:p w14:paraId="37DC4E26" w14:textId="19AED37D" w:rsidR="00507DEE" w:rsidRDefault="00507DEE" w:rsidP="00507DEE">
      <w:pPr>
        <w:pStyle w:val="NoSpacing"/>
      </w:pPr>
    </w:p>
    <w:p w14:paraId="62F4180F" w14:textId="422DA92B" w:rsidR="00507DEE" w:rsidRDefault="006774AC" w:rsidP="00507DEE">
      <w:pPr>
        <w:pStyle w:val="NoSpacing"/>
      </w:pPr>
      <w:r>
        <w:t xml:space="preserve">The SQL Logger Log table is a rather large table that </w:t>
      </w:r>
      <w:r w:rsidR="00186004">
        <w:t>holds quite a bit of log information.</w:t>
      </w:r>
    </w:p>
    <w:p w14:paraId="123CC997" w14:textId="797EBEC1" w:rsidR="00507DEE" w:rsidRDefault="00507DEE" w:rsidP="00507DEE">
      <w:pPr>
        <w:pStyle w:val="NoSpacing"/>
      </w:pPr>
    </w:p>
    <w:p w14:paraId="0E68ED99" w14:textId="6A6FC73E" w:rsidR="006774AC" w:rsidRDefault="006774AC" w:rsidP="00507DEE">
      <w:pPr>
        <w:pStyle w:val="NoSpacing"/>
      </w:pPr>
    </w:p>
    <w:p w14:paraId="5D3B8C5C" w14:textId="3983E9E4" w:rsidR="006774AC" w:rsidRDefault="00815CD4" w:rsidP="00507DEE">
      <w:pPr>
        <w:pStyle w:val="NoSpacing"/>
      </w:pPr>
      <w:r>
        <w:rPr>
          <w:noProof/>
        </w:rPr>
        <w:lastRenderedPageBreak/>
        <mc:AlternateContent>
          <mc:Choice Requires="wps">
            <w:drawing>
              <wp:anchor distT="45720" distB="45720" distL="114300" distR="114300" simplePos="0" relativeHeight="251703296" behindDoc="0" locked="0" layoutInCell="1" allowOverlap="1" wp14:anchorId="14B09CDB" wp14:editId="565B66B8">
                <wp:simplePos x="0" y="0"/>
                <wp:positionH relativeFrom="column">
                  <wp:posOffset>3482671</wp:posOffset>
                </wp:positionH>
                <wp:positionV relativeFrom="paragraph">
                  <wp:posOffset>3710636</wp:posOffset>
                </wp:positionV>
                <wp:extent cx="2360930" cy="269903"/>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903"/>
                        </a:xfrm>
                        <a:prstGeom prst="rect">
                          <a:avLst/>
                        </a:prstGeom>
                        <a:noFill/>
                        <a:ln w="9525">
                          <a:noFill/>
                          <a:miter lim="800000"/>
                          <a:headEnd/>
                          <a:tailEnd/>
                        </a:ln>
                      </wps:spPr>
                      <wps:txbx>
                        <w:txbxContent>
                          <w:p w14:paraId="1C03963C" w14:textId="53FF0F02" w:rsidR="00BC46A8" w:rsidRDefault="00BC46A8" w:rsidP="00815CD4">
                            <w:r>
                              <w:t>Automatically Logged Info Columns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B09CDB" id="_x0000_s1041" type="#_x0000_t202" style="position:absolute;margin-left:274.25pt;margin-top:292.2pt;width:185.9pt;height:21.25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" filled="f" stroked="f">
                <v:textbox>
                  <w:txbxContent>
                    <w:p w14:paraId="1C03963C" w14:textId="53FF0F02" w:rsidR="00BC46A8" w:rsidRDefault="00BC46A8" w:rsidP="00815CD4">
                      <w:r>
                        <w:t>Automatically Logged Info Columns</w:t>
                      </w:r>
                    </w:p>
                  </w:txbxContent>
                </v:textbox>
              </v:shape>
            </w:pict>
          </mc:Fallback>
        </mc:AlternateContent>
      </w:r>
      <w:r>
        <w:rPr>
          <w:noProof/>
        </w:rPr>
        <mc:AlternateContent>
          <mc:Choice Requires="wps">
            <w:drawing>
              <wp:anchor distT="45720" distB="45720" distL="114300" distR="114300" simplePos="0" relativeHeight="251701248" behindDoc="0" locked="0" layoutInCell="1" allowOverlap="1" wp14:anchorId="60EE7EC1" wp14:editId="1E6B78BC">
                <wp:simplePos x="0" y="0"/>
                <wp:positionH relativeFrom="column">
                  <wp:posOffset>3482671</wp:posOffset>
                </wp:positionH>
                <wp:positionV relativeFrom="paragraph">
                  <wp:posOffset>2001106</wp:posOffset>
                </wp:positionV>
                <wp:extent cx="2360930" cy="269903"/>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903"/>
                        </a:xfrm>
                        <a:prstGeom prst="rect">
                          <a:avLst/>
                        </a:prstGeom>
                        <a:noFill/>
                        <a:ln w="9525">
                          <a:noFill/>
                          <a:miter lim="800000"/>
                          <a:headEnd/>
                          <a:tailEnd/>
                        </a:ln>
                      </wps:spPr>
                      <wps:txbx>
                        <w:txbxContent>
                          <w:p w14:paraId="64418B4E" w14:textId="44C5FF4B" w:rsidR="00BC46A8" w:rsidRDefault="00BC46A8" w:rsidP="00815CD4">
                            <w:r>
                              <w:t>Log Message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EE7EC1" id="_x0000_s1042" type="#_x0000_t202" style="position:absolute;margin-left:274.25pt;margin-top:157.55pt;width:185.9pt;height:21.25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" filled="f" stroked="f">
                <v:textbox>
                  <w:txbxContent>
                    <w:p w14:paraId="64418B4E" w14:textId="44C5FF4B" w:rsidR="00BC46A8" w:rsidRDefault="00BC46A8" w:rsidP="00815CD4">
                      <w:r>
                        <w:t>Log Message</w:t>
                      </w:r>
                    </w:p>
                  </w:txbxContent>
                </v:textbox>
              </v:shape>
            </w:pict>
          </mc:Fallback>
        </mc:AlternateContent>
      </w:r>
      <w:r>
        <w:rPr>
          <w:noProof/>
        </w:rPr>
        <mc:AlternateContent>
          <mc:Choice Requires="wps">
            <w:drawing>
              <wp:anchor distT="45720" distB="45720" distL="114300" distR="114300" simplePos="0" relativeHeight="251699200" behindDoc="0" locked="0" layoutInCell="1" allowOverlap="1" wp14:anchorId="7CF76191" wp14:editId="312E9CC9">
                <wp:simplePos x="0" y="0"/>
                <wp:positionH relativeFrom="column">
                  <wp:posOffset>3482671</wp:posOffset>
                </wp:positionH>
                <wp:positionV relativeFrom="paragraph">
                  <wp:posOffset>1691005</wp:posOffset>
                </wp:positionV>
                <wp:extent cx="2360930" cy="269903"/>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903"/>
                        </a:xfrm>
                        <a:prstGeom prst="rect">
                          <a:avLst/>
                        </a:prstGeom>
                        <a:noFill/>
                        <a:ln w="9525">
                          <a:noFill/>
                          <a:miter lim="800000"/>
                          <a:headEnd/>
                          <a:tailEnd/>
                        </a:ln>
                      </wps:spPr>
                      <wps:txbx>
                        <w:txbxContent>
                          <w:p w14:paraId="4A432933" w14:textId="1AB45432" w:rsidR="00BC46A8" w:rsidRDefault="00BC46A8" w:rsidP="00815CD4">
                            <w:r>
                              <w:t>Date and Time Columns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76191" id="_x0000_s1043" type="#_x0000_t202" style="position:absolute;margin-left:274.25pt;margin-top:133.15pt;width:185.9pt;height:21.25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" filled="f" stroked="f">
                <v:textbox>
                  <w:txbxContent>
                    <w:p w14:paraId="4A432933" w14:textId="1AB45432" w:rsidR="00BC46A8" w:rsidRDefault="00BC46A8" w:rsidP="00815CD4">
                      <w:r>
                        <w:t>Date and Time Columns</w:t>
                      </w:r>
                    </w:p>
                  </w:txbxContent>
                </v:textbox>
              </v:shape>
            </w:pict>
          </mc:Fallback>
        </mc:AlternateContent>
      </w:r>
      <w:r>
        <w:rPr>
          <w:noProof/>
        </w:rPr>
        <mc:AlternateContent>
          <mc:Choice Requires="wps">
            <w:drawing>
              <wp:anchor distT="45720" distB="45720" distL="114300" distR="114300" simplePos="0" relativeHeight="251697152" behindDoc="0" locked="0" layoutInCell="1" allowOverlap="1" wp14:anchorId="20213746" wp14:editId="415DE5BC">
                <wp:simplePos x="0" y="0"/>
                <wp:positionH relativeFrom="column">
                  <wp:posOffset>3497994</wp:posOffset>
                </wp:positionH>
                <wp:positionV relativeFrom="paragraph">
                  <wp:posOffset>1166218</wp:posOffset>
                </wp:positionV>
                <wp:extent cx="2360930" cy="269903"/>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903"/>
                        </a:xfrm>
                        <a:prstGeom prst="rect">
                          <a:avLst/>
                        </a:prstGeom>
                        <a:noFill/>
                        <a:ln w="9525">
                          <a:noFill/>
                          <a:miter lim="800000"/>
                          <a:headEnd/>
                          <a:tailEnd/>
                        </a:ln>
                      </wps:spPr>
                      <wps:txbx>
                        <w:txbxContent>
                          <w:p w14:paraId="2FA50736" w14:textId="470E441A" w:rsidR="00BC46A8" w:rsidRDefault="00BC46A8" w:rsidP="00815CD4">
                            <w:r>
                              <w:t>Primary Info Columns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213746" id="_x0000_s1044" type="#_x0000_t202" style="position:absolute;margin-left:275.45pt;margin-top:91.85pt;width:185.9pt;height:21.2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" filled="f" stroked="f">
                <v:textbox>
                  <w:txbxContent>
                    <w:p w14:paraId="2FA50736" w14:textId="470E441A" w:rsidR="00BC46A8" w:rsidRDefault="00BC46A8" w:rsidP="00815CD4">
                      <w:r>
                        <w:t>Primary Info Columns</w:t>
                      </w:r>
                    </w:p>
                  </w:txbxContent>
                </v:textbox>
              </v:shape>
            </w:pict>
          </mc:Fallback>
        </mc:AlternateContent>
      </w:r>
      <w:r>
        <w:rPr>
          <w:noProof/>
        </w:rPr>
        <mc:AlternateContent>
          <mc:Choice Requires="wps">
            <w:drawing>
              <wp:anchor distT="45720" distB="45720" distL="114300" distR="114300" simplePos="0" relativeHeight="251695104" behindDoc="0" locked="0" layoutInCell="1" allowOverlap="1" wp14:anchorId="1D6E1913" wp14:editId="16EA2548">
                <wp:simplePos x="0" y="0"/>
                <wp:positionH relativeFrom="column">
                  <wp:posOffset>3497994</wp:posOffset>
                </wp:positionH>
                <wp:positionV relativeFrom="paragraph">
                  <wp:posOffset>712994</wp:posOffset>
                </wp:positionV>
                <wp:extent cx="2360930" cy="269903"/>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903"/>
                        </a:xfrm>
                        <a:prstGeom prst="rect">
                          <a:avLst/>
                        </a:prstGeom>
                        <a:noFill/>
                        <a:ln w="9525">
                          <a:noFill/>
                          <a:miter lim="800000"/>
                          <a:headEnd/>
                          <a:tailEnd/>
                        </a:ln>
                      </wps:spPr>
                      <wps:txbx>
                        <w:txbxContent>
                          <w:p w14:paraId="1128FBFD" w14:textId="68726908" w:rsidR="00BC46A8" w:rsidRDefault="00BC46A8" w:rsidP="00815CD4">
                            <w:r>
                              <w:t>Step Columns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6E1913" id="_x0000_s1045" type="#_x0000_t202" style="position:absolute;margin-left:275.45pt;margin-top:56.15pt;width:185.9pt;height:21.25pt;z-index:2516951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" filled="f" stroked="f">
                <v:textbox>
                  <w:txbxContent>
                    <w:p w14:paraId="1128FBFD" w14:textId="68726908" w:rsidR="00BC46A8" w:rsidRDefault="00BC46A8" w:rsidP="00815CD4">
                      <w:r>
                        <w:t>Step Columns</w:t>
                      </w:r>
                    </w:p>
                  </w:txbxContent>
                </v:textbox>
              </v:shape>
            </w:pict>
          </mc:Fallback>
        </mc:AlternateContent>
      </w:r>
      <w:r w:rsidR="00351182">
        <w:rPr>
          <w:noProof/>
        </w:rPr>
        <mc:AlternateContent>
          <mc:Choice Requires="wps">
            <w:drawing>
              <wp:anchor distT="45720" distB="45720" distL="114300" distR="114300" simplePos="0" relativeHeight="251693056" behindDoc="0" locked="0" layoutInCell="1" allowOverlap="1" wp14:anchorId="5E87F1F4" wp14:editId="09DE6FF6">
                <wp:simplePos x="0" y="0"/>
                <wp:positionH relativeFrom="column">
                  <wp:posOffset>3482064</wp:posOffset>
                </wp:positionH>
                <wp:positionV relativeFrom="paragraph">
                  <wp:posOffset>386660</wp:posOffset>
                </wp:positionV>
                <wp:extent cx="2360930" cy="269903"/>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903"/>
                        </a:xfrm>
                        <a:prstGeom prst="rect">
                          <a:avLst/>
                        </a:prstGeom>
                        <a:noFill/>
                        <a:ln w="9525">
                          <a:noFill/>
                          <a:miter lim="800000"/>
                          <a:headEnd/>
                          <a:tailEnd/>
                        </a:ln>
                      </wps:spPr>
                      <wps:txbx>
                        <w:txbxContent>
                          <w:p w14:paraId="5BD56E36" w14:textId="56F0B4CF" w:rsidR="00BC46A8" w:rsidRDefault="00BC46A8">
                            <w:r>
                              <w:t>Primary Key Columns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87F1F4" id="_x0000_s1046" type="#_x0000_t202" style="position:absolute;margin-left:274.2pt;margin-top:30.45pt;width:185.9pt;height:21.25pt;z-index:2516930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" filled="f" stroked="f">
                <v:textbox>
                  <w:txbxContent>
                    <w:p w14:paraId="5BD56E36" w14:textId="56F0B4CF" w:rsidR="00BC46A8" w:rsidRDefault="00BC46A8">
                      <w:r>
                        <w:t>Primary Key Columns</w:t>
                      </w:r>
                    </w:p>
                  </w:txbxContent>
                </v:textbox>
              </v:shape>
            </w:pict>
          </mc:Fallback>
        </mc:AlternateContent>
      </w:r>
      <w:r w:rsidR="00186004">
        <w:rPr>
          <w:noProof/>
        </w:rPr>
        <mc:AlternateContent>
          <mc:Choice Requires="wps">
            <w:drawing>
              <wp:anchor distT="0" distB="0" distL="114300" distR="114300" simplePos="0" relativeHeight="251671552" behindDoc="0" locked="0" layoutInCell="1" allowOverlap="1" wp14:anchorId="6CFF194C" wp14:editId="2F632FA1">
                <wp:simplePos x="0" y="0"/>
                <wp:positionH relativeFrom="column">
                  <wp:posOffset>3164205</wp:posOffset>
                </wp:positionH>
                <wp:positionV relativeFrom="paragraph">
                  <wp:posOffset>386715</wp:posOffset>
                </wp:positionV>
                <wp:extent cx="333375" cy="278130"/>
                <wp:effectExtent l="0" t="0" r="47625" b="26670"/>
                <wp:wrapNone/>
                <wp:docPr id="6" name="Right Brace 6"/>
                <wp:cNvGraphicFramePr/>
                <a:graphic xmlns:a="http://schemas.openxmlformats.org/drawingml/2006/main">
                  <a:graphicData uri="http://schemas.microsoft.com/office/word/2010/wordprocessingShape">
                    <wps:wsp>
                      <wps:cNvSpPr/>
                      <wps:spPr>
                        <a:xfrm>
                          <a:off x="0" y="0"/>
                          <a:ext cx="333375" cy="27813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D6B4D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249.15pt;margin-top:30.45pt;width:26.25pt;height:21.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" strokecolor="#4472c4 [3204]" strokeweight=".5pt">
                <v:stroke joinstyle="miter"/>
              </v:shape>
            </w:pict>
          </mc:Fallback>
        </mc:AlternateContent>
      </w:r>
      <w:r w:rsidR="00186004">
        <w:rPr>
          <w:noProof/>
        </w:rPr>
        <mc:AlternateContent>
          <mc:Choice Requires="wps">
            <w:drawing>
              <wp:anchor distT="0" distB="0" distL="114300" distR="114300" simplePos="0" relativeHeight="251673600" behindDoc="0" locked="0" layoutInCell="1" allowOverlap="1" wp14:anchorId="7EEB900B" wp14:editId="6F8E36DB">
                <wp:simplePos x="0" y="0"/>
                <wp:positionH relativeFrom="column">
                  <wp:posOffset>3164205</wp:posOffset>
                </wp:positionH>
                <wp:positionV relativeFrom="paragraph">
                  <wp:posOffset>714375</wp:posOffset>
                </wp:positionV>
                <wp:extent cx="333955" cy="278296"/>
                <wp:effectExtent l="0" t="0" r="47625" b="26670"/>
                <wp:wrapNone/>
                <wp:docPr id="7" name="Right Brace 7"/>
                <wp:cNvGraphicFramePr/>
                <a:graphic xmlns:a="http://schemas.openxmlformats.org/drawingml/2006/main">
                  <a:graphicData uri="http://schemas.microsoft.com/office/word/2010/wordprocessingShape">
                    <wps:wsp>
                      <wps:cNvSpPr/>
                      <wps:spPr>
                        <a:xfrm>
                          <a:off x="0" y="0"/>
                          <a:ext cx="333955" cy="2782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0AF68" id="Right Brace 7" o:spid="_x0000_s1026" type="#_x0000_t88" style="position:absolute;margin-left:249.15pt;margin-top:56.25pt;width:26.3pt;height:21.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" strokecolor="#4472c4 [3204]" strokeweight=".5pt">
                <v:stroke joinstyle="miter"/>
              </v:shape>
            </w:pict>
          </mc:Fallback>
        </mc:AlternateContent>
      </w:r>
      <w:r w:rsidR="00186004">
        <w:rPr>
          <w:noProof/>
        </w:rPr>
        <mc:AlternateContent>
          <mc:Choice Requires="wps">
            <w:drawing>
              <wp:anchor distT="0" distB="0" distL="114300" distR="114300" simplePos="0" relativeHeight="251675648" behindDoc="0" locked="0" layoutInCell="1" allowOverlap="1" wp14:anchorId="78DC56EC" wp14:editId="0B26EE3C">
                <wp:simplePos x="0" y="0"/>
                <wp:positionH relativeFrom="column">
                  <wp:posOffset>3163570</wp:posOffset>
                </wp:positionH>
                <wp:positionV relativeFrom="paragraph">
                  <wp:posOffset>1069975</wp:posOffset>
                </wp:positionV>
                <wp:extent cx="333955" cy="477078"/>
                <wp:effectExtent l="0" t="0" r="47625" b="18415"/>
                <wp:wrapNone/>
                <wp:docPr id="8" name="Right Brace 8"/>
                <wp:cNvGraphicFramePr/>
                <a:graphic xmlns:a="http://schemas.openxmlformats.org/drawingml/2006/main">
                  <a:graphicData uri="http://schemas.microsoft.com/office/word/2010/wordprocessingShape">
                    <wps:wsp>
                      <wps:cNvSpPr/>
                      <wps:spPr>
                        <a:xfrm>
                          <a:off x="0" y="0"/>
                          <a:ext cx="333955" cy="47707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CA1BF6" id="Right Brace 8" o:spid="_x0000_s1026" type="#_x0000_t88" style="position:absolute;margin-left:249.1pt;margin-top:84.25pt;width:26.3pt;height:37.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" adj="1260" strokecolor="#4472c4 [3204]" strokeweight=".5pt">
                <v:stroke joinstyle="miter"/>
              </v:shape>
            </w:pict>
          </mc:Fallback>
        </mc:AlternateContent>
      </w:r>
      <w:r w:rsidR="00186004">
        <w:rPr>
          <w:noProof/>
        </w:rPr>
        <mc:AlternateContent>
          <mc:Choice Requires="wps">
            <w:drawing>
              <wp:anchor distT="0" distB="0" distL="114300" distR="114300" simplePos="0" relativeHeight="251686912" behindDoc="0" locked="0" layoutInCell="1" allowOverlap="1" wp14:anchorId="6663A926" wp14:editId="3DDB5F34">
                <wp:simplePos x="0" y="0"/>
                <wp:positionH relativeFrom="column">
                  <wp:posOffset>3164205</wp:posOffset>
                </wp:positionH>
                <wp:positionV relativeFrom="paragraph">
                  <wp:posOffset>1610995</wp:posOffset>
                </wp:positionV>
                <wp:extent cx="333375" cy="453224"/>
                <wp:effectExtent l="0" t="0" r="47625" b="23495"/>
                <wp:wrapNone/>
                <wp:docPr id="17" name="Right Brace 17"/>
                <wp:cNvGraphicFramePr/>
                <a:graphic xmlns:a="http://schemas.openxmlformats.org/drawingml/2006/main">
                  <a:graphicData uri="http://schemas.microsoft.com/office/word/2010/wordprocessingShape">
                    <wps:wsp>
                      <wps:cNvSpPr/>
                      <wps:spPr>
                        <a:xfrm>
                          <a:off x="0" y="0"/>
                          <a:ext cx="333375" cy="45322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26F7FA" id="Right Brace 17" o:spid="_x0000_s1026" type="#_x0000_t88" style="position:absolute;margin-left:249.15pt;margin-top:126.85pt;width:26.25pt;height:35.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" adj="1324" strokecolor="#4472c4 [3204]" strokeweight=".5pt">
                <v:stroke joinstyle="miter"/>
              </v:shape>
            </w:pict>
          </mc:Fallback>
        </mc:AlternateContent>
      </w:r>
      <w:r w:rsidR="00186004">
        <w:rPr>
          <w:noProof/>
        </w:rPr>
        <mc:AlternateContent>
          <mc:Choice Requires="wps">
            <w:drawing>
              <wp:anchor distT="0" distB="0" distL="114300" distR="114300" simplePos="0" relativeHeight="251688960" behindDoc="0" locked="0" layoutInCell="1" allowOverlap="1" wp14:anchorId="3BAD765A" wp14:editId="23E01A3F">
                <wp:simplePos x="0" y="0"/>
                <wp:positionH relativeFrom="column">
                  <wp:posOffset>3163570</wp:posOffset>
                </wp:positionH>
                <wp:positionV relativeFrom="paragraph">
                  <wp:posOffset>2063750</wp:posOffset>
                </wp:positionV>
                <wp:extent cx="333955" cy="166977"/>
                <wp:effectExtent l="0" t="0" r="47625" b="24130"/>
                <wp:wrapNone/>
                <wp:docPr id="18" name="Right Brace 18"/>
                <wp:cNvGraphicFramePr/>
                <a:graphic xmlns:a="http://schemas.openxmlformats.org/drawingml/2006/main">
                  <a:graphicData uri="http://schemas.microsoft.com/office/word/2010/wordprocessingShape">
                    <wps:wsp>
                      <wps:cNvSpPr/>
                      <wps:spPr>
                        <a:xfrm>
                          <a:off x="0" y="0"/>
                          <a:ext cx="333955" cy="1669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6811D8" id="Right Brace 18" o:spid="_x0000_s1026" type="#_x0000_t88" style="position:absolute;margin-left:249.1pt;margin-top:162.5pt;width:26.3pt;height:13.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" strokecolor="#4472c4 [3204]" strokeweight=".5pt">
                <v:stroke joinstyle="miter"/>
              </v:shape>
            </w:pict>
          </mc:Fallback>
        </mc:AlternateContent>
      </w:r>
      <w:r w:rsidR="00186004">
        <w:rPr>
          <w:noProof/>
        </w:rPr>
        <mc:AlternateContent>
          <mc:Choice Requires="wps">
            <w:drawing>
              <wp:anchor distT="0" distB="0" distL="114300" distR="114300" simplePos="0" relativeHeight="251691008" behindDoc="0" locked="0" layoutInCell="1" allowOverlap="1" wp14:anchorId="59F9F004" wp14:editId="675B99E2">
                <wp:simplePos x="0" y="0"/>
                <wp:positionH relativeFrom="column">
                  <wp:posOffset>3163570</wp:posOffset>
                </wp:positionH>
                <wp:positionV relativeFrom="paragraph">
                  <wp:posOffset>2254885</wp:posOffset>
                </wp:positionV>
                <wp:extent cx="333955" cy="3196424"/>
                <wp:effectExtent l="0" t="0" r="47625" b="23495"/>
                <wp:wrapNone/>
                <wp:docPr id="19" name="Right Brace 19"/>
                <wp:cNvGraphicFramePr/>
                <a:graphic xmlns:a="http://schemas.openxmlformats.org/drawingml/2006/main">
                  <a:graphicData uri="http://schemas.microsoft.com/office/word/2010/wordprocessingShape">
                    <wps:wsp>
                      <wps:cNvSpPr/>
                      <wps:spPr>
                        <a:xfrm>
                          <a:off x="0" y="0"/>
                          <a:ext cx="333955" cy="319642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42334C" id="Right Brace 19" o:spid="_x0000_s1026" type="#_x0000_t88" style="position:absolute;margin-left:249.1pt;margin-top:177.55pt;width:26.3pt;height:251.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" adj="188" strokecolor="#4472c4 [3204]" strokeweight=".5pt">
                <v:stroke joinstyle="miter"/>
              </v:shape>
            </w:pict>
          </mc:Fallback>
        </mc:AlternateContent>
      </w:r>
      <w:r w:rsidR="00186004">
        <w:rPr>
          <w:noProof/>
        </w:rPr>
        <mc:AlternateContent>
          <mc:Choice Requires="wps">
            <w:drawing>
              <wp:anchor distT="0" distB="0" distL="114300" distR="114300" simplePos="0" relativeHeight="251684864" behindDoc="0" locked="0" layoutInCell="1" allowOverlap="1" wp14:anchorId="1105D6ED" wp14:editId="6BAC9D1F">
                <wp:simplePos x="0" y="0"/>
                <wp:positionH relativeFrom="column">
                  <wp:posOffset>389255</wp:posOffset>
                </wp:positionH>
                <wp:positionV relativeFrom="paragraph">
                  <wp:posOffset>2225675</wp:posOffset>
                </wp:positionV>
                <wp:extent cx="3991555" cy="23854"/>
                <wp:effectExtent l="0" t="0" r="28575" b="33655"/>
                <wp:wrapNone/>
                <wp:docPr id="16" name="Straight Connector 16"/>
                <wp:cNvGraphicFramePr/>
                <a:graphic xmlns:a="http://schemas.openxmlformats.org/drawingml/2006/main">
                  <a:graphicData uri="http://schemas.microsoft.com/office/word/2010/wordprocessingShape">
                    <wps:wsp>
                      <wps:cNvCnPr/>
                      <wps:spPr>
                        <a:xfrm flipV="1">
                          <a:off x="0" y="0"/>
                          <a:ext cx="3991555"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12A2F" id="Straight Connector 16"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0.65pt,175.25pt" to="344.9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" strokecolor="#4472c4 [3204]" strokeweight=".5pt">
                <v:stroke joinstyle="miter"/>
              </v:line>
            </w:pict>
          </mc:Fallback>
        </mc:AlternateContent>
      </w:r>
      <w:r w:rsidR="00186004">
        <w:rPr>
          <w:noProof/>
        </w:rPr>
        <mc:AlternateContent>
          <mc:Choice Requires="wps">
            <w:drawing>
              <wp:anchor distT="0" distB="0" distL="114300" distR="114300" simplePos="0" relativeHeight="251682816" behindDoc="0" locked="0" layoutInCell="1" allowOverlap="1" wp14:anchorId="1D232534" wp14:editId="386DE9BC">
                <wp:simplePos x="0" y="0"/>
                <wp:positionH relativeFrom="column">
                  <wp:posOffset>389255</wp:posOffset>
                </wp:positionH>
                <wp:positionV relativeFrom="paragraph">
                  <wp:posOffset>2042795</wp:posOffset>
                </wp:positionV>
                <wp:extent cx="3991555" cy="23854"/>
                <wp:effectExtent l="0" t="0" r="28575" b="33655"/>
                <wp:wrapNone/>
                <wp:docPr id="15" name="Straight Connector 15"/>
                <wp:cNvGraphicFramePr/>
                <a:graphic xmlns:a="http://schemas.openxmlformats.org/drawingml/2006/main">
                  <a:graphicData uri="http://schemas.microsoft.com/office/word/2010/wordprocessingShape">
                    <wps:wsp>
                      <wps:cNvCnPr/>
                      <wps:spPr>
                        <a:xfrm flipV="1">
                          <a:off x="0" y="0"/>
                          <a:ext cx="3991555"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9A0C6" id="Straight Connector 1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0.65pt,160.85pt" to="344.9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" strokecolor="#4472c4 [3204]" strokeweight=".5pt">
                <v:stroke joinstyle="miter"/>
              </v:line>
            </w:pict>
          </mc:Fallback>
        </mc:AlternateContent>
      </w:r>
      <w:r w:rsidR="00186004">
        <w:rPr>
          <w:noProof/>
        </w:rPr>
        <mc:AlternateContent>
          <mc:Choice Requires="wps">
            <w:drawing>
              <wp:anchor distT="0" distB="0" distL="114300" distR="114300" simplePos="0" relativeHeight="251680768" behindDoc="0" locked="0" layoutInCell="1" allowOverlap="1" wp14:anchorId="1EA4CC12" wp14:editId="691A7E58">
                <wp:simplePos x="0" y="0"/>
                <wp:positionH relativeFrom="column">
                  <wp:posOffset>389255</wp:posOffset>
                </wp:positionH>
                <wp:positionV relativeFrom="paragraph">
                  <wp:posOffset>1557655</wp:posOffset>
                </wp:positionV>
                <wp:extent cx="3991555" cy="23854"/>
                <wp:effectExtent l="0" t="0" r="28575" b="33655"/>
                <wp:wrapNone/>
                <wp:docPr id="14" name="Straight Connector 14"/>
                <wp:cNvGraphicFramePr/>
                <a:graphic xmlns:a="http://schemas.openxmlformats.org/drawingml/2006/main">
                  <a:graphicData uri="http://schemas.microsoft.com/office/word/2010/wordprocessingShape">
                    <wps:wsp>
                      <wps:cNvCnPr/>
                      <wps:spPr>
                        <a:xfrm flipV="1">
                          <a:off x="0" y="0"/>
                          <a:ext cx="3991555"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02ED5C" id="Straight Connector 1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0.65pt,122.65pt" to="344.95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" strokecolor="#4472c4 [3204]" strokeweight=".5pt">
                <v:stroke joinstyle="miter"/>
              </v:line>
            </w:pict>
          </mc:Fallback>
        </mc:AlternateContent>
      </w:r>
      <w:r w:rsidR="00186004">
        <w:rPr>
          <w:noProof/>
        </w:rPr>
        <mc:AlternateContent>
          <mc:Choice Requires="wps">
            <w:drawing>
              <wp:anchor distT="0" distB="0" distL="114300" distR="114300" simplePos="0" relativeHeight="251678720" behindDoc="0" locked="0" layoutInCell="1" allowOverlap="1" wp14:anchorId="0041DEE8" wp14:editId="61FE0534">
                <wp:simplePos x="0" y="0"/>
                <wp:positionH relativeFrom="column">
                  <wp:posOffset>389255</wp:posOffset>
                </wp:positionH>
                <wp:positionV relativeFrom="paragraph">
                  <wp:posOffset>1024255</wp:posOffset>
                </wp:positionV>
                <wp:extent cx="3991555" cy="23854"/>
                <wp:effectExtent l="0" t="0" r="28575" b="33655"/>
                <wp:wrapNone/>
                <wp:docPr id="13" name="Straight Connector 13"/>
                <wp:cNvGraphicFramePr/>
                <a:graphic xmlns:a="http://schemas.openxmlformats.org/drawingml/2006/main">
                  <a:graphicData uri="http://schemas.microsoft.com/office/word/2010/wordprocessingShape">
                    <wps:wsp>
                      <wps:cNvCnPr/>
                      <wps:spPr>
                        <a:xfrm flipV="1">
                          <a:off x="0" y="0"/>
                          <a:ext cx="3991555"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FA01B" id="Straight Connector 13"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0.65pt,80.65pt" to="344.9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" strokecolor="#4472c4 [3204]" strokeweight=".5pt">
                <v:stroke joinstyle="miter"/>
              </v:line>
            </w:pict>
          </mc:Fallback>
        </mc:AlternateContent>
      </w:r>
      <w:r w:rsidR="00186004">
        <w:rPr>
          <w:noProof/>
        </w:rPr>
        <mc:AlternateContent>
          <mc:Choice Requires="wps">
            <w:drawing>
              <wp:anchor distT="0" distB="0" distL="114300" distR="114300" simplePos="0" relativeHeight="251676672" behindDoc="0" locked="0" layoutInCell="1" allowOverlap="1" wp14:anchorId="4FFED0C2" wp14:editId="75FBE33D">
                <wp:simplePos x="0" y="0"/>
                <wp:positionH relativeFrom="column">
                  <wp:posOffset>389255</wp:posOffset>
                </wp:positionH>
                <wp:positionV relativeFrom="paragraph">
                  <wp:posOffset>680720</wp:posOffset>
                </wp:positionV>
                <wp:extent cx="3991555" cy="23854"/>
                <wp:effectExtent l="0" t="0" r="28575" b="33655"/>
                <wp:wrapNone/>
                <wp:docPr id="12" name="Straight Connector 12"/>
                <wp:cNvGraphicFramePr/>
                <a:graphic xmlns:a="http://schemas.openxmlformats.org/drawingml/2006/main">
                  <a:graphicData uri="http://schemas.microsoft.com/office/word/2010/wordprocessingShape">
                    <wps:wsp>
                      <wps:cNvCnPr/>
                      <wps:spPr>
                        <a:xfrm flipV="1">
                          <a:off x="0" y="0"/>
                          <a:ext cx="3991555"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F0C1B" id="Straight Connector 12"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0.65pt,53.6pt" to="344.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" strokecolor="#4472c4 [3204]" strokeweight=".5pt">
                <v:stroke joinstyle="miter"/>
              </v:line>
            </w:pict>
          </mc:Fallback>
        </mc:AlternateContent>
      </w:r>
      <w:r w:rsidR="006774AC">
        <w:rPr>
          <w:noProof/>
        </w:rPr>
        <w:drawing>
          <wp:inline distT="0" distB="0" distL="0" distR="0" wp14:anchorId="736D138F" wp14:editId="16A0A477">
            <wp:extent cx="3876675" cy="556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5562600"/>
                    </a:xfrm>
                    <a:prstGeom prst="rect">
                      <a:avLst/>
                    </a:prstGeom>
                  </pic:spPr>
                </pic:pic>
              </a:graphicData>
            </a:graphic>
          </wp:inline>
        </w:drawing>
      </w:r>
    </w:p>
    <w:p w14:paraId="6200FB75" w14:textId="5D0A7F81" w:rsidR="00507DEE" w:rsidRDefault="00507DEE" w:rsidP="00507DEE">
      <w:pPr>
        <w:pStyle w:val="NoSpacing"/>
      </w:pPr>
    </w:p>
    <w:p w14:paraId="76CA6D59" w14:textId="7EB0C859" w:rsidR="000240B5" w:rsidRDefault="000240B5" w:rsidP="00507DEE">
      <w:pPr>
        <w:pStyle w:val="NoSpacing"/>
      </w:pPr>
    </w:p>
    <w:p w14:paraId="5F02E98E" w14:textId="77777777" w:rsidR="00B37DE8" w:rsidRDefault="00B37DE8" w:rsidP="00507DEE">
      <w:pPr>
        <w:pStyle w:val="NoSpacing"/>
      </w:pPr>
    </w:p>
    <w:p w14:paraId="57762643" w14:textId="6AA6BAB8" w:rsidR="00815CD4" w:rsidRDefault="00815CD4" w:rsidP="00507DEE">
      <w:pPr>
        <w:pStyle w:val="NoSpacing"/>
      </w:pPr>
    </w:p>
    <w:p w14:paraId="195611A4" w14:textId="705CD5D8" w:rsidR="00815CD4" w:rsidRDefault="00815CD4" w:rsidP="00815CD4">
      <w:pPr>
        <w:pStyle w:val="Heading3"/>
      </w:pPr>
      <w:bookmarkStart w:id="11" w:name="_Toc513727586"/>
      <w:r>
        <w:t>2.3.1  Primary Key Columns</w:t>
      </w:r>
      <w:bookmarkEnd w:id="11"/>
    </w:p>
    <w:p w14:paraId="75992203" w14:textId="0EBAD22A" w:rsidR="00815CD4" w:rsidRDefault="00815CD4" w:rsidP="00507DEE">
      <w:pPr>
        <w:pStyle w:val="NoSpacing"/>
      </w:pPr>
    </w:p>
    <w:p w14:paraId="301D5F83" w14:textId="5821A8EB" w:rsidR="00815CD4" w:rsidRDefault="001C22EF" w:rsidP="00507DEE">
      <w:pPr>
        <w:pStyle w:val="NoSpacing"/>
      </w:pPr>
      <w:r>
        <w:t>The</w:t>
      </w:r>
      <w:r w:rsidR="00F05DCA">
        <w:t xml:space="preserve"> Log_ID column is a unique key for each log entry.</w:t>
      </w:r>
    </w:p>
    <w:p w14:paraId="1E5A2D5E" w14:textId="048B3B81" w:rsidR="00F05DCA" w:rsidRDefault="00F05DCA" w:rsidP="00507DEE">
      <w:pPr>
        <w:pStyle w:val="NoSpacing"/>
      </w:pPr>
    </w:p>
    <w:p w14:paraId="6C767ADC" w14:textId="4AC1400B" w:rsidR="00F05DCA" w:rsidRDefault="00F05DCA" w:rsidP="00507DEE">
      <w:pPr>
        <w:pStyle w:val="NoSpacing"/>
      </w:pPr>
      <w:r>
        <w:t>The Run_Number column is used to group related log entries together in a virtual group.</w:t>
      </w:r>
    </w:p>
    <w:p w14:paraId="5F38772B" w14:textId="72C2C321" w:rsidR="001C22EF" w:rsidRDefault="001C22EF" w:rsidP="00507DEE">
      <w:pPr>
        <w:pStyle w:val="NoSpacing"/>
      </w:pPr>
    </w:p>
    <w:p w14:paraId="34C4C0BA" w14:textId="0DC6C3BB" w:rsidR="00F05DCA" w:rsidRDefault="00F05DCA" w:rsidP="00507DEE">
      <w:pPr>
        <w:pStyle w:val="NoSpacing"/>
      </w:pPr>
    </w:p>
    <w:p w14:paraId="1D4F99ED" w14:textId="11D0ED65" w:rsidR="00B37DE8" w:rsidRDefault="00B37DE8" w:rsidP="00507DEE">
      <w:pPr>
        <w:pStyle w:val="NoSpacing"/>
      </w:pPr>
    </w:p>
    <w:p w14:paraId="172FFC6F" w14:textId="26F3DF67" w:rsidR="00B37DE8" w:rsidRDefault="00B37DE8" w:rsidP="00507DEE">
      <w:pPr>
        <w:pStyle w:val="NoSpacing"/>
      </w:pPr>
    </w:p>
    <w:p w14:paraId="74CE4B48" w14:textId="292AF355" w:rsidR="00B37DE8" w:rsidRDefault="00B37DE8" w:rsidP="00507DEE">
      <w:pPr>
        <w:pStyle w:val="NoSpacing"/>
      </w:pPr>
    </w:p>
    <w:p w14:paraId="6FC5C630" w14:textId="77777777" w:rsidR="00B37DE8" w:rsidRDefault="00B37DE8" w:rsidP="00507DEE">
      <w:pPr>
        <w:pStyle w:val="NoSpacing"/>
      </w:pPr>
    </w:p>
    <w:p w14:paraId="1F67333F" w14:textId="74FC14E4" w:rsidR="00815CD4" w:rsidRDefault="00815CD4" w:rsidP="00815CD4">
      <w:pPr>
        <w:pStyle w:val="Heading3"/>
      </w:pPr>
      <w:bookmarkStart w:id="12" w:name="_Toc513727587"/>
      <w:r>
        <w:t>2.3.2  Step Columns</w:t>
      </w:r>
      <w:bookmarkEnd w:id="12"/>
    </w:p>
    <w:p w14:paraId="4CDD2A4F" w14:textId="7B225D3C" w:rsidR="00815CD4" w:rsidRDefault="00815CD4" w:rsidP="00507DEE">
      <w:pPr>
        <w:pStyle w:val="NoSpacing"/>
      </w:pPr>
    </w:p>
    <w:p w14:paraId="705FB371" w14:textId="7FF70870" w:rsidR="00F05DCA" w:rsidRDefault="00F05DCA" w:rsidP="00507DEE">
      <w:pPr>
        <w:pStyle w:val="NoSpacing"/>
      </w:pPr>
      <w:r>
        <w:t xml:space="preserve">The two Step Columns allow for a SQL process or proc to be organized by putting them into a series of steps and allow </w:t>
      </w:r>
      <w:r w:rsidR="00A957ED">
        <w:t>for sequential integer numbering and flexible naming including the ability to number using hierarchal tree numbering, i.e. 1.0, 1.2, 1.3, 2.0, 2.1, 2.1.1, etc.</w:t>
      </w:r>
    </w:p>
    <w:p w14:paraId="430BBEE7" w14:textId="77777777" w:rsidR="00A957ED" w:rsidRDefault="00A957ED" w:rsidP="00507DEE">
      <w:pPr>
        <w:pStyle w:val="NoSpacing"/>
      </w:pPr>
    </w:p>
    <w:p w14:paraId="14D5EA53" w14:textId="6D8B35A9" w:rsidR="00815CD4" w:rsidRDefault="00815CD4" w:rsidP="00507DEE">
      <w:pPr>
        <w:pStyle w:val="NoSpacing"/>
      </w:pPr>
    </w:p>
    <w:p w14:paraId="1096877D" w14:textId="6443F7FE" w:rsidR="00815CD4" w:rsidRDefault="00815CD4" w:rsidP="00815CD4">
      <w:pPr>
        <w:pStyle w:val="Heading3"/>
      </w:pPr>
      <w:bookmarkStart w:id="13" w:name="_Toc513727588"/>
      <w:r>
        <w:t>2.3.3  Primary Info Columns</w:t>
      </w:r>
      <w:bookmarkEnd w:id="13"/>
    </w:p>
    <w:p w14:paraId="0176723D" w14:textId="380935CC" w:rsidR="00815CD4" w:rsidRDefault="00815CD4" w:rsidP="00507DEE">
      <w:pPr>
        <w:pStyle w:val="NoSpacing"/>
      </w:pPr>
    </w:p>
    <w:p w14:paraId="5461B052" w14:textId="5D88D8F6" w:rsidR="00815CD4" w:rsidRDefault="00A957ED" w:rsidP="00507DEE">
      <w:pPr>
        <w:pStyle w:val="NoSpacing"/>
      </w:pPr>
      <w:r>
        <w:t>The Primary Info columns include:</w:t>
      </w:r>
    </w:p>
    <w:p w14:paraId="65F83892" w14:textId="7E9F25C2" w:rsidR="00A957ED" w:rsidRDefault="00A957ED" w:rsidP="00507DEE">
      <w:pPr>
        <w:pStyle w:val="NoSpacing"/>
      </w:pPr>
    </w:p>
    <w:p w14:paraId="3A7872D2" w14:textId="3A268C0D" w:rsidR="00A957ED" w:rsidRDefault="00A957ED" w:rsidP="00A957ED">
      <w:pPr>
        <w:pStyle w:val="NoSpacing"/>
        <w:numPr>
          <w:ilvl w:val="0"/>
          <w:numId w:val="14"/>
        </w:numPr>
      </w:pPr>
      <w:r>
        <w:t>Level</w:t>
      </w:r>
    </w:p>
    <w:p w14:paraId="1D0A95EE" w14:textId="3F26E128" w:rsidR="00A957ED" w:rsidRDefault="00A957ED" w:rsidP="00A957ED">
      <w:pPr>
        <w:pStyle w:val="NoSpacing"/>
        <w:numPr>
          <w:ilvl w:val="0"/>
          <w:numId w:val="14"/>
        </w:numPr>
      </w:pPr>
      <w:r>
        <w:t>Title</w:t>
      </w:r>
    </w:p>
    <w:p w14:paraId="347D943D" w14:textId="5232C200" w:rsidR="00A957ED" w:rsidRDefault="00A957ED" w:rsidP="00A957ED">
      <w:pPr>
        <w:pStyle w:val="NoSpacing"/>
        <w:numPr>
          <w:ilvl w:val="0"/>
          <w:numId w:val="14"/>
        </w:numPr>
      </w:pPr>
      <w:r>
        <w:t>DateTime</w:t>
      </w:r>
    </w:p>
    <w:p w14:paraId="00495485" w14:textId="183C0F9E" w:rsidR="00A957ED" w:rsidRDefault="00A957ED" w:rsidP="00A957ED">
      <w:pPr>
        <w:pStyle w:val="NoSpacing"/>
      </w:pPr>
    </w:p>
    <w:p w14:paraId="532FD4B3" w14:textId="21183099" w:rsidR="00A957ED" w:rsidRDefault="00A957ED" w:rsidP="00A957ED">
      <w:pPr>
        <w:pStyle w:val="NoSpacing"/>
      </w:pPr>
      <w:r>
        <w:t>Which are the info columns that will be used virtually all of the time.</w:t>
      </w:r>
    </w:p>
    <w:p w14:paraId="380D23B7" w14:textId="6B1FFDEB" w:rsidR="00A957ED" w:rsidRDefault="00A957ED" w:rsidP="00A957ED">
      <w:pPr>
        <w:pStyle w:val="NoSpacing"/>
      </w:pPr>
    </w:p>
    <w:p w14:paraId="455D036D" w14:textId="77777777" w:rsidR="00A957ED" w:rsidRDefault="00A957ED" w:rsidP="00A957ED">
      <w:pPr>
        <w:pStyle w:val="NoSpacing"/>
      </w:pPr>
    </w:p>
    <w:p w14:paraId="5F9A27F5" w14:textId="22F3E03D" w:rsidR="00815CD4" w:rsidRDefault="00815CD4" w:rsidP="00815CD4">
      <w:pPr>
        <w:pStyle w:val="Heading3"/>
      </w:pPr>
      <w:bookmarkStart w:id="14" w:name="_Toc513727589"/>
      <w:r>
        <w:t>2.3.4  Date and Time Columns</w:t>
      </w:r>
      <w:bookmarkEnd w:id="14"/>
    </w:p>
    <w:p w14:paraId="1571B060" w14:textId="1C594B89" w:rsidR="00815CD4" w:rsidRDefault="00815CD4" w:rsidP="00507DEE">
      <w:pPr>
        <w:pStyle w:val="NoSpacing"/>
      </w:pPr>
    </w:p>
    <w:p w14:paraId="28B37F91" w14:textId="38F37E2F" w:rsidR="00A957ED" w:rsidRDefault="00A957ED" w:rsidP="00507DEE">
      <w:pPr>
        <w:pStyle w:val="NoSpacing"/>
      </w:pPr>
      <w:r>
        <w:t>The Date and Time columns are used to log:</w:t>
      </w:r>
    </w:p>
    <w:p w14:paraId="703CB1F4" w14:textId="6383D885" w:rsidR="00A957ED" w:rsidRDefault="00A957ED" w:rsidP="00507DEE">
      <w:pPr>
        <w:pStyle w:val="NoSpacing"/>
      </w:pPr>
    </w:p>
    <w:p w14:paraId="54166252" w14:textId="443D1E3E" w:rsidR="00A957ED" w:rsidRDefault="00A957ED" w:rsidP="00A957ED">
      <w:pPr>
        <w:pStyle w:val="NoSpacing"/>
        <w:numPr>
          <w:ilvl w:val="0"/>
          <w:numId w:val="15"/>
        </w:numPr>
      </w:pPr>
      <w:r>
        <w:t>Start Time (and date)</w:t>
      </w:r>
    </w:p>
    <w:p w14:paraId="77BE045D" w14:textId="2A47183F" w:rsidR="00A957ED" w:rsidRDefault="00A957ED" w:rsidP="00A957ED">
      <w:pPr>
        <w:pStyle w:val="NoSpacing"/>
        <w:numPr>
          <w:ilvl w:val="0"/>
          <w:numId w:val="15"/>
        </w:numPr>
      </w:pPr>
      <w:r>
        <w:t>Stop Time (and date)</w:t>
      </w:r>
    </w:p>
    <w:p w14:paraId="0479F5D8" w14:textId="5FD28E4E" w:rsidR="00A957ED" w:rsidRDefault="00A957ED" w:rsidP="00A957ED">
      <w:pPr>
        <w:pStyle w:val="NoSpacing"/>
        <w:numPr>
          <w:ilvl w:val="0"/>
          <w:numId w:val="15"/>
        </w:numPr>
      </w:pPr>
      <w:r>
        <w:t>Elapsed Time in Seconds</w:t>
      </w:r>
    </w:p>
    <w:p w14:paraId="2BAA3648" w14:textId="3BF129DE" w:rsidR="00A957ED" w:rsidRDefault="00A957ED" w:rsidP="00A957ED">
      <w:pPr>
        <w:pStyle w:val="NoSpacing"/>
      </w:pPr>
    </w:p>
    <w:p w14:paraId="2DE00EF4" w14:textId="70D4B3CF" w:rsidR="00A957ED" w:rsidRDefault="00A957ED" w:rsidP="00A957ED">
      <w:pPr>
        <w:pStyle w:val="NoSpacing"/>
      </w:pPr>
      <w:r>
        <w:t>These are all optional info parameters.</w:t>
      </w:r>
    </w:p>
    <w:p w14:paraId="2B03001D" w14:textId="2D283260" w:rsidR="00A957ED" w:rsidRDefault="00A957ED" w:rsidP="00A957ED">
      <w:pPr>
        <w:pStyle w:val="NoSpacing"/>
      </w:pPr>
    </w:p>
    <w:p w14:paraId="7A215E8B" w14:textId="27425B6D" w:rsidR="00A957ED" w:rsidRDefault="00A957ED" w:rsidP="00A957ED">
      <w:pPr>
        <w:pStyle w:val="NoSpacing"/>
      </w:pPr>
      <w:r>
        <w:t>Note that ElapsedTimeSeconds is automatically calculated in the Summary log reporting view if Start Time and Stop Time are populated but Elapsed Time Seconds is null.</w:t>
      </w:r>
    </w:p>
    <w:p w14:paraId="51886993" w14:textId="79471539" w:rsidR="00A957ED" w:rsidRDefault="00A957ED" w:rsidP="00507DEE">
      <w:pPr>
        <w:pStyle w:val="NoSpacing"/>
      </w:pPr>
    </w:p>
    <w:p w14:paraId="522F331B" w14:textId="77777777" w:rsidR="00A957ED" w:rsidRDefault="00A957ED" w:rsidP="00507DEE">
      <w:pPr>
        <w:pStyle w:val="NoSpacing"/>
      </w:pPr>
    </w:p>
    <w:p w14:paraId="0FB5ED5E" w14:textId="75684DBD" w:rsidR="00815CD4" w:rsidRDefault="00815CD4" w:rsidP="00815CD4">
      <w:pPr>
        <w:pStyle w:val="Heading3"/>
      </w:pPr>
      <w:bookmarkStart w:id="15" w:name="_Toc513727590"/>
      <w:r>
        <w:t>2.3.5  Log Messages</w:t>
      </w:r>
      <w:bookmarkEnd w:id="15"/>
    </w:p>
    <w:p w14:paraId="6A1F5B17" w14:textId="711ABAEA" w:rsidR="00815CD4" w:rsidRDefault="00815CD4" w:rsidP="00507DEE">
      <w:pPr>
        <w:pStyle w:val="NoSpacing"/>
      </w:pPr>
    </w:p>
    <w:p w14:paraId="298190EE" w14:textId="5B4F2F0C" w:rsidR="00815CD4" w:rsidRDefault="00815CD4" w:rsidP="00507DEE">
      <w:pPr>
        <w:pStyle w:val="NoSpacing"/>
      </w:pPr>
      <w:r>
        <w:t>This is a programmer created message that explains the step or the error.</w:t>
      </w:r>
    </w:p>
    <w:p w14:paraId="5A4C82D2" w14:textId="44439412" w:rsidR="00815CD4" w:rsidRDefault="00815CD4" w:rsidP="00507DEE">
      <w:pPr>
        <w:pStyle w:val="NoSpacing"/>
      </w:pPr>
    </w:p>
    <w:p w14:paraId="6F9451F3" w14:textId="77777777" w:rsidR="00815CD4" w:rsidRDefault="00815CD4" w:rsidP="00507DEE">
      <w:pPr>
        <w:pStyle w:val="NoSpacing"/>
      </w:pPr>
    </w:p>
    <w:p w14:paraId="3EEEFB75" w14:textId="76E2AD2E" w:rsidR="00815CD4" w:rsidRDefault="00815CD4" w:rsidP="00815CD4">
      <w:pPr>
        <w:pStyle w:val="Heading3"/>
      </w:pPr>
      <w:bookmarkStart w:id="16" w:name="_Toc513727591"/>
      <w:r>
        <w:t>2.3.6  Automatically Logged Info Columns</w:t>
      </w:r>
      <w:bookmarkEnd w:id="16"/>
    </w:p>
    <w:p w14:paraId="3D03FA97" w14:textId="5CB1468D" w:rsidR="00815CD4" w:rsidRDefault="00815CD4" w:rsidP="00507DEE">
      <w:pPr>
        <w:pStyle w:val="NoSpacing"/>
      </w:pPr>
    </w:p>
    <w:p w14:paraId="17EC64F2" w14:textId="3741AA71" w:rsidR="00815CD4" w:rsidRDefault="00815CD4" w:rsidP="00507DEE">
      <w:pPr>
        <w:pStyle w:val="NoSpacing"/>
      </w:pPr>
      <w:r>
        <w:t>The data for these columns are automatically logged in the log table by the SQL Logger proc.  Some of these data columns are not regularly populated, i.e. the columns starting with the prefix “Catch_*” are columns that are only populated with error information when logging occurs with a TRY CATCH SQL block and an error occurs.</w:t>
      </w:r>
    </w:p>
    <w:p w14:paraId="6D34953A" w14:textId="154DCCA8" w:rsidR="00815CD4" w:rsidRDefault="00815CD4" w:rsidP="00507DEE">
      <w:pPr>
        <w:pStyle w:val="NoSpacing"/>
      </w:pPr>
    </w:p>
    <w:p w14:paraId="64B102CD" w14:textId="69A1C0E4" w:rsidR="00815CD4" w:rsidRDefault="00815CD4" w:rsidP="00507DEE">
      <w:pPr>
        <w:pStyle w:val="NoSpacing"/>
      </w:pPr>
      <w:r>
        <w:t>When this happens, this information is quite useful for debugging purposes.</w:t>
      </w:r>
    </w:p>
    <w:p w14:paraId="7952CCD5" w14:textId="7888F093" w:rsidR="000240B5" w:rsidRDefault="000240B5" w:rsidP="00507DEE">
      <w:pPr>
        <w:pStyle w:val="NoSpacing"/>
      </w:pPr>
    </w:p>
    <w:p w14:paraId="4FACD876" w14:textId="77777777" w:rsidR="000240B5" w:rsidRDefault="000240B5" w:rsidP="00507DEE">
      <w:pPr>
        <w:pStyle w:val="NoSpacing"/>
      </w:pPr>
    </w:p>
    <w:p w14:paraId="7CF951EE" w14:textId="77777777" w:rsidR="00507DEE" w:rsidRDefault="00507DEE" w:rsidP="00507DEE">
      <w:pPr>
        <w:pStyle w:val="NoSpacing"/>
      </w:pPr>
    </w:p>
    <w:p w14:paraId="4A73EAF8" w14:textId="267685C9" w:rsidR="00507DEE" w:rsidRPr="00507DEE" w:rsidRDefault="005D6200" w:rsidP="000240B5">
      <w:pPr>
        <w:pStyle w:val="Heading3"/>
      </w:pPr>
      <w:bookmarkStart w:id="17" w:name="_Toc513727592"/>
      <w:r>
        <w:t>2</w:t>
      </w:r>
      <w:r w:rsidR="000240B5">
        <w:t xml:space="preserve">.4  </w:t>
      </w:r>
      <w:r w:rsidR="00507DEE" w:rsidRPr="00507DEE">
        <w:t>The SQL_Logger Reporting Views</w:t>
      </w:r>
      <w:bookmarkEnd w:id="17"/>
    </w:p>
    <w:p w14:paraId="149E95A4" w14:textId="11511621" w:rsidR="00507DEE" w:rsidRDefault="00507DEE" w:rsidP="00A01469">
      <w:pPr>
        <w:pStyle w:val="NoSpacing"/>
      </w:pPr>
    </w:p>
    <w:p w14:paraId="6ECA98AC" w14:textId="051E3DDE" w:rsidR="00B37DE8" w:rsidRDefault="00B37DE8" w:rsidP="00A01469">
      <w:pPr>
        <w:pStyle w:val="NoSpacing"/>
      </w:pPr>
      <w:r>
        <w:t>Views have been created for use with the SQL Logger Log table so that the information in it is presented in a more comprehensible way.</w:t>
      </w:r>
    </w:p>
    <w:p w14:paraId="74381056" w14:textId="25D7B745" w:rsidR="00B37DE8" w:rsidRDefault="00B37DE8" w:rsidP="00A01469">
      <w:pPr>
        <w:pStyle w:val="NoSpacing"/>
      </w:pPr>
    </w:p>
    <w:p w14:paraId="5F9E87A3" w14:textId="7F8C82DC" w:rsidR="00B37DE8" w:rsidRDefault="00B37DE8" w:rsidP="00A01469">
      <w:pPr>
        <w:pStyle w:val="NoSpacing"/>
      </w:pPr>
      <w:r>
        <w:t>The reporting views are:</w:t>
      </w:r>
    </w:p>
    <w:p w14:paraId="2ECB3034" w14:textId="77777777" w:rsidR="00B37DE8" w:rsidRDefault="00B37DE8" w:rsidP="00A01469">
      <w:pPr>
        <w:pStyle w:val="NoSpacing"/>
      </w:pPr>
    </w:p>
    <w:p w14:paraId="04727F05" w14:textId="2BE0B228" w:rsidR="00507DEE" w:rsidRDefault="00507DEE" w:rsidP="00B37DE8">
      <w:pPr>
        <w:pStyle w:val="NoSpacing"/>
        <w:numPr>
          <w:ilvl w:val="0"/>
          <w:numId w:val="16"/>
        </w:numPr>
        <w:rPr>
          <w:rFonts w:cstheme="minorHAnsi"/>
          <w:color w:val="000000"/>
        </w:rPr>
      </w:pPr>
      <w:r w:rsidRPr="005A133E">
        <w:rPr>
          <w:rFonts w:cstheme="minorHAnsi"/>
          <w:color w:val="000000"/>
        </w:rPr>
        <w:t>SQL_Logger_Summary</w:t>
      </w:r>
      <w:r>
        <w:rPr>
          <w:rFonts w:cstheme="minorHAnsi"/>
          <w:color w:val="000000"/>
        </w:rPr>
        <w:t xml:space="preserve"> View </w:t>
      </w:r>
      <w:r w:rsidR="00B37DE8">
        <w:rPr>
          <w:rFonts w:cstheme="minorHAnsi"/>
          <w:color w:val="000000"/>
        </w:rPr>
        <w:t>–</w:t>
      </w:r>
      <w:r>
        <w:rPr>
          <w:rFonts w:cstheme="minorHAnsi"/>
          <w:color w:val="000000"/>
        </w:rPr>
        <w:t xml:space="preserve"> </w:t>
      </w:r>
      <w:r w:rsidR="00B37DE8">
        <w:rPr>
          <w:rFonts w:cstheme="minorHAnsi"/>
          <w:color w:val="000000"/>
        </w:rPr>
        <w:t>Provides a high-level summary.</w:t>
      </w:r>
    </w:p>
    <w:p w14:paraId="377F92B2" w14:textId="29D169B6" w:rsidR="00507DEE" w:rsidRDefault="00507DEE" w:rsidP="00B37DE8">
      <w:pPr>
        <w:pStyle w:val="NoSpacing"/>
        <w:numPr>
          <w:ilvl w:val="0"/>
          <w:numId w:val="16"/>
        </w:numPr>
        <w:rPr>
          <w:rFonts w:cstheme="minorHAnsi"/>
          <w:color w:val="000000"/>
        </w:rPr>
      </w:pPr>
      <w:r w:rsidRPr="005A133E">
        <w:rPr>
          <w:rFonts w:cstheme="minorHAnsi"/>
          <w:color w:val="000000"/>
        </w:rPr>
        <w:t>SQL_Logger_Steps</w:t>
      </w:r>
      <w:r>
        <w:rPr>
          <w:rFonts w:cstheme="minorHAnsi"/>
          <w:color w:val="000000"/>
        </w:rPr>
        <w:t xml:space="preserve"> </w:t>
      </w:r>
      <w:r w:rsidR="00B37DE8">
        <w:rPr>
          <w:rFonts w:cstheme="minorHAnsi"/>
          <w:color w:val="000000"/>
        </w:rPr>
        <w:t>–</w:t>
      </w:r>
      <w:r>
        <w:rPr>
          <w:rFonts w:cstheme="minorHAnsi"/>
          <w:color w:val="000000"/>
        </w:rPr>
        <w:t xml:space="preserve"> </w:t>
      </w:r>
      <w:r w:rsidR="00B37DE8">
        <w:rPr>
          <w:rFonts w:cstheme="minorHAnsi"/>
          <w:color w:val="000000"/>
        </w:rPr>
        <w:t>Provides details of the steps.</w:t>
      </w:r>
    </w:p>
    <w:p w14:paraId="342B9320" w14:textId="7990986A" w:rsidR="00507DEE" w:rsidRDefault="00507DEE" w:rsidP="00B37DE8">
      <w:pPr>
        <w:pStyle w:val="NoSpacing"/>
        <w:numPr>
          <w:ilvl w:val="0"/>
          <w:numId w:val="16"/>
        </w:numPr>
        <w:rPr>
          <w:rFonts w:cstheme="minorHAnsi"/>
          <w:color w:val="000000"/>
        </w:rPr>
      </w:pPr>
      <w:r w:rsidRPr="005A133E">
        <w:rPr>
          <w:rFonts w:cstheme="minorHAnsi"/>
          <w:color w:val="000000"/>
        </w:rPr>
        <w:t>SQL_Logger_Info</w:t>
      </w:r>
      <w:r>
        <w:rPr>
          <w:rFonts w:cstheme="minorHAnsi"/>
          <w:color w:val="000000"/>
        </w:rPr>
        <w:t xml:space="preserve"> </w:t>
      </w:r>
      <w:r w:rsidR="00B37DE8">
        <w:rPr>
          <w:rFonts w:cstheme="minorHAnsi"/>
          <w:color w:val="000000"/>
        </w:rPr>
        <w:t>–</w:t>
      </w:r>
      <w:r>
        <w:rPr>
          <w:rFonts w:cstheme="minorHAnsi"/>
          <w:color w:val="000000"/>
        </w:rPr>
        <w:t xml:space="preserve"> </w:t>
      </w:r>
      <w:r w:rsidR="00B37DE8">
        <w:rPr>
          <w:rFonts w:cstheme="minorHAnsi"/>
          <w:color w:val="000000"/>
        </w:rPr>
        <w:t>Provides information on the environment of the log entries such as server and database and other information.</w:t>
      </w:r>
    </w:p>
    <w:p w14:paraId="06B81203" w14:textId="75B4014E" w:rsidR="00507DEE" w:rsidRPr="005A133E" w:rsidRDefault="00507DEE" w:rsidP="00B37DE8">
      <w:pPr>
        <w:pStyle w:val="NoSpacing"/>
        <w:numPr>
          <w:ilvl w:val="0"/>
          <w:numId w:val="16"/>
        </w:numPr>
        <w:rPr>
          <w:rFonts w:cstheme="minorHAnsi"/>
        </w:rPr>
      </w:pPr>
      <w:r w:rsidRPr="005A133E">
        <w:rPr>
          <w:rFonts w:cstheme="minorHAnsi"/>
          <w:color w:val="000000"/>
        </w:rPr>
        <w:t>SQL_Logger_Error</w:t>
      </w:r>
      <w:r>
        <w:rPr>
          <w:rFonts w:cstheme="minorHAnsi"/>
          <w:color w:val="000000"/>
        </w:rPr>
        <w:t xml:space="preserve"> </w:t>
      </w:r>
      <w:r w:rsidR="00B37DE8">
        <w:rPr>
          <w:rFonts w:cstheme="minorHAnsi"/>
          <w:color w:val="000000"/>
        </w:rPr>
        <w:t>–</w:t>
      </w:r>
      <w:r>
        <w:rPr>
          <w:rFonts w:cstheme="minorHAnsi"/>
          <w:color w:val="000000"/>
        </w:rPr>
        <w:t xml:space="preserve"> </w:t>
      </w:r>
      <w:r w:rsidR="00B37DE8">
        <w:rPr>
          <w:rFonts w:cstheme="minorHAnsi"/>
          <w:color w:val="000000"/>
        </w:rPr>
        <w:t>Provides error information.</w:t>
      </w:r>
    </w:p>
    <w:p w14:paraId="38708C6F" w14:textId="50C84069" w:rsidR="00507DEE" w:rsidRDefault="00507DEE" w:rsidP="00A01469">
      <w:pPr>
        <w:pStyle w:val="NoSpacing"/>
      </w:pPr>
    </w:p>
    <w:p w14:paraId="2D5BDDED" w14:textId="661F7269" w:rsidR="00507DEE" w:rsidRDefault="00507DEE" w:rsidP="00A01469">
      <w:pPr>
        <w:pStyle w:val="NoSpacing"/>
      </w:pPr>
    </w:p>
    <w:p w14:paraId="5F7503BA" w14:textId="1AB88B0E" w:rsidR="00B37DE8" w:rsidRDefault="00B37DE8" w:rsidP="00A01469">
      <w:pPr>
        <w:pStyle w:val="NoSpacing"/>
      </w:pPr>
      <w:r>
        <w:t>All of these views can be filtered by Run_Number, Log_DateTime, and other columns so as to narrow down the display data to specific criteria.</w:t>
      </w:r>
    </w:p>
    <w:p w14:paraId="7C167424" w14:textId="77777777" w:rsidR="00507DEE" w:rsidRDefault="00507DEE" w:rsidP="00A01469">
      <w:pPr>
        <w:pStyle w:val="NoSpacing"/>
      </w:pPr>
    </w:p>
    <w:p w14:paraId="024FF272" w14:textId="24CD5E15" w:rsidR="00CD24A7" w:rsidRDefault="005A133E" w:rsidP="00A01469">
      <w:pPr>
        <w:pStyle w:val="NoSpacing"/>
      </w:pPr>
      <w:r>
        <w:t xml:space="preserve">Note that the SQL_Logger_Summary view automatically calculates the stop time and the elapsed time of the particular run and displays a nice </w:t>
      </w:r>
      <w:r w:rsidR="00507DEE">
        <w:t>high-level</w:t>
      </w:r>
      <w:r>
        <w:t xml:space="preserve"> summary of the run status.  The other 3 views provide specific information slices from the SQL_Logger_Log table.</w:t>
      </w:r>
    </w:p>
    <w:p w14:paraId="1E06D260" w14:textId="06C16334" w:rsidR="005A133E" w:rsidRDefault="005A133E" w:rsidP="00A01469">
      <w:pPr>
        <w:pStyle w:val="NoSpacing"/>
      </w:pPr>
    </w:p>
    <w:p w14:paraId="7994D394" w14:textId="5D85D32B" w:rsidR="005A133E" w:rsidRDefault="005A133E" w:rsidP="00A01469">
      <w:pPr>
        <w:pStyle w:val="NoSpacing"/>
      </w:pPr>
    </w:p>
    <w:p w14:paraId="720302F1" w14:textId="77777777" w:rsidR="005A133E" w:rsidRDefault="005A133E" w:rsidP="00A01469">
      <w:pPr>
        <w:pStyle w:val="NoSpacing"/>
      </w:pPr>
    </w:p>
    <w:p w14:paraId="5014BA62" w14:textId="77777777" w:rsidR="00CD24A7" w:rsidRDefault="00CD24A7" w:rsidP="00A01469">
      <w:pPr>
        <w:pStyle w:val="NoSpacing"/>
      </w:pPr>
    </w:p>
    <w:p w14:paraId="463F3091" w14:textId="77777777" w:rsidR="00CD24A7" w:rsidRDefault="00CD24A7" w:rsidP="00A01469">
      <w:pPr>
        <w:pStyle w:val="NoSpacing"/>
      </w:pPr>
    </w:p>
    <w:p w14:paraId="0136FD40" w14:textId="77777777" w:rsidR="00CD24A7" w:rsidRDefault="00CD24A7" w:rsidP="00A01469">
      <w:pPr>
        <w:pStyle w:val="NoSpacing"/>
      </w:pPr>
    </w:p>
    <w:p w14:paraId="359E3A2C" w14:textId="77777777" w:rsidR="00CD24A7" w:rsidRDefault="00CD24A7" w:rsidP="00A01469">
      <w:pPr>
        <w:pStyle w:val="NoSpacing"/>
      </w:pPr>
    </w:p>
    <w:p w14:paraId="122A6D20" w14:textId="77777777" w:rsidR="00CD24A7" w:rsidRDefault="00CD24A7" w:rsidP="00A01469">
      <w:pPr>
        <w:pStyle w:val="NoSpacing"/>
      </w:pPr>
    </w:p>
    <w:p w14:paraId="00A919FA" w14:textId="77777777" w:rsidR="00CD24A7" w:rsidRDefault="00CD24A7" w:rsidP="00A01469">
      <w:pPr>
        <w:pStyle w:val="NoSpacing"/>
      </w:pPr>
    </w:p>
    <w:p w14:paraId="72564BE2" w14:textId="77777777" w:rsidR="00CD24A7" w:rsidRDefault="00CD24A7" w:rsidP="00A01469">
      <w:pPr>
        <w:pStyle w:val="NoSpacing"/>
      </w:pPr>
    </w:p>
    <w:p w14:paraId="00FA64B0" w14:textId="2BF747B0" w:rsidR="005D6200" w:rsidRDefault="005D6200">
      <w:r>
        <w:br w:type="page"/>
      </w:r>
    </w:p>
    <w:p w14:paraId="4885F258" w14:textId="77777777" w:rsidR="00CD24A7" w:rsidRDefault="00CD24A7" w:rsidP="00A01469">
      <w:pPr>
        <w:pStyle w:val="NoSpacing"/>
      </w:pPr>
    </w:p>
    <w:p w14:paraId="20F55BF4" w14:textId="34647705" w:rsidR="00CD24A7" w:rsidRDefault="005D6200" w:rsidP="00DB5F29">
      <w:pPr>
        <w:pStyle w:val="Heading2"/>
      </w:pPr>
      <w:bookmarkStart w:id="18" w:name="_Toc513727593"/>
      <w:r>
        <w:t>3</w:t>
      </w:r>
      <w:r w:rsidR="000240B5">
        <w:t xml:space="preserve">.0  </w:t>
      </w:r>
      <w:r w:rsidR="00DB5F29">
        <w:t>Instrumenting Procs and SQL</w:t>
      </w:r>
      <w:bookmarkEnd w:id="18"/>
    </w:p>
    <w:p w14:paraId="1C155C23" w14:textId="7A7C7C29" w:rsidR="00DB5F29" w:rsidRDefault="00DB5F29" w:rsidP="00A01469">
      <w:pPr>
        <w:pStyle w:val="NoSpacing"/>
      </w:pPr>
    </w:p>
    <w:p w14:paraId="14B41BBF" w14:textId="7B3BD054" w:rsidR="00DB5F29" w:rsidRDefault="000240B5" w:rsidP="00A01469">
      <w:pPr>
        <w:pStyle w:val="NoSpacing"/>
      </w:pPr>
      <w:r>
        <w:t xml:space="preserve">Instrumenting </w:t>
      </w:r>
      <w:r w:rsidR="00A0618E">
        <w:t>procs,</w:t>
      </w:r>
      <w:r>
        <w:t xml:space="preserve"> and SQL</w:t>
      </w:r>
      <w:r w:rsidR="00A0618E">
        <w:t>,</w:t>
      </w:r>
      <w:r>
        <w:t xml:space="preserve"> </w:t>
      </w:r>
      <w:r w:rsidR="00A0618E">
        <w:t>simply means inserting SQL logging statements into the procs and SQL to accomplish logging.  This is called “instrumenting” as this was done back in the old days for hardware development and debugging.</w:t>
      </w:r>
    </w:p>
    <w:p w14:paraId="231C3300" w14:textId="0BDD3FE0" w:rsidR="000240B5" w:rsidRDefault="000240B5" w:rsidP="00A01469">
      <w:pPr>
        <w:pStyle w:val="NoSpacing"/>
      </w:pPr>
    </w:p>
    <w:p w14:paraId="41E822AE" w14:textId="243AE435" w:rsidR="000240B5" w:rsidRDefault="000240B5" w:rsidP="00A01469">
      <w:pPr>
        <w:pStyle w:val="NoSpacing"/>
      </w:pPr>
    </w:p>
    <w:p w14:paraId="0F377A11" w14:textId="49D7CFA5" w:rsidR="00AD52BF" w:rsidRDefault="005D6200" w:rsidP="00AD52BF">
      <w:pPr>
        <w:pStyle w:val="Heading4"/>
      </w:pPr>
      <w:r>
        <w:t xml:space="preserve">3.1  </w:t>
      </w:r>
      <w:r w:rsidR="00AD52BF">
        <w:t>Two ways to use logging</w:t>
      </w:r>
    </w:p>
    <w:p w14:paraId="025197C1" w14:textId="77777777" w:rsidR="00AD52BF" w:rsidRDefault="00AD52BF" w:rsidP="00A01469">
      <w:pPr>
        <w:pStyle w:val="NoSpacing"/>
      </w:pPr>
    </w:p>
    <w:p w14:paraId="3F333E95" w14:textId="4664A881" w:rsidR="000240B5" w:rsidRDefault="000240B5" w:rsidP="00A01469">
      <w:pPr>
        <w:pStyle w:val="NoSpacing"/>
      </w:pPr>
      <w:r>
        <w:t>Two ways to use logging:</w:t>
      </w:r>
    </w:p>
    <w:p w14:paraId="1EA13BCD" w14:textId="2A7FE045" w:rsidR="000240B5" w:rsidRDefault="000240B5" w:rsidP="00A01469">
      <w:pPr>
        <w:pStyle w:val="NoSpacing"/>
      </w:pPr>
    </w:p>
    <w:p w14:paraId="06CB84C5" w14:textId="5195CFE9" w:rsidR="000240B5" w:rsidRDefault="000240B5" w:rsidP="000240B5">
      <w:pPr>
        <w:pStyle w:val="NoSpacing"/>
        <w:numPr>
          <w:ilvl w:val="0"/>
          <w:numId w:val="4"/>
        </w:numPr>
      </w:pPr>
      <w:r>
        <w:t>Simple Asynchronous Logging, and</w:t>
      </w:r>
    </w:p>
    <w:p w14:paraId="32F155BC" w14:textId="35C672C2" w:rsidR="000240B5" w:rsidRDefault="000240B5" w:rsidP="000240B5">
      <w:pPr>
        <w:pStyle w:val="NoSpacing"/>
        <w:numPr>
          <w:ilvl w:val="0"/>
          <w:numId w:val="4"/>
        </w:numPr>
      </w:pPr>
      <w:r>
        <w:t>Synchronous Run</w:t>
      </w:r>
      <w:r w:rsidR="00616F61">
        <w:t xml:space="preserve"> </w:t>
      </w:r>
      <w:r>
        <w:t>Number Logging.</w:t>
      </w:r>
    </w:p>
    <w:p w14:paraId="14C48C90" w14:textId="535121D7" w:rsidR="000240B5" w:rsidRDefault="000240B5" w:rsidP="000240B5">
      <w:pPr>
        <w:pStyle w:val="NoSpacing"/>
      </w:pPr>
    </w:p>
    <w:p w14:paraId="6A8C116A" w14:textId="1A850752" w:rsidR="000240B5" w:rsidRDefault="000240B5" w:rsidP="000240B5">
      <w:pPr>
        <w:pStyle w:val="NoSpacing"/>
      </w:pPr>
    </w:p>
    <w:p w14:paraId="7C769945" w14:textId="44E390CE" w:rsidR="000240B5" w:rsidRDefault="00A0618E" w:rsidP="000240B5">
      <w:pPr>
        <w:pStyle w:val="NoSpacing"/>
      </w:pPr>
      <w:r>
        <w:t>Simple asynchronous logging is minimal logging where a person logs just the minimum information and most often does not provide (or loses) a lot of useful contextual information as a result.  Minimal logging is useful in situations where there are not many processes, users, or things to log.  Logging can be set up on an individual database basis.  And it also can be customized for specific processes or scenarios.  So these are primary candidates for this method of logging since there would not necessarily be a large number of processes generating log messages.</w:t>
      </w:r>
    </w:p>
    <w:p w14:paraId="69371436" w14:textId="010F529C" w:rsidR="00A0618E" w:rsidRDefault="00A0618E" w:rsidP="000240B5">
      <w:pPr>
        <w:pStyle w:val="NoSpacing"/>
      </w:pPr>
    </w:p>
    <w:p w14:paraId="43E0C8DE" w14:textId="7E8B4E70" w:rsidR="00A0618E" w:rsidRDefault="00A0618E" w:rsidP="000240B5">
      <w:pPr>
        <w:pStyle w:val="NoSpacing"/>
      </w:pPr>
      <w:r>
        <w:t xml:space="preserve">Synchronous Run Number Logging is detailed logging appropriate for </w:t>
      </w:r>
      <w:r w:rsidR="00616F61">
        <w:t>large departmental and enterprise SQL systems.  It is here where Run Numbers and Steps and other SQL Logger functionalities are most important as well as developer discipline in using them properly.</w:t>
      </w:r>
    </w:p>
    <w:p w14:paraId="396A2B61" w14:textId="390F0680" w:rsidR="00A94328" w:rsidRDefault="00A94328" w:rsidP="000240B5">
      <w:pPr>
        <w:pStyle w:val="NoSpacing"/>
      </w:pPr>
    </w:p>
    <w:p w14:paraId="1079234F" w14:textId="7806569B" w:rsidR="00A94328" w:rsidRDefault="00A94328" w:rsidP="000240B5">
      <w:pPr>
        <w:pStyle w:val="NoSpacing"/>
      </w:pPr>
    </w:p>
    <w:p w14:paraId="6A85A08B" w14:textId="123B159B" w:rsidR="00AD52BF" w:rsidRDefault="005D6200" w:rsidP="00AD52BF">
      <w:pPr>
        <w:pStyle w:val="Heading4"/>
      </w:pPr>
      <w:r>
        <w:t xml:space="preserve">3.2  </w:t>
      </w:r>
      <w:r w:rsidR="00AD52BF">
        <w:t>Defaults in the SQL_Logger proc:</w:t>
      </w:r>
    </w:p>
    <w:p w14:paraId="26356C39" w14:textId="236CEC89" w:rsidR="00AD52BF" w:rsidRDefault="00AD52BF" w:rsidP="000240B5">
      <w:pPr>
        <w:pStyle w:val="NoSpacing"/>
      </w:pPr>
    </w:p>
    <w:p w14:paraId="162A61F5" w14:textId="61BE3F1C" w:rsidR="00A94328" w:rsidRDefault="00A94328" w:rsidP="000240B5">
      <w:pPr>
        <w:pStyle w:val="NoSpacing"/>
      </w:pPr>
      <w:r>
        <w:t>Defaults in the SQL_Logger proc:</w:t>
      </w:r>
    </w:p>
    <w:p w14:paraId="5A8811DA" w14:textId="3121BBA0" w:rsidR="00A94328" w:rsidRDefault="00A94328" w:rsidP="000240B5">
      <w:pPr>
        <w:pStyle w:val="NoSpacing"/>
      </w:pPr>
    </w:p>
    <w:p w14:paraId="1D57B2C9" w14:textId="77777777" w:rsidR="00A94328" w:rsidRDefault="00A94328" w:rsidP="00A9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@RunNumber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487284D0" w14:textId="77777777" w:rsidR="00A94328" w:rsidRDefault="00A94328" w:rsidP="00A9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@LogLevel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14:paraId="6C5DF773" w14:textId="77777777" w:rsidR="00A94328" w:rsidRDefault="00A94328" w:rsidP="00A9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BEAF973" w14:textId="77777777" w:rsidR="00A94328" w:rsidRDefault="00A94328" w:rsidP="00A9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@StepNumber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3070A897" w14:textId="77777777" w:rsidR="00A94328" w:rsidRDefault="00A94328" w:rsidP="00A9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@StepName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D006D6A" w14:textId="77777777" w:rsidR="00A94328" w:rsidRDefault="00A94328" w:rsidP="00A9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@StartTime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4725D11" w14:textId="77777777" w:rsidR="00A94328" w:rsidRDefault="00A94328" w:rsidP="00A9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@StopTime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2691BD5" w14:textId="77777777" w:rsidR="00A94328" w:rsidRDefault="00A94328" w:rsidP="00A9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@ElapsedTimeSeconds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55D9F3B" w14:textId="77777777" w:rsidR="00A94328" w:rsidRDefault="00A94328" w:rsidP="00A94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@Message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853C248" w14:textId="20512411" w:rsidR="00A94328" w:rsidRDefault="00A94328" w:rsidP="00A94328">
      <w:pPr>
        <w:pStyle w:val="NoSpacing"/>
      </w:pPr>
    </w:p>
    <w:p w14:paraId="63E166D5" w14:textId="433D20D1" w:rsidR="00A94328" w:rsidRDefault="00A94328" w:rsidP="00A94328">
      <w:pPr>
        <w:pStyle w:val="NoSpacing"/>
      </w:pPr>
    </w:p>
    <w:p w14:paraId="1B20DB6D" w14:textId="7EF56B0C" w:rsidR="00616F61" w:rsidRDefault="00616F61" w:rsidP="00A94328">
      <w:pPr>
        <w:pStyle w:val="NoSpacing"/>
      </w:pPr>
      <w:r>
        <w:t>Allow for maximum flexibility in logging.  One does not have to remember or populate all the parameters.  The defaults provide for optional parameters as the specific situation warrants.</w:t>
      </w:r>
    </w:p>
    <w:p w14:paraId="3BBCB0EA" w14:textId="77777777" w:rsidR="00616F61" w:rsidRDefault="00616F61" w:rsidP="00A94328">
      <w:pPr>
        <w:pStyle w:val="NoSpacing"/>
      </w:pPr>
    </w:p>
    <w:p w14:paraId="5A409158" w14:textId="2818A186" w:rsidR="000240B5" w:rsidRDefault="000240B5" w:rsidP="00A01469">
      <w:pPr>
        <w:pStyle w:val="NoSpacing"/>
      </w:pPr>
    </w:p>
    <w:p w14:paraId="53F95663" w14:textId="1F740376" w:rsidR="00616F61" w:rsidRDefault="00616F61" w:rsidP="00A01469">
      <w:pPr>
        <w:pStyle w:val="NoSpacing"/>
      </w:pPr>
    </w:p>
    <w:p w14:paraId="40B58422" w14:textId="77777777" w:rsidR="00616F61" w:rsidRDefault="00616F61" w:rsidP="00A01469">
      <w:pPr>
        <w:pStyle w:val="NoSpacing"/>
      </w:pPr>
    </w:p>
    <w:p w14:paraId="2ACD0BFB" w14:textId="61CB18EB" w:rsidR="000240B5" w:rsidRDefault="005D6200" w:rsidP="000240B5">
      <w:pPr>
        <w:pStyle w:val="Heading3"/>
      </w:pPr>
      <w:bookmarkStart w:id="19" w:name="_Toc513727594"/>
      <w:r>
        <w:t>3.4</w:t>
      </w:r>
      <w:r w:rsidR="000240B5">
        <w:t xml:space="preserve">  Simple Asynchronous Logging</w:t>
      </w:r>
      <w:bookmarkEnd w:id="19"/>
    </w:p>
    <w:p w14:paraId="6EEC4239" w14:textId="78B56A15" w:rsidR="000240B5" w:rsidRDefault="000240B5" w:rsidP="000240B5">
      <w:pPr>
        <w:pStyle w:val="NoSpacing"/>
      </w:pPr>
    </w:p>
    <w:p w14:paraId="62B39EB0" w14:textId="2473E18F" w:rsidR="000240B5" w:rsidRDefault="00616F61" w:rsidP="000240B5">
      <w:pPr>
        <w:pStyle w:val="NoSpacing"/>
      </w:pPr>
      <w:r>
        <w:t>Simple Asynchronous Logging is minimal logging.</w:t>
      </w:r>
    </w:p>
    <w:p w14:paraId="43749753" w14:textId="6ADE3001" w:rsidR="00616F61" w:rsidRDefault="00616F61" w:rsidP="000240B5">
      <w:pPr>
        <w:pStyle w:val="NoSpacing"/>
      </w:pPr>
    </w:p>
    <w:p w14:paraId="68E482EF" w14:textId="6A599A28" w:rsidR="00616F61" w:rsidRDefault="00616F61" w:rsidP="000240B5">
      <w:pPr>
        <w:pStyle w:val="NoSpacing"/>
      </w:pPr>
      <w:r>
        <w:t>Let’s take a look at minimal logging:</w:t>
      </w:r>
    </w:p>
    <w:p w14:paraId="0A7BD96F" w14:textId="77777777" w:rsidR="00616F61" w:rsidRDefault="00616F61" w:rsidP="000240B5">
      <w:pPr>
        <w:pStyle w:val="NoSpacing"/>
      </w:pPr>
    </w:p>
    <w:p w14:paraId="1976EB34" w14:textId="77777777" w:rsidR="00CE5A58" w:rsidRDefault="00CE5A58" w:rsidP="00CE5A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229F0C7" w14:textId="77777777" w:rsidR="00CE5A58" w:rsidRDefault="00CE5A58" w:rsidP="00CE5A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SQL_Logger Proc - Test 2 - Minimum and Default Parameters.sql</w:t>
      </w:r>
    </w:p>
    <w:p w14:paraId="1E06AF54" w14:textId="77777777" w:rsidR="00CE5A58" w:rsidRDefault="00CE5A58" w:rsidP="00CE5A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Grant Anderson</w:t>
      </w:r>
    </w:p>
    <w:p w14:paraId="0180E35E" w14:textId="77777777" w:rsidR="00CE5A58" w:rsidRDefault="00CE5A58" w:rsidP="00CE5A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-- 5/7/2018</w:t>
      </w:r>
    </w:p>
    <w:p w14:paraId="489F39F5" w14:textId="77777777" w:rsidR="00CE5A58" w:rsidRDefault="00CE5A58" w:rsidP="00CE5A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F7F374F" w14:textId="77777777" w:rsidR="00CE5A58" w:rsidRDefault="00CE5A58" w:rsidP="00CE5A58">
      <w:pPr>
        <w:autoSpaceDE w:val="0"/>
        <w:autoSpaceDN w:val="0"/>
        <w:adjustRightInd w:val="0"/>
        <w:spacing w:after="0" w:line="240" w:lineRule="auto"/>
        <w:rPr>
          <w:rFonts w:ascii="Consolas" w:hAnsi="Consolas" w:cs="Consolas"/>
          <w:color w:val="000000"/>
          <w:sz w:val="19"/>
          <w:szCs w:val="19"/>
        </w:rPr>
      </w:pPr>
    </w:p>
    <w:p w14:paraId="6E79A5B1" w14:textId="77777777" w:rsidR="00CE5A58" w:rsidRDefault="00CE5A58" w:rsidP="00CE5A58">
      <w:pPr>
        <w:autoSpaceDE w:val="0"/>
        <w:autoSpaceDN w:val="0"/>
        <w:adjustRightInd w:val="0"/>
        <w:spacing w:after="0" w:line="240" w:lineRule="auto"/>
        <w:rPr>
          <w:rFonts w:ascii="Consolas" w:hAnsi="Consolas" w:cs="Consolas"/>
          <w:color w:val="000000"/>
          <w:sz w:val="19"/>
          <w:szCs w:val="19"/>
        </w:rPr>
      </w:pPr>
    </w:p>
    <w:p w14:paraId="4BD668E4" w14:textId="77777777" w:rsidR="00CE5A58" w:rsidRDefault="00CE5A58" w:rsidP="00CE5A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[SQL_Logger]</w:t>
      </w:r>
    </w:p>
    <w:p w14:paraId="7B82DAC0" w14:textId="77777777" w:rsidR="00CE5A58" w:rsidRDefault="00CE5A58" w:rsidP="00CE5A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60EF57A" w14:textId="77777777" w:rsidR="00CE5A58" w:rsidRDefault="00CE5A58" w:rsidP="00CE5A58">
      <w:pPr>
        <w:autoSpaceDE w:val="0"/>
        <w:autoSpaceDN w:val="0"/>
        <w:adjustRightInd w:val="0"/>
        <w:spacing w:after="0" w:line="240" w:lineRule="auto"/>
        <w:rPr>
          <w:rFonts w:ascii="Consolas" w:hAnsi="Consolas" w:cs="Consolas"/>
          <w:color w:val="000000"/>
          <w:sz w:val="19"/>
          <w:szCs w:val="19"/>
        </w:rPr>
      </w:pPr>
    </w:p>
    <w:p w14:paraId="66EC41BA" w14:textId="77777777" w:rsidR="00CE5A58" w:rsidRDefault="00CE5A58" w:rsidP="00CE5A58">
      <w:pPr>
        <w:autoSpaceDE w:val="0"/>
        <w:autoSpaceDN w:val="0"/>
        <w:adjustRightInd w:val="0"/>
        <w:spacing w:after="0" w:line="240" w:lineRule="auto"/>
        <w:rPr>
          <w:rFonts w:ascii="Consolas" w:hAnsi="Consolas" w:cs="Consolas"/>
          <w:color w:val="000000"/>
          <w:sz w:val="19"/>
          <w:szCs w:val="19"/>
        </w:rPr>
      </w:pPr>
    </w:p>
    <w:p w14:paraId="02DF97FF" w14:textId="44013075" w:rsidR="00CE5A58" w:rsidRDefault="00CE5A58" w:rsidP="00CE5A58">
      <w:pPr>
        <w:pStyle w:val="NoSpacing"/>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N'Info'</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N'Minimal Log Message'</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N'This is a minimal log message!'</w:t>
      </w:r>
    </w:p>
    <w:p w14:paraId="7CACC620" w14:textId="0B39C0B9" w:rsidR="00CE5A58" w:rsidRDefault="00CE5A58" w:rsidP="00CE5A58">
      <w:pPr>
        <w:pStyle w:val="NoSpacing"/>
      </w:pPr>
    </w:p>
    <w:p w14:paraId="41A33FDD" w14:textId="4C513630" w:rsidR="00CE5A58" w:rsidRDefault="00CE5A58" w:rsidP="00CE5A58">
      <w:pPr>
        <w:pStyle w:val="NoSpacing"/>
      </w:pPr>
    </w:p>
    <w:p w14:paraId="6298B87C" w14:textId="0CA0DE81" w:rsidR="00616F61" w:rsidRDefault="00616F61" w:rsidP="00CE5A58">
      <w:pPr>
        <w:pStyle w:val="NoSpacing"/>
      </w:pPr>
      <w:r>
        <w:t>This creates a very simple and minimal log entry consisting of just the LogLevel, the Title, and the Message.  And of course the automated entries which are automatically populated.</w:t>
      </w:r>
    </w:p>
    <w:p w14:paraId="1284AD25" w14:textId="06F3135A" w:rsidR="00616F61" w:rsidRDefault="00616F61" w:rsidP="00CE5A58">
      <w:pPr>
        <w:pStyle w:val="NoSpacing"/>
      </w:pPr>
    </w:p>
    <w:p w14:paraId="363A0BEF" w14:textId="318FDC9A" w:rsidR="00616F61" w:rsidRDefault="00616F61" w:rsidP="00CE5A58">
      <w:pPr>
        <w:pStyle w:val="NoSpacing"/>
      </w:pPr>
      <w:r>
        <w:t>Useful in minimal use situations and scenarios.</w:t>
      </w:r>
    </w:p>
    <w:p w14:paraId="1579D86D" w14:textId="77777777" w:rsidR="00616F61" w:rsidRDefault="00616F61" w:rsidP="00CE5A58">
      <w:pPr>
        <w:pStyle w:val="NoSpacing"/>
      </w:pPr>
    </w:p>
    <w:p w14:paraId="4B2AFD52" w14:textId="77777777" w:rsidR="000240B5" w:rsidRDefault="000240B5" w:rsidP="000240B5">
      <w:pPr>
        <w:pStyle w:val="NoSpacing"/>
      </w:pPr>
    </w:p>
    <w:p w14:paraId="175168FD" w14:textId="27958333" w:rsidR="000240B5" w:rsidRDefault="005D6200" w:rsidP="000240B5">
      <w:pPr>
        <w:pStyle w:val="Heading3"/>
      </w:pPr>
      <w:bookmarkStart w:id="20" w:name="_Toc513727595"/>
      <w:r>
        <w:t>3.5</w:t>
      </w:r>
      <w:r w:rsidR="000240B5">
        <w:t xml:space="preserve">  Synchronous Run</w:t>
      </w:r>
      <w:r w:rsidR="00616F61">
        <w:t xml:space="preserve"> </w:t>
      </w:r>
      <w:r w:rsidR="000240B5">
        <w:t>Number Logging</w:t>
      </w:r>
      <w:bookmarkEnd w:id="20"/>
    </w:p>
    <w:p w14:paraId="3892B039" w14:textId="799C56D2" w:rsidR="000240B5" w:rsidRDefault="000240B5" w:rsidP="00A01469">
      <w:pPr>
        <w:pStyle w:val="NoSpacing"/>
      </w:pPr>
    </w:p>
    <w:p w14:paraId="7DBBB284" w14:textId="33C4A379" w:rsidR="00616F61" w:rsidRDefault="00616F61" w:rsidP="00A01469">
      <w:pPr>
        <w:pStyle w:val="NoSpacing"/>
      </w:pPr>
      <w:r>
        <w:t>Synchronous Run Number Logging uses Run Numbers to denote specific instances of the execution, the running, of specific SQL procs, scripts, and objects.</w:t>
      </w:r>
    </w:p>
    <w:p w14:paraId="19C01C78" w14:textId="77777777" w:rsidR="00616F61" w:rsidRDefault="00616F61" w:rsidP="00A01469">
      <w:pPr>
        <w:pStyle w:val="NoSpacing"/>
      </w:pPr>
    </w:p>
    <w:p w14:paraId="6D65AF6A" w14:textId="77777777" w:rsidR="00616F61" w:rsidRDefault="00616F61" w:rsidP="00A01469">
      <w:pPr>
        <w:pStyle w:val="NoSpacing"/>
      </w:pPr>
    </w:p>
    <w:p w14:paraId="08701C5A" w14:textId="1CE0DD73" w:rsidR="00D7514A" w:rsidRDefault="00D7514A" w:rsidP="00D75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Start</w:t>
      </w:r>
      <w:r w:rsidR="00616F61">
        <w:rPr>
          <w:rFonts w:ascii="Consolas" w:hAnsi="Consolas" w:cs="Consolas"/>
          <w:color w:val="008000"/>
          <w:sz w:val="19"/>
          <w:szCs w:val="19"/>
        </w:rPr>
        <w:t xml:space="preserve"> Logging</w:t>
      </w:r>
    </w:p>
    <w:p w14:paraId="4FFC5C05" w14:textId="77777777" w:rsidR="00D7514A" w:rsidRDefault="00D7514A" w:rsidP="00D7514A">
      <w:pPr>
        <w:autoSpaceDE w:val="0"/>
        <w:autoSpaceDN w:val="0"/>
        <w:adjustRightInd w:val="0"/>
        <w:spacing w:after="0" w:line="240" w:lineRule="auto"/>
        <w:rPr>
          <w:rFonts w:ascii="Consolas" w:hAnsi="Consolas" w:cs="Consolas"/>
          <w:color w:val="000000"/>
          <w:sz w:val="19"/>
          <w:szCs w:val="19"/>
        </w:rPr>
      </w:pPr>
    </w:p>
    <w:p w14:paraId="1F6315EB" w14:textId="77777777" w:rsidR="00D7514A" w:rsidRDefault="00D7514A" w:rsidP="00D75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@RunNumber </w:t>
      </w:r>
      <w:r>
        <w:rPr>
          <w:rFonts w:ascii="Consolas" w:hAnsi="Consolas" w:cs="Consolas"/>
          <w:color w:val="0000FF"/>
          <w:sz w:val="19"/>
          <w:szCs w:val="19"/>
        </w:rPr>
        <w:t>int</w:t>
      </w:r>
      <w:r>
        <w:rPr>
          <w:rFonts w:ascii="Consolas" w:hAnsi="Consolas" w:cs="Consolas"/>
          <w:color w:val="808080"/>
          <w:sz w:val="19"/>
          <w:szCs w:val="19"/>
        </w:rPr>
        <w:t>;</w:t>
      </w:r>
    </w:p>
    <w:p w14:paraId="374C93A4" w14:textId="77777777" w:rsidR="00D7514A" w:rsidRDefault="00D7514A" w:rsidP="00D75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@RunNumber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SQL_Logger_Run_Number</w:t>
      </w:r>
      <w:r>
        <w:rPr>
          <w:rFonts w:ascii="Consolas" w:hAnsi="Consolas" w:cs="Consolas"/>
          <w:color w:val="808080"/>
          <w:sz w:val="19"/>
          <w:szCs w:val="19"/>
        </w:rPr>
        <w:t>;</w:t>
      </w:r>
    </w:p>
    <w:p w14:paraId="0FC8C80F" w14:textId="77777777" w:rsidR="00D7514A" w:rsidRDefault="00D7514A" w:rsidP="00D75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@RunNumber</w:t>
      </w:r>
      <w:r>
        <w:rPr>
          <w:rFonts w:ascii="Consolas" w:hAnsi="Consolas" w:cs="Consolas"/>
          <w:color w:val="808080"/>
          <w:sz w:val="19"/>
          <w:szCs w:val="19"/>
        </w:rPr>
        <w:t>;</w:t>
      </w:r>
    </w:p>
    <w:p w14:paraId="24AF93E2" w14:textId="77777777" w:rsidR="00D7514A" w:rsidRDefault="00D7514A" w:rsidP="00D7514A">
      <w:pPr>
        <w:autoSpaceDE w:val="0"/>
        <w:autoSpaceDN w:val="0"/>
        <w:adjustRightInd w:val="0"/>
        <w:spacing w:after="0" w:line="240" w:lineRule="auto"/>
        <w:rPr>
          <w:rFonts w:ascii="Consolas" w:hAnsi="Consolas" w:cs="Consolas"/>
          <w:color w:val="000000"/>
          <w:sz w:val="19"/>
          <w:szCs w:val="19"/>
        </w:rPr>
      </w:pPr>
    </w:p>
    <w:p w14:paraId="7EC913EC" w14:textId="77777777" w:rsidR="00D7514A" w:rsidRDefault="00D7514A" w:rsidP="00D75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@StartTime </w:t>
      </w:r>
      <w:r>
        <w:rPr>
          <w:rFonts w:ascii="Consolas" w:hAnsi="Consolas" w:cs="Consolas"/>
          <w:color w:val="0000FF"/>
          <w:sz w:val="19"/>
          <w:szCs w:val="19"/>
        </w:rPr>
        <w:t>DATETIME</w:t>
      </w:r>
      <w:r>
        <w:rPr>
          <w:rFonts w:ascii="Consolas" w:hAnsi="Consolas" w:cs="Consolas"/>
          <w:color w:val="808080"/>
          <w:sz w:val="19"/>
          <w:szCs w:val="19"/>
        </w:rPr>
        <w:t>;</w:t>
      </w:r>
    </w:p>
    <w:p w14:paraId="030E483D" w14:textId="77777777" w:rsidR="00D7514A" w:rsidRDefault="00D7514A" w:rsidP="00D75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55F5F73E" w14:textId="77777777" w:rsidR="00D7514A" w:rsidRDefault="00D7514A" w:rsidP="00D7514A">
      <w:pPr>
        <w:autoSpaceDE w:val="0"/>
        <w:autoSpaceDN w:val="0"/>
        <w:adjustRightInd w:val="0"/>
        <w:spacing w:after="0" w:line="240" w:lineRule="auto"/>
        <w:rPr>
          <w:rFonts w:ascii="Consolas" w:hAnsi="Consolas" w:cs="Consolas"/>
          <w:color w:val="000000"/>
          <w:sz w:val="19"/>
          <w:szCs w:val="19"/>
        </w:rPr>
      </w:pPr>
    </w:p>
    <w:p w14:paraId="3DDBE2FD" w14:textId="0E08FED7" w:rsidR="000240B5" w:rsidRDefault="00D7514A" w:rsidP="00616F61">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ab/>
        <w:t xml:space="preserve">@return_value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@RunNumber </w:t>
      </w:r>
      <w:r>
        <w:rPr>
          <w:rFonts w:ascii="Consolas" w:hAnsi="Consolas" w:cs="Consolas"/>
          <w:color w:val="808080"/>
          <w:sz w:val="19"/>
          <w:szCs w:val="19"/>
        </w:rPr>
        <w:t>=</w:t>
      </w:r>
      <w:r>
        <w:rPr>
          <w:rFonts w:ascii="Consolas" w:hAnsi="Consolas" w:cs="Consolas"/>
          <w:color w:val="000000"/>
          <w:sz w:val="19"/>
          <w:szCs w:val="19"/>
        </w:rPr>
        <w:t xml:space="preserve"> @RunNumber</w:t>
      </w:r>
      <w:r>
        <w:rPr>
          <w:rFonts w:ascii="Consolas" w:hAnsi="Consolas" w:cs="Consolas"/>
          <w:color w:val="808080"/>
          <w:sz w:val="19"/>
          <w:szCs w:val="19"/>
        </w:rPr>
        <w:t>,</w:t>
      </w:r>
      <w:r>
        <w:rPr>
          <w:rFonts w:ascii="Consolas" w:hAnsi="Consolas" w:cs="Consolas"/>
          <w:color w:val="000000"/>
          <w:sz w:val="19"/>
          <w:szCs w:val="19"/>
        </w:rPr>
        <w:t xml:space="preserve"> @StepNumber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@StepName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'Start'</w:t>
      </w:r>
      <w:r>
        <w:rPr>
          <w:rFonts w:ascii="Consolas" w:hAnsi="Consolas" w:cs="Consolas"/>
          <w:color w:val="808080"/>
          <w:sz w:val="19"/>
          <w:szCs w:val="19"/>
        </w:rPr>
        <w:t>,</w:t>
      </w:r>
      <w:r>
        <w:rPr>
          <w:rFonts w:ascii="Consolas" w:hAnsi="Consolas" w:cs="Consolas"/>
          <w:color w:val="000000"/>
          <w:sz w:val="19"/>
          <w:szCs w:val="19"/>
        </w:rPr>
        <w:t xml:space="preserve"> @LogLevel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N'Info'</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N'Start SQL'</w:t>
      </w:r>
      <w:r>
        <w:rPr>
          <w:rFonts w:ascii="Consolas" w:hAnsi="Consolas" w:cs="Consolas"/>
          <w:color w:val="808080"/>
          <w:sz w:val="19"/>
          <w:szCs w:val="19"/>
        </w:rPr>
        <w: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@StartTime</w:t>
      </w:r>
      <w:r>
        <w:rPr>
          <w:rFonts w:ascii="Consolas" w:hAnsi="Consolas" w:cs="Consolas"/>
          <w:color w:val="808080"/>
          <w:sz w:val="19"/>
          <w:szCs w:val="19"/>
        </w:rPr>
        <w:t>,</w:t>
      </w:r>
      <w:r>
        <w:rPr>
          <w:rFonts w:ascii="Consolas" w:hAnsi="Consolas" w:cs="Consolas"/>
          <w:color w:val="000000"/>
          <w:sz w:val="19"/>
          <w:szCs w:val="19"/>
        </w:rPr>
        <w:t xml:space="preserve"> @StopTime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N'This is a test!'</w:t>
      </w:r>
    </w:p>
    <w:p w14:paraId="2DF75AE1" w14:textId="05663BA4" w:rsidR="00D7514A" w:rsidRDefault="00D7514A" w:rsidP="00D7514A">
      <w:pPr>
        <w:pStyle w:val="NoSpacing"/>
      </w:pPr>
    </w:p>
    <w:p w14:paraId="3E0AA425" w14:textId="77777777" w:rsidR="00D7514A" w:rsidRDefault="00D7514A" w:rsidP="00D7514A">
      <w:pPr>
        <w:pStyle w:val="NoSpacing"/>
      </w:pPr>
    </w:p>
    <w:p w14:paraId="0C5E112A" w14:textId="1BF9085E" w:rsidR="000240B5" w:rsidRDefault="00616F61" w:rsidP="00A01469">
      <w:pPr>
        <w:pStyle w:val="NoSpacing"/>
      </w:pPr>
      <w:r>
        <w:t>Here in this example we see the following parameters being used:</w:t>
      </w:r>
    </w:p>
    <w:p w14:paraId="3BC2C302" w14:textId="39BFFACB" w:rsidR="00616F61" w:rsidRDefault="00616F61" w:rsidP="00A01469">
      <w:pPr>
        <w:pStyle w:val="NoSpacing"/>
      </w:pPr>
    </w:p>
    <w:p w14:paraId="15051A23" w14:textId="032D2735" w:rsidR="00616F61" w:rsidRDefault="00616F61" w:rsidP="00616F61">
      <w:pPr>
        <w:pStyle w:val="NoSpacing"/>
        <w:numPr>
          <w:ilvl w:val="0"/>
          <w:numId w:val="17"/>
        </w:numPr>
      </w:pPr>
      <w:r>
        <w:t>RunNumber</w:t>
      </w:r>
    </w:p>
    <w:p w14:paraId="7645C5E9" w14:textId="7D293949" w:rsidR="00616F61" w:rsidRDefault="00616F61" w:rsidP="00616F61">
      <w:pPr>
        <w:pStyle w:val="NoSpacing"/>
        <w:numPr>
          <w:ilvl w:val="0"/>
          <w:numId w:val="17"/>
        </w:numPr>
      </w:pPr>
      <w:r>
        <w:lastRenderedPageBreak/>
        <w:t>StepNumber</w:t>
      </w:r>
    </w:p>
    <w:p w14:paraId="3187AF77" w14:textId="47C6593F" w:rsidR="00616F61" w:rsidRDefault="00616F61" w:rsidP="00616F61">
      <w:pPr>
        <w:pStyle w:val="NoSpacing"/>
        <w:numPr>
          <w:ilvl w:val="0"/>
          <w:numId w:val="17"/>
        </w:numPr>
      </w:pPr>
      <w:r>
        <w:t>StepName</w:t>
      </w:r>
    </w:p>
    <w:p w14:paraId="1F5AA306" w14:textId="038EA793" w:rsidR="00616F61" w:rsidRDefault="00616F61" w:rsidP="00616F61">
      <w:pPr>
        <w:pStyle w:val="NoSpacing"/>
        <w:numPr>
          <w:ilvl w:val="0"/>
          <w:numId w:val="17"/>
        </w:numPr>
      </w:pPr>
      <w:r>
        <w:t>LogLevel</w:t>
      </w:r>
    </w:p>
    <w:p w14:paraId="12BF5552" w14:textId="7C45E928" w:rsidR="00616F61" w:rsidRDefault="00616F61" w:rsidP="00616F61">
      <w:pPr>
        <w:pStyle w:val="NoSpacing"/>
        <w:numPr>
          <w:ilvl w:val="0"/>
          <w:numId w:val="17"/>
        </w:numPr>
      </w:pPr>
      <w:r>
        <w:t>Title</w:t>
      </w:r>
    </w:p>
    <w:p w14:paraId="210E8FBB" w14:textId="0536D277" w:rsidR="00616F61" w:rsidRDefault="00616F61" w:rsidP="00616F61">
      <w:pPr>
        <w:pStyle w:val="NoSpacing"/>
        <w:numPr>
          <w:ilvl w:val="0"/>
          <w:numId w:val="17"/>
        </w:numPr>
      </w:pPr>
      <w:r>
        <w:t>StartTime</w:t>
      </w:r>
    </w:p>
    <w:p w14:paraId="2334CEBD" w14:textId="320A59DC" w:rsidR="00616F61" w:rsidRDefault="00616F61" w:rsidP="00616F61">
      <w:pPr>
        <w:pStyle w:val="NoSpacing"/>
        <w:numPr>
          <w:ilvl w:val="0"/>
          <w:numId w:val="17"/>
        </w:numPr>
      </w:pPr>
      <w:r>
        <w:t>StopTime</w:t>
      </w:r>
    </w:p>
    <w:p w14:paraId="522618C0" w14:textId="13ACD0DF" w:rsidR="00616F61" w:rsidRDefault="00616F61" w:rsidP="00616F61">
      <w:pPr>
        <w:pStyle w:val="NoSpacing"/>
        <w:numPr>
          <w:ilvl w:val="0"/>
          <w:numId w:val="17"/>
        </w:numPr>
      </w:pPr>
      <w:r>
        <w:t>Message</w:t>
      </w:r>
    </w:p>
    <w:p w14:paraId="67D5ACFD" w14:textId="0B5A45AC" w:rsidR="00616F61" w:rsidRDefault="00616F61" w:rsidP="00616F61">
      <w:pPr>
        <w:pStyle w:val="NoSpacing"/>
      </w:pPr>
    </w:p>
    <w:p w14:paraId="212F9035" w14:textId="45067D64" w:rsidR="00616F61" w:rsidRDefault="00616F61" w:rsidP="00616F61">
      <w:pPr>
        <w:pStyle w:val="NoSpacing"/>
      </w:pPr>
      <w:r>
        <w:t>Note that the @RunNumber variable was previously populated with the next value of the Run Number sequence.  And the @StartTime variable was also populated.</w:t>
      </w:r>
    </w:p>
    <w:p w14:paraId="25053F2B" w14:textId="25603467" w:rsidR="00616F61" w:rsidRDefault="00616F61" w:rsidP="00616F61">
      <w:pPr>
        <w:pStyle w:val="NoSpacing"/>
      </w:pPr>
    </w:p>
    <w:p w14:paraId="76C70D69" w14:textId="3CA68507" w:rsidR="00616F61" w:rsidRDefault="00616F61" w:rsidP="00616F61">
      <w:pPr>
        <w:pStyle w:val="NoSpacing"/>
      </w:pPr>
      <w:r>
        <w:t>We can simplify both in this manner:</w:t>
      </w:r>
    </w:p>
    <w:p w14:paraId="5B4A3907" w14:textId="497AB96E" w:rsidR="00616F61" w:rsidRDefault="00616F61" w:rsidP="00616F61">
      <w:pPr>
        <w:pStyle w:val="NoSpacing"/>
      </w:pPr>
    </w:p>
    <w:p w14:paraId="634675D2" w14:textId="752D33AB" w:rsidR="00616F61" w:rsidRDefault="00616F61" w:rsidP="00616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@RunNumber </w:t>
      </w:r>
      <w:r>
        <w:rPr>
          <w:rFonts w:ascii="Consolas" w:hAnsi="Consolas" w:cs="Consolas"/>
          <w:color w:val="0000FF"/>
          <w:sz w:val="19"/>
          <w:szCs w:val="19"/>
        </w:rPr>
        <w:t>int</w:t>
      </w:r>
      <w:r>
        <w:rPr>
          <w:rFonts w:ascii="Consolas" w:hAnsi="Consolas" w:cs="Consolas"/>
          <w:color w:val="808080"/>
          <w:sz w:val="19"/>
          <w:szCs w:val="19"/>
        </w:rPr>
        <w:t xml:space="preserve"> =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SQL_Logger_Run_Number</w:t>
      </w:r>
      <w:r>
        <w:rPr>
          <w:rFonts w:ascii="Consolas" w:hAnsi="Consolas" w:cs="Consolas"/>
          <w:color w:val="808080"/>
          <w:sz w:val="19"/>
          <w:szCs w:val="19"/>
        </w:rPr>
        <w:t>;</w:t>
      </w:r>
    </w:p>
    <w:p w14:paraId="2D80089C" w14:textId="5C28F66A" w:rsidR="00616F61" w:rsidRDefault="00616F61" w:rsidP="00616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@StartTime </w:t>
      </w:r>
      <w:r>
        <w:rPr>
          <w:rFonts w:ascii="Consolas" w:hAnsi="Consolas" w:cs="Consolas"/>
          <w:color w:val="0000FF"/>
          <w:sz w:val="19"/>
          <w:szCs w:val="19"/>
        </w:rPr>
        <w:t>DATETIME</w:t>
      </w:r>
      <w:r>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04287C6B" w14:textId="23D721FD" w:rsidR="00616F61" w:rsidRDefault="00616F61" w:rsidP="00616F61">
      <w:pPr>
        <w:pStyle w:val="NoSpacing"/>
      </w:pPr>
    </w:p>
    <w:p w14:paraId="1B3A0EBE" w14:textId="77777777" w:rsidR="00616F61" w:rsidRDefault="00616F61" w:rsidP="00616F61">
      <w:pPr>
        <w:pStyle w:val="NoSpacing"/>
      </w:pPr>
    </w:p>
    <w:p w14:paraId="3EAAE4A3" w14:textId="63B2CB2E" w:rsidR="00616F61" w:rsidRDefault="00616F61" w:rsidP="00616F61">
      <w:pPr>
        <w:pStyle w:val="NoSpacing"/>
      </w:pPr>
      <w:r>
        <w:t xml:space="preserve">Note specifically that SQL Server proc parameters cannot use functions, </w:t>
      </w:r>
      <w:proofErr w:type="spellStart"/>
      <w:r>
        <w:t>subselects</w:t>
      </w:r>
      <w:proofErr w:type="spellEnd"/>
      <w:r>
        <w:t xml:space="preserve">, or other </w:t>
      </w:r>
      <w:proofErr w:type="gramStart"/>
      <w:r>
        <w:t>high level</w:t>
      </w:r>
      <w:proofErr w:type="gramEnd"/>
      <w:r>
        <w:t xml:space="preserve"> constructs directly in the parameter entry.  Thus we cannot simply substitute SYSDATETIME() directly in the logging procedure call parameters as convenient as that would be (as with C# and other languages).  Thus we must first declare and assign a variable and use that in the parameters.</w:t>
      </w:r>
    </w:p>
    <w:p w14:paraId="5D299D18" w14:textId="207C8573" w:rsidR="00616F61" w:rsidRDefault="00616F61" w:rsidP="00616F61">
      <w:pPr>
        <w:pStyle w:val="NoSpacing"/>
      </w:pPr>
    </w:p>
    <w:p w14:paraId="64185D8C" w14:textId="77777777" w:rsidR="00616F61" w:rsidRDefault="00616F61" w:rsidP="00616F61">
      <w:pPr>
        <w:pStyle w:val="NoSpacing"/>
      </w:pPr>
    </w:p>
    <w:p w14:paraId="1BF78847" w14:textId="77777777" w:rsidR="000240B5" w:rsidRDefault="000240B5" w:rsidP="00A01469">
      <w:pPr>
        <w:pStyle w:val="NoSpacing"/>
      </w:pPr>
    </w:p>
    <w:p w14:paraId="232F2F50" w14:textId="37AFBAB7" w:rsidR="000240B5" w:rsidRDefault="005D6200" w:rsidP="000240B5">
      <w:pPr>
        <w:pStyle w:val="Heading3"/>
      </w:pPr>
      <w:bookmarkStart w:id="21" w:name="_Toc513727596"/>
      <w:r>
        <w:t>3.6</w:t>
      </w:r>
      <w:r w:rsidR="000240B5">
        <w:t xml:space="preserve">  Simple Example – Simple Asynchronous Logging</w:t>
      </w:r>
      <w:bookmarkEnd w:id="21"/>
    </w:p>
    <w:p w14:paraId="47B402A3" w14:textId="190F5FEB" w:rsidR="000240B5" w:rsidRDefault="000240B5" w:rsidP="00A01469">
      <w:pPr>
        <w:pStyle w:val="NoSpacing"/>
      </w:pPr>
    </w:p>
    <w:p w14:paraId="7DDF782F" w14:textId="23BA0F0D" w:rsidR="005754D3" w:rsidRDefault="005754D3" w:rsidP="00A01469">
      <w:pPr>
        <w:pStyle w:val="NoSpacing"/>
      </w:pPr>
      <w:r>
        <w:t>Here is a simple example without the use of Run Number, Steps, Start Times, etc.</w:t>
      </w:r>
    </w:p>
    <w:p w14:paraId="33E023EA" w14:textId="38CE98B5" w:rsidR="005754D3" w:rsidRDefault="005754D3" w:rsidP="00A01469">
      <w:pPr>
        <w:pStyle w:val="NoSpacing"/>
      </w:pPr>
    </w:p>
    <w:p w14:paraId="68C52348" w14:textId="77777777" w:rsidR="005754D3" w:rsidRDefault="005754D3" w:rsidP="00A01469">
      <w:pPr>
        <w:pStyle w:val="NoSpacing"/>
      </w:pPr>
    </w:p>
    <w:p w14:paraId="33532DC3" w14:textId="7E115537" w:rsidR="005754D3" w:rsidRDefault="005754D3" w:rsidP="005754D3">
      <w:pPr>
        <w:pStyle w:val="NoSpacing"/>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N'Info'</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w:t>
      </w:r>
      <w:r>
        <w:rPr>
          <w:rFonts w:ascii="Consolas" w:hAnsi="Consolas" w:cs="Consolas"/>
          <w:color w:val="FF0000"/>
          <w:sz w:val="19"/>
          <w:szCs w:val="19"/>
        </w:rPr>
        <w:t>Truncate</w:t>
      </w:r>
      <w:proofErr w:type="spellEnd"/>
      <w:r>
        <w:rPr>
          <w:rFonts w:ascii="Consolas" w:hAnsi="Consolas" w:cs="Consolas"/>
          <w:color w:val="FF0000"/>
          <w:sz w:val="19"/>
          <w:szCs w:val="19"/>
        </w:rPr>
        <w:t xml:space="preserve"> Table</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w:t>
      </w:r>
      <w:r>
        <w:rPr>
          <w:rFonts w:ascii="Consolas" w:hAnsi="Consolas" w:cs="Consolas"/>
          <w:color w:val="FF0000"/>
          <w:sz w:val="19"/>
          <w:szCs w:val="19"/>
        </w:rPr>
        <w:t>Table</w:t>
      </w:r>
      <w:proofErr w:type="spellEnd"/>
      <w:r>
        <w:rPr>
          <w:rFonts w:ascii="Consolas" w:hAnsi="Consolas" w:cs="Consolas"/>
          <w:color w:val="FF0000"/>
          <w:sz w:val="19"/>
          <w:szCs w:val="19"/>
        </w:rPr>
        <w:t xml:space="preserve"> = DimProduct</w:t>
      </w:r>
      <w:r>
        <w:rPr>
          <w:rFonts w:ascii="Consolas" w:hAnsi="Consolas" w:cs="Consolas"/>
          <w:color w:val="FF0000"/>
          <w:sz w:val="19"/>
          <w:szCs w:val="19"/>
        </w:rPr>
        <w:t>'</w:t>
      </w:r>
    </w:p>
    <w:p w14:paraId="204FE00E" w14:textId="77777777" w:rsidR="005754D3" w:rsidRDefault="005754D3" w:rsidP="00A01469">
      <w:pPr>
        <w:pStyle w:val="NoSpacing"/>
      </w:pPr>
    </w:p>
    <w:p w14:paraId="43447220" w14:textId="4423395B" w:rsidR="000240B5" w:rsidRDefault="005754D3" w:rsidP="00A01469">
      <w:pPr>
        <w:pStyle w:val="NoSpacing"/>
      </w:pPr>
      <w:r>
        <w:t>TRUNCATE TABLE DimProduct;</w:t>
      </w:r>
    </w:p>
    <w:p w14:paraId="57181999" w14:textId="77777777" w:rsidR="005754D3" w:rsidRDefault="005754D3" w:rsidP="00A01469">
      <w:pPr>
        <w:pStyle w:val="NoSpacing"/>
      </w:pPr>
    </w:p>
    <w:p w14:paraId="2201B938" w14:textId="4803865C" w:rsidR="005754D3" w:rsidRDefault="005754D3" w:rsidP="005754D3">
      <w:pPr>
        <w:pStyle w:val="NoSpacing"/>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N'Info'</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N'Truncate</w:t>
      </w:r>
      <w:proofErr w:type="spellEnd"/>
      <w:r>
        <w:rPr>
          <w:rFonts w:ascii="Consolas" w:hAnsi="Consolas" w:cs="Consolas"/>
          <w:color w:val="FF0000"/>
          <w:sz w:val="19"/>
          <w:szCs w:val="19"/>
        </w:rPr>
        <w:t xml:space="preserve"> Table'</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N'Table</w:t>
      </w:r>
      <w:proofErr w:type="spellEnd"/>
      <w:r>
        <w:rPr>
          <w:rFonts w:ascii="Consolas" w:hAnsi="Consolas" w:cs="Consolas"/>
          <w:color w:val="FF0000"/>
          <w:sz w:val="19"/>
          <w:szCs w:val="19"/>
        </w:rPr>
        <w:t xml:space="preserve"> = DimProduct</w:t>
      </w:r>
      <w:r>
        <w:rPr>
          <w:rFonts w:ascii="Consolas" w:hAnsi="Consolas" w:cs="Consolas"/>
          <w:color w:val="FF0000"/>
          <w:sz w:val="19"/>
          <w:szCs w:val="19"/>
        </w:rPr>
        <w:t xml:space="preserve"> truncated.</w:t>
      </w:r>
      <w:r>
        <w:rPr>
          <w:rFonts w:ascii="Consolas" w:hAnsi="Consolas" w:cs="Consolas"/>
          <w:color w:val="FF0000"/>
          <w:sz w:val="19"/>
          <w:szCs w:val="19"/>
        </w:rPr>
        <w:t>'</w:t>
      </w:r>
    </w:p>
    <w:p w14:paraId="3E692297" w14:textId="77777777" w:rsidR="005754D3" w:rsidRDefault="005754D3" w:rsidP="00A01469">
      <w:pPr>
        <w:pStyle w:val="NoSpacing"/>
      </w:pPr>
    </w:p>
    <w:p w14:paraId="75C4DBB6" w14:textId="1C2DC1D7" w:rsidR="000240B5" w:rsidRDefault="000240B5" w:rsidP="00A01469">
      <w:pPr>
        <w:pStyle w:val="NoSpacing"/>
      </w:pPr>
    </w:p>
    <w:p w14:paraId="22721E2A" w14:textId="77777777" w:rsidR="000240B5" w:rsidRDefault="000240B5" w:rsidP="00A01469">
      <w:pPr>
        <w:pStyle w:val="NoSpacing"/>
      </w:pPr>
    </w:p>
    <w:p w14:paraId="300A46B9" w14:textId="154805FF" w:rsidR="000240B5" w:rsidRDefault="000240B5" w:rsidP="00A01469">
      <w:pPr>
        <w:pStyle w:val="NoSpacing"/>
      </w:pPr>
    </w:p>
    <w:p w14:paraId="4A1CBCC6" w14:textId="337FF41D" w:rsidR="000240B5" w:rsidRDefault="005D6200" w:rsidP="000240B5">
      <w:pPr>
        <w:pStyle w:val="Heading3"/>
      </w:pPr>
      <w:bookmarkStart w:id="22" w:name="_Toc513727597"/>
      <w:r>
        <w:t>3.7</w:t>
      </w:r>
      <w:r w:rsidR="000240B5">
        <w:t xml:space="preserve">  Simple Example – Synchronous Run</w:t>
      </w:r>
      <w:r w:rsidR="005754D3">
        <w:t xml:space="preserve"> </w:t>
      </w:r>
      <w:r w:rsidR="000240B5">
        <w:t>Number Logging</w:t>
      </w:r>
      <w:bookmarkEnd w:id="22"/>
    </w:p>
    <w:p w14:paraId="071AB280" w14:textId="263E8815" w:rsidR="000240B5" w:rsidRDefault="000240B5" w:rsidP="00A01469">
      <w:pPr>
        <w:pStyle w:val="NoSpacing"/>
      </w:pPr>
    </w:p>
    <w:p w14:paraId="2C244014" w14:textId="6C440D9B"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And here is a much more capable and better example:</w:t>
      </w:r>
    </w:p>
    <w:p w14:paraId="09CAF324"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05BB0986"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73690D61"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03328D1"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Logging Start.</w:t>
      </w:r>
    </w:p>
    <w:p w14:paraId="65B1A706"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618DDC"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188C145B"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DECLARE</w:t>
      </w:r>
      <w:r>
        <w:rPr>
          <w:rFonts w:ascii="Consolas" w:hAnsi="Consolas" w:cs="Consolas"/>
          <w:color w:val="000000"/>
          <w:sz w:val="19"/>
          <w:szCs w:val="19"/>
        </w:rPr>
        <w:t xml:space="preserve"> @RunNumber </w:t>
      </w:r>
      <w:r>
        <w:rPr>
          <w:rFonts w:ascii="Consolas" w:hAnsi="Consolas" w:cs="Consolas"/>
          <w:color w:val="0000FF"/>
          <w:sz w:val="19"/>
          <w:szCs w:val="19"/>
        </w:rPr>
        <w:t>int</w:t>
      </w:r>
      <w:r>
        <w:rPr>
          <w:rFonts w:ascii="Consolas" w:hAnsi="Consolas" w:cs="Consolas"/>
          <w:color w:val="808080"/>
          <w:sz w:val="19"/>
          <w:szCs w:val="19"/>
        </w:rPr>
        <w:t>;</w:t>
      </w:r>
    </w:p>
    <w:p w14:paraId="50F59C08"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@RunNumber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SQL_Logger_Run_Number</w:t>
      </w:r>
      <w:r>
        <w:rPr>
          <w:rFonts w:ascii="Consolas" w:hAnsi="Consolas" w:cs="Consolas"/>
          <w:color w:val="808080"/>
          <w:sz w:val="19"/>
          <w:szCs w:val="19"/>
        </w:rPr>
        <w:t>;</w:t>
      </w:r>
    </w:p>
    <w:p w14:paraId="796FC8DA"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50794D41" w14:textId="096EC4E0"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@Log_Title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FF0000"/>
          <w:sz w:val="19"/>
          <w:szCs w:val="19"/>
        </w:rPr>
        <w:t>pLoadDimProduct</w:t>
      </w:r>
      <w:r>
        <w:rPr>
          <w:rFonts w:ascii="Consolas" w:hAnsi="Consolas" w:cs="Consolas"/>
          <w:color w:val="FF0000"/>
          <w:sz w:val="19"/>
          <w:szCs w:val="19"/>
        </w:rPr>
        <w:t>'</w:t>
      </w:r>
      <w:r>
        <w:rPr>
          <w:rFonts w:ascii="Consolas" w:hAnsi="Consolas" w:cs="Consolas"/>
          <w:color w:val="808080"/>
          <w:sz w:val="19"/>
          <w:szCs w:val="19"/>
        </w:rPr>
        <w:t>;</w:t>
      </w:r>
    </w:p>
    <w:p w14:paraId="58958C68"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@StartTime </w:t>
      </w:r>
      <w:r>
        <w:rPr>
          <w:rFonts w:ascii="Consolas" w:hAnsi="Consolas" w:cs="Consolas"/>
          <w:color w:val="0000FF"/>
          <w:sz w:val="19"/>
          <w:szCs w:val="19"/>
        </w:rPr>
        <w:t>DATETIME</w:t>
      </w:r>
      <w:r>
        <w:rPr>
          <w:rFonts w:ascii="Consolas" w:hAnsi="Consolas" w:cs="Consolas"/>
          <w:color w:val="808080"/>
          <w:sz w:val="19"/>
          <w:szCs w:val="19"/>
        </w:rPr>
        <w:t>;</w:t>
      </w:r>
    </w:p>
    <w:p w14:paraId="7C384ACB"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169A45DC"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62235B58" w14:textId="42810339"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@RunNumber </w:t>
      </w:r>
      <w:r>
        <w:rPr>
          <w:rFonts w:ascii="Consolas" w:hAnsi="Consolas" w:cs="Consolas"/>
          <w:color w:val="808080"/>
          <w:sz w:val="19"/>
          <w:szCs w:val="19"/>
        </w:rPr>
        <w:t>=</w:t>
      </w:r>
      <w:r>
        <w:rPr>
          <w:rFonts w:ascii="Consolas" w:hAnsi="Consolas" w:cs="Consolas"/>
          <w:color w:val="000000"/>
          <w:sz w:val="19"/>
          <w:szCs w:val="19"/>
        </w:rPr>
        <w:t xml:space="preserve"> @RunNumber</w:t>
      </w:r>
      <w:r>
        <w:rPr>
          <w:rFonts w:ascii="Consolas" w:hAnsi="Consolas" w:cs="Consolas"/>
          <w:color w:val="808080"/>
          <w:sz w:val="19"/>
          <w:szCs w:val="19"/>
        </w:rPr>
        <w:t>,</w:t>
      </w:r>
      <w:r>
        <w:rPr>
          <w:rFonts w:ascii="Consolas" w:hAnsi="Consolas" w:cs="Consolas"/>
          <w:color w:val="000000"/>
          <w:sz w:val="19"/>
          <w:szCs w:val="19"/>
        </w:rPr>
        <w:t xml:space="preserve"> @StepNumber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@StepName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'Start'</w:t>
      </w:r>
      <w:r>
        <w:rPr>
          <w:rFonts w:ascii="Consolas" w:hAnsi="Consolas" w:cs="Consolas"/>
          <w:color w:val="808080"/>
          <w:sz w:val="19"/>
          <w:szCs w:val="19"/>
        </w:rPr>
        <w:t>,</w:t>
      </w:r>
      <w:r>
        <w:rPr>
          <w:rFonts w:ascii="Consolas" w:hAnsi="Consolas" w:cs="Consolas"/>
          <w:color w:val="000000"/>
          <w:sz w:val="19"/>
          <w:szCs w:val="19"/>
        </w:rPr>
        <w:t xml:space="preserve"> @LogLevel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N'Info'</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@Log_Title</w:t>
      </w:r>
      <w:r>
        <w:rPr>
          <w:rFonts w:ascii="Consolas" w:hAnsi="Consolas" w:cs="Consolas"/>
          <w:color w:val="808080"/>
          <w:sz w:val="19"/>
          <w:szCs w:val="19"/>
        </w:rPr>
        <w: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@StartTime</w:t>
      </w:r>
      <w:r>
        <w:rPr>
          <w:rFonts w:ascii="Consolas" w:hAnsi="Consolas" w:cs="Consolas"/>
          <w:color w:val="808080"/>
          <w:sz w:val="19"/>
          <w:szCs w:val="19"/>
        </w:rPr>
        <w:t>,</w:t>
      </w:r>
      <w:r>
        <w:rPr>
          <w:rFonts w:ascii="Consolas" w:hAnsi="Consolas" w:cs="Consolas"/>
          <w:color w:val="000000"/>
          <w:sz w:val="19"/>
          <w:szCs w:val="19"/>
        </w:rPr>
        <w:t xml:space="preserve"> @StopTime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N'Start pLoadDimProduct'</w:t>
      </w:r>
    </w:p>
    <w:p w14:paraId="01742D58"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60FC2B6F"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451B3072"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3F1E52AA"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9562804"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w:t>
      </w:r>
    </w:p>
    <w:p w14:paraId="4949D647"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
    <w:p w14:paraId="30AE3DCE"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2785E3C6"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@StartTime_Step1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567FF7E6"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06560BA6"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E0991A8"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4025B645"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01CE3F8D"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INSERT YOUR SQL HERE!!!</w:t>
      </w:r>
    </w:p>
    <w:p w14:paraId="6068A677"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29C6FD73" w14:textId="4112B69B"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05F43C6B" w14:textId="1C48D220" w:rsidR="005754D3" w:rsidRDefault="005754D3" w:rsidP="005754D3">
      <w:pPr>
        <w:autoSpaceDE w:val="0"/>
        <w:autoSpaceDN w:val="0"/>
        <w:adjustRightInd w:val="0"/>
        <w:spacing w:after="0" w:line="240" w:lineRule="auto"/>
      </w:pPr>
      <w:r>
        <w:rPr>
          <w:rFonts w:ascii="Consolas" w:hAnsi="Consolas" w:cs="Consolas"/>
          <w:color w:val="000000"/>
          <w:sz w:val="19"/>
          <w:szCs w:val="19"/>
        </w:rPr>
        <w:tab/>
      </w:r>
      <w:r w:rsidRPr="005754D3">
        <w:rPr>
          <w:color w:val="00B050"/>
        </w:rPr>
        <w:t>TRUNCATE TABLE DimProduct;</w:t>
      </w:r>
    </w:p>
    <w:p w14:paraId="30B1CB5A" w14:textId="2FD2F83D"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4B8A0D02"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51F5E391"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612813C1"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@StopTime_Step1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598ACA66"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1D8B0B7C" w14:textId="7F85506A"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@RunNumber </w:t>
      </w:r>
      <w:r>
        <w:rPr>
          <w:rFonts w:ascii="Consolas" w:hAnsi="Consolas" w:cs="Consolas"/>
          <w:color w:val="808080"/>
          <w:sz w:val="19"/>
          <w:szCs w:val="19"/>
        </w:rPr>
        <w:t>=</w:t>
      </w:r>
      <w:r>
        <w:rPr>
          <w:rFonts w:ascii="Consolas" w:hAnsi="Consolas" w:cs="Consolas"/>
          <w:color w:val="000000"/>
          <w:sz w:val="19"/>
          <w:szCs w:val="19"/>
        </w:rPr>
        <w:t xml:space="preserve"> @RunNumber</w:t>
      </w:r>
      <w:r>
        <w:rPr>
          <w:rFonts w:ascii="Consolas" w:hAnsi="Consolas" w:cs="Consolas"/>
          <w:color w:val="808080"/>
          <w:sz w:val="19"/>
          <w:szCs w:val="19"/>
        </w:rPr>
        <w:t>,</w:t>
      </w:r>
      <w:r>
        <w:rPr>
          <w:rFonts w:ascii="Consolas" w:hAnsi="Consolas" w:cs="Consolas"/>
          <w:color w:val="000000"/>
          <w:sz w:val="19"/>
          <w:szCs w:val="19"/>
        </w:rPr>
        <w:t xml:space="preserve"> @StepNumber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@StepName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'Step 1'</w:t>
      </w:r>
      <w:r>
        <w:rPr>
          <w:rFonts w:ascii="Consolas" w:hAnsi="Consolas" w:cs="Consolas"/>
          <w:color w:val="808080"/>
          <w:sz w:val="19"/>
          <w:szCs w:val="19"/>
        </w:rPr>
        <w:t>,</w:t>
      </w:r>
      <w:r>
        <w:rPr>
          <w:rFonts w:ascii="Consolas" w:hAnsi="Consolas" w:cs="Consolas"/>
          <w:color w:val="000000"/>
          <w:sz w:val="19"/>
          <w:szCs w:val="19"/>
        </w:rPr>
        <w:t xml:space="preserve"> @LogLevel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N'Info'</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@Log_Title</w:t>
      </w:r>
      <w:r>
        <w:rPr>
          <w:rFonts w:ascii="Consolas" w:hAnsi="Consolas" w:cs="Consolas"/>
          <w:color w:val="808080"/>
          <w:sz w:val="19"/>
          <w:szCs w:val="19"/>
        </w:rPr>
        <w: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@StartTime_Step1</w:t>
      </w:r>
      <w:r>
        <w:rPr>
          <w:rFonts w:ascii="Consolas" w:hAnsi="Consolas" w:cs="Consolas"/>
          <w:color w:val="808080"/>
          <w:sz w:val="19"/>
          <w:szCs w:val="19"/>
        </w:rPr>
        <w:t>,</w:t>
      </w:r>
      <w:r>
        <w:rPr>
          <w:rFonts w:ascii="Consolas" w:hAnsi="Consolas" w:cs="Consolas"/>
          <w:color w:val="000000"/>
          <w:sz w:val="19"/>
          <w:szCs w:val="19"/>
        </w:rPr>
        <w:t xml:space="preserve"> @StopTime </w:t>
      </w:r>
      <w:r>
        <w:rPr>
          <w:rFonts w:ascii="Consolas" w:hAnsi="Consolas" w:cs="Consolas"/>
          <w:color w:val="808080"/>
          <w:sz w:val="19"/>
          <w:szCs w:val="19"/>
        </w:rPr>
        <w:t>=</w:t>
      </w:r>
      <w:r>
        <w:rPr>
          <w:rFonts w:ascii="Consolas" w:hAnsi="Consolas" w:cs="Consolas"/>
          <w:color w:val="000000"/>
          <w:sz w:val="19"/>
          <w:szCs w:val="19"/>
        </w:rPr>
        <w:t xml:space="preserve"> @StopTime_Step1</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N'Step 1 Ok.'</w:t>
      </w:r>
    </w:p>
    <w:p w14:paraId="7A445C0D"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2B8C4DEB"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4095F920"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48328C6"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46C02033"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@StopTime_Step1_Catch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53A0306C"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03637A55" w14:textId="6D60DEE3"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@RunNumber </w:t>
      </w:r>
      <w:r>
        <w:rPr>
          <w:rFonts w:ascii="Consolas" w:hAnsi="Consolas" w:cs="Consolas"/>
          <w:color w:val="808080"/>
          <w:sz w:val="19"/>
          <w:szCs w:val="19"/>
        </w:rPr>
        <w:t>=</w:t>
      </w:r>
      <w:r>
        <w:rPr>
          <w:rFonts w:ascii="Consolas" w:hAnsi="Consolas" w:cs="Consolas"/>
          <w:color w:val="000000"/>
          <w:sz w:val="19"/>
          <w:szCs w:val="19"/>
        </w:rPr>
        <w:t xml:space="preserve"> @RunNumber</w:t>
      </w:r>
      <w:r>
        <w:rPr>
          <w:rFonts w:ascii="Consolas" w:hAnsi="Consolas" w:cs="Consolas"/>
          <w:color w:val="808080"/>
          <w:sz w:val="19"/>
          <w:szCs w:val="19"/>
        </w:rPr>
        <w:t>,</w:t>
      </w:r>
      <w:r>
        <w:rPr>
          <w:rFonts w:ascii="Consolas" w:hAnsi="Consolas" w:cs="Consolas"/>
          <w:color w:val="000000"/>
          <w:sz w:val="19"/>
          <w:szCs w:val="19"/>
        </w:rPr>
        <w:t xml:space="preserve"> @StepNumber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@StepName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'Step 1'</w:t>
      </w:r>
      <w:r>
        <w:rPr>
          <w:rFonts w:ascii="Consolas" w:hAnsi="Consolas" w:cs="Consolas"/>
          <w:color w:val="808080"/>
          <w:sz w:val="19"/>
          <w:szCs w:val="19"/>
        </w:rPr>
        <w:t>,</w:t>
      </w:r>
      <w:r>
        <w:rPr>
          <w:rFonts w:ascii="Consolas" w:hAnsi="Consolas" w:cs="Consolas"/>
          <w:color w:val="000000"/>
          <w:sz w:val="19"/>
          <w:szCs w:val="19"/>
        </w:rPr>
        <w:t xml:space="preserve"> @LogLevel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N'ERROR'</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@Log_Title</w:t>
      </w:r>
      <w:r>
        <w:rPr>
          <w:rFonts w:ascii="Consolas" w:hAnsi="Consolas" w:cs="Consolas"/>
          <w:color w:val="808080"/>
          <w:sz w:val="19"/>
          <w:szCs w:val="19"/>
        </w:rPr>
        <w: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@StartTime_Step1</w:t>
      </w:r>
      <w:r>
        <w:rPr>
          <w:rFonts w:ascii="Consolas" w:hAnsi="Consolas" w:cs="Consolas"/>
          <w:color w:val="808080"/>
          <w:sz w:val="19"/>
          <w:szCs w:val="19"/>
        </w:rPr>
        <w:t>,</w:t>
      </w:r>
      <w:r>
        <w:rPr>
          <w:rFonts w:ascii="Consolas" w:hAnsi="Consolas" w:cs="Consolas"/>
          <w:color w:val="000000"/>
          <w:sz w:val="19"/>
          <w:szCs w:val="19"/>
        </w:rPr>
        <w:t xml:space="preserve"> @StopTime </w:t>
      </w:r>
      <w:r>
        <w:rPr>
          <w:rFonts w:ascii="Consolas" w:hAnsi="Consolas" w:cs="Consolas"/>
          <w:color w:val="808080"/>
          <w:sz w:val="19"/>
          <w:szCs w:val="19"/>
        </w:rPr>
        <w:t>=</w:t>
      </w:r>
      <w:r>
        <w:rPr>
          <w:rFonts w:ascii="Consolas" w:hAnsi="Consolas" w:cs="Consolas"/>
          <w:color w:val="000000"/>
          <w:sz w:val="19"/>
          <w:szCs w:val="19"/>
        </w:rPr>
        <w:t xml:space="preserve"> @StopTime_Step1_Catch</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N'Error!  Step 1 Catch Block!  </w:t>
      </w:r>
      <w:r>
        <w:rPr>
          <w:rFonts w:ascii="Consolas" w:hAnsi="Consolas" w:cs="Consolas"/>
          <w:color w:val="FF0000"/>
          <w:sz w:val="19"/>
          <w:szCs w:val="19"/>
        </w:rPr>
        <w:t>Truncation</w:t>
      </w:r>
      <w:r>
        <w:rPr>
          <w:rFonts w:ascii="Consolas" w:hAnsi="Consolas" w:cs="Consolas"/>
          <w:color w:val="FF0000"/>
          <w:sz w:val="19"/>
          <w:szCs w:val="19"/>
        </w:rPr>
        <w:t xml:space="preserve"> Error!'</w:t>
      </w:r>
    </w:p>
    <w:p w14:paraId="1A58C44E"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5A6FAB5E"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090E167C"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7C8144A5"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6884DFC5"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C897F41" w14:textId="2AFC90F9"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w:t>
      </w:r>
      <w:r w:rsidR="00BD64AC">
        <w:rPr>
          <w:rFonts w:ascii="Consolas" w:hAnsi="Consolas" w:cs="Consolas"/>
          <w:color w:val="008000"/>
          <w:sz w:val="19"/>
          <w:szCs w:val="19"/>
        </w:rPr>
        <w:t>2</w:t>
      </w:r>
    </w:p>
    <w:p w14:paraId="51E3AFA9"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
    <w:p w14:paraId="26D6D870"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1B3A05B3" w14:textId="132DBE2D"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@StartTime_Step</w:t>
      </w:r>
      <w:r w:rsidR="00BD64AC">
        <w:rPr>
          <w:rFonts w:ascii="Consolas" w:hAnsi="Consolas" w:cs="Consolas"/>
          <w:color w:val="000000"/>
          <w:sz w:val="19"/>
          <w:szCs w:val="19"/>
        </w:rPr>
        <w:t>2</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1BF962AC"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494B0E44"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6F1FDE" w14:textId="761FBF80"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3B027FF2" w14:textId="69F336DC" w:rsidR="00BD64AC" w:rsidRDefault="00BD64AC" w:rsidP="005754D3">
      <w:pPr>
        <w:autoSpaceDE w:val="0"/>
        <w:autoSpaceDN w:val="0"/>
        <w:adjustRightInd w:val="0"/>
        <w:spacing w:after="0" w:line="240" w:lineRule="auto"/>
        <w:rPr>
          <w:rFonts w:ascii="Consolas" w:hAnsi="Consolas" w:cs="Consolas"/>
          <w:color w:val="000000"/>
          <w:sz w:val="19"/>
          <w:szCs w:val="19"/>
        </w:rPr>
      </w:pPr>
    </w:p>
    <w:p w14:paraId="328C8EDB" w14:textId="77777777" w:rsidR="00BD64AC" w:rsidRDefault="00BD64AC" w:rsidP="005754D3">
      <w:pPr>
        <w:autoSpaceDE w:val="0"/>
        <w:autoSpaceDN w:val="0"/>
        <w:adjustRightInd w:val="0"/>
        <w:spacing w:after="0" w:line="240" w:lineRule="auto"/>
        <w:rPr>
          <w:rFonts w:ascii="Consolas" w:hAnsi="Consolas" w:cs="Consolas"/>
          <w:color w:val="000000"/>
          <w:sz w:val="19"/>
          <w:szCs w:val="19"/>
        </w:rPr>
      </w:pPr>
    </w:p>
    <w:p w14:paraId="45266755"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D56FFFE"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INSERT YOUR SQL HERE!!!</w:t>
      </w:r>
    </w:p>
    <w:p w14:paraId="3DA7A47E"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35E3AEE"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53A4BBEC" w14:textId="77777777" w:rsidR="00BD64AC" w:rsidRDefault="00BD64AC" w:rsidP="00BD6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DimProduct</w:t>
      </w:r>
    </w:p>
    <w:p w14:paraId="71CA212D" w14:textId="77777777" w:rsidR="00BD64AC" w:rsidRDefault="00BD64AC" w:rsidP="00BD6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267B062" w14:textId="5D734B8A" w:rsidR="00BD64AC" w:rsidRDefault="00F7517B" w:rsidP="00F75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D64AC">
        <w:rPr>
          <w:rFonts w:ascii="Consolas" w:hAnsi="Consolas" w:cs="Consolas"/>
          <w:color w:val="000000"/>
          <w:sz w:val="19"/>
          <w:szCs w:val="19"/>
        </w:rPr>
        <w:t>ProductID</w:t>
      </w:r>
      <w:r w:rsidR="00BD64AC">
        <w:rPr>
          <w:rFonts w:ascii="Consolas" w:hAnsi="Consolas" w:cs="Consolas"/>
          <w:color w:val="808080"/>
          <w:sz w:val="19"/>
          <w:szCs w:val="19"/>
        </w:rPr>
        <w:t>,</w:t>
      </w:r>
    </w:p>
    <w:p w14:paraId="0EE69551" w14:textId="77777777" w:rsidR="00BD64AC" w:rsidRDefault="00BD64AC" w:rsidP="00BD6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ProductName</w:t>
      </w:r>
      <w:r>
        <w:rPr>
          <w:rFonts w:ascii="Consolas" w:hAnsi="Consolas" w:cs="Consolas"/>
          <w:color w:val="808080"/>
          <w:sz w:val="19"/>
          <w:szCs w:val="19"/>
        </w:rPr>
        <w:t>,</w:t>
      </w:r>
    </w:p>
    <w:p w14:paraId="3EFB05B0" w14:textId="77777777" w:rsidR="00BD64AC" w:rsidRDefault="00BD64AC" w:rsidP="00BD6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ProductDescription</w:t>
      </w:r>
    </w:p>
    <w:p w14:paraId="3F1612CB" w14:textId="77777777" w:rsidR="00BD64AC" w:rsidRDefault="00BD64AC" w:rsidP="00BD6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CDBD820" w14:textId="77777777" w:rsidR="00BD64AC" w:rsidRDefault="00BD64AC" w:rsidP="00BD6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28FF306C" w14:textId="77777777" w:rsidR="00BD64AC" w:rsidRDefault="00BD64AC" w:rsidP="00BD6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F16F2E" w14:textId="71A1F77E" w:rsidR="00BD64AC" w:rsidRDefault="00F7517B" w:rsidP="00BD6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D64AC">
        <w:rPr>
          <w:rFonts w:ascii="Consolas" w:hAnsi="Consolas" w:cs="Consolas"/>
          <w:color w:val="000000"/>
          <w:sz w:val="19"/>
          <w:szCs w:val="19"/>
        </w:rPr>
        <w:t>1</w:t>
      </w:r>
      <w:r w:rsidR="00BD64AC">
        <w:rPr>
          <w:rFonts w:ascii="Consolas" w:hAnsi="Consolas" w:cs="Consolas"/>
          <w:color w:val="808080"/>
          <w:sz w:val="19"/>
          <w:szCs w:val="19"/>
        </w:rPr>
        <w:t>,</w:t>
      </w:r>
    </w:p>
    <w:p w14:paraId="294330A6" w14:textId="795E5E21" w:rsidR="00BD64AC" w:rsidRDefault="00F7517B" w:rsidP="00BD6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D64AC">
        <w:rPr>
          <w:rFonts w:ascii="Consolas" w:hAnsi="Consolas" w:cs="Consolas"/>
          <w:color w:val="FF0000"/>
          <w:sz w:val="19"/>
          <w:szCs w:val="19"/>
        </w:rPr>
        <w:t>'First Product'</w:t>
      </w:r>
      <w:r w:rsidR="00BD64AC">
        <w:rPr>
          <w:rFonts w:ascii="Consolas" w:hAnsi="Consolas" w:cs="Consolas"/>
          <w:color w:val="808080"/>
          <w:sz w:val="19"/>
          <w:szCs w:val="19"/>
        </w:rPr>
        <w:t>,</w:t>
      </w:r>
    </w:p>
    <w:p w14:paraId="11AE0A3A" w14:textId="66DC9BF0" w:rsidR="00BD64AC" w:rsidRDefault="00F7517B" w:rsidP="00BD6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D64AC">
        <w:rPr>
          <w:rFonts w:ascii="Consolas" w:hAnsi="Consolas" w:cs="Consolas"/>
          <w:color w:val="FF0000"/>
          <w:sz w:val="19"/>
          <w:szCs w:val="19"/>
        </w:rPr>
        <w:t>'This is the first product...'</w:t>
      </w:r>
    </w:p>
    <w:p w14:paraId="0EE0CE53" w14:textId="5CCB1634" w:rsidR="005754D3" w:rsidRDefault="00BD64AC" w:rsidP="00BD6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157F9B4"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07134709" w14:textId="179ABFC6" w:rsidR="005754D3" w:rsidRPr="00F7517B" w:rsidRDefault="00F7517B" w:rsidP="005754D3">
      <w:pPr>
        <w:autoSpaceDE w:val="0"/>
        <w:autoSpaceDN w:val="0"/>
        <w:adjustRightInd w:val="0"/>
        <w:spacing w:after="0" w:line="240" w:lineRule="auto"/>
        <w:rPr>
          <w:rFonts w:ascii="Consolas" w:hAnsi="Consolas" w:cs="Consolas"/>
          <w:b/>
          <w:i/>
          <w:color w:val="00B050"/>
          <w:sz w:val="19"/>
          <w:szCs w:val="19"/>
        </w:rPr>
      </w:pPr>
      <w:r>
        <w:rPr>
          <w:rFonts w:ascii="Consolas" w:hAnsi="Consolas" w:cs="Consolas"/>
          <w:color w:val="000000"/>
          <w:sz w:val="19"/>
          <w:szCs w:val="19"/>
        </w:rPr>
        <w:tab/>
      </w:r>
      <w:r w:rsidRPr="00F7517B">
        <w:rPr>
          <w:rFonts w:ascii="Consolas" w:hAnsi="Consolas" w:cs="Consolas"/>
          <w:b/>
          <w:i/>
          <w:color w:val="00B050"/>
          <w:sz w:val="19"/>
          <w:szCs w:val="19"/>
        </w:rPr>
        <w:t>-- Obviously, this will really be a complex SQL statement here…</w:t>
      </w:r>
    </w:p>
    <w:p w14:paraId="26BBDDE8" w14:textId="103CD1FE" w:rsidR="00F7517B" w:rsidRDefault="00F7517B" w:rsidP="005754D3">
      <w:pPr>
        <w:autoSpaceDE w:val="0"/>
        <w:autoSpaceDN w:val="0"/>
        <w:adjustRightInd w:val="0"/>
        <w:spacing w:after="0" w:line="240" w:lineRule="auto"/>
        <w:rPr>
          <w:rFonts w:ascii="Consolas" w:hAnsi="Consolas" w:cs="Consolas"/>
          <w:color w:val="000000"/>
          <w:sz w:val="19"/>
          <w:szCs w:val="19"/>
        </w:rPr>
      </w:pPr>
    </w:p>
    <w:p w14:paraId="0850C668" w14:textId="77777777" w:rsidR="00F7517B" w:rsidRDefault="00F7517B" w:rsidP="005754D3">
      <w:pPr>
        <w:autoSpaceDE w:val="0"/>
        <w:autoSpaceDN w:val="0"/>
        <w:adjustRightInd w:val="0"/>
        <w:spacing w:after="0" w:line="240" w:lineRule="auto"/>
        <w:rPr>
          <w:rFonts w:ascii="Consolas" w:hAnsi="Consolas" w:cs="Consolas"/>
          <w:color w:val="000000"/>
          <w:sz w:val="19"/>
          <w:szCs w:val="19"/>
        </w:rPr>
      </w:pPr>
    </w:p>
    <w:p w14:paraId="0998D32E" w14:textId="6A358B31"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@StopTime_Step</w:t>
      </w:r>
      <w:r w:rsidR="00BD64AC">
        <w:rPr>
          <w:rFonts w:ascii="Consolas" w:hAnsi="Consolas" w:cs="Consolas"/>
          <w:color w:val="000000"/>
          <w:sz w:val="19"/>
          <w:szCs w:val="19"/>
        </w:rPr>
        <w:t>2</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46EA33F3"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21D7B983" w14:textId="0F4B3FD4"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@RunNumber </w:t>
      </w:r>
      <w:r>
        <w:rPr>
          <w:rFonts w:ascii="Consolas" w:hAnsi="Consolas" w:cs="Consolas"/>
          <w:color w:val="808080"/>
          <w:sz w:val="19"/>
          <w:szCs w:val="19"/>
        </w:rPr>
        <w:t>=</w:t>
      </w:r>
      <w:r>
        <w:rPr>
          <w:rFonts w:ascii="Consolas" w:hAnsi="Consolas" w:cs="Consolas"/>
          <w:color w:val="000000"/>
          <w:sz w:val="19"/>
          <w:szCs w:val="19"/>
        </w:rPr>
        <w:t xml:space="preserve"> @RunNumber</w:t>
      </w:r>
      <w:r>
        <w:rPr>
          <w:rFonts w:ascii="Consolas" w:hAnsi="Consolas" w:cs="Consolas"/>
          <w:color w:val="808080"/>
          <w:sz w:val="19"/>
          <w:szCs w:val="19"/>
        </w:rPr>
        <w:t>,</w:t>
      </w:r>
      <w:r>
        <w:rPr>
          <w:rFonts w:ascii="Consolas" w:hAnsi="Consolas" w:cs="Consolas"/>
          <w:color w:val="000000"/>
          <w:sz w:val="19"/>
          <w:szCs w:val="19"/>
        </w:rPr>
        <w:t xml:space="preserve"> @StepNumber </w:t>
      </w:r>
      <w:r>
        <w:rPr>
          <w:rFonts w:ascii="Consolas" w:hAnsi="Consolas" w:cs="Consolas"/>
          <w:color w:val="808080"/>
          <w:sz w:val="19"/>
          <w:szCs w:val="19"/>
        </w:rPr>
        <w:t>=</w:t>
      </w:r>
      <w:r>
        <w:rPr>
          <w:rFonts w:ascii="Consolas" w:hAnsi="Consolas" w:cs="Consolas"/>
          <w:color w:val="000000"/>
          <w:sz w:val="19"/>
          <w:szCs w:val="19"/>
        </w:rPr>
        <w:t xml:space="preserve"> </w:t>
      </w:r>
      <w:r w:rsidR="00BD64AC">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@StepName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'Step </w:t>
      </w:r>
      <w:r w:rsidR="00BD64AC">
        <w:rPr>
          <w:rFonts w:ascii="Consolas" w:hAnsi="Consolas" w:cs="Consolas"/>
          <w:color w:val="FF0000"/>
          <w:sz w:val="19"/>
          <w:szCs w:val="19"/>
        </w:rPr>
        <w:t>2</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N'Info'</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@Log_Title</w:t>
      </w:r>
      <w:r>
        <w:rPr>
          <w:rFonts w:ascii="Consolas" w:hAnsi="Consolas" w:cs="Consolas"/>
          <w:color w:val="808080"/>
          <w:sz w:val="19"/>
          <w:szCs w:val="19"/>
        </w:rPr>
        <w: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@StartTime_Step</w:t>
      </w:r>
      <w:r w:rsidR="00BD64AC">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@StopTime </w:t>
      </w:r>
      <w:r>
        <w:rPr>
          <w:rFonts w:ascii="Consolas" w:hAnsi="Consolas" w:cs="Consolas"/>
          <w:color w:val="808080"/>
          <w:sz w:val="19"/>
          <w:szCs w:val="19"/>
        </w:rPr>
        <w:t>=</w:t>
      </w:r>
      <w:r>
        <w:rPr>
          <w:rFonts w:ascii="Consolas" w:hAnsi="Consolas" w:cs="Consolas"/>
          <w:color w:val="000000"/>
          <w:sz w:val="19"/>
          <w:szCs w:val="19"/>
        </w:rPr>
        <w:t xml:space="preserve"> @StopTime_Step</w:t>
      </w:r>
      <w:r w:rsidR="00BD64AC">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N'Step </w:t>
      </w:r>
      <w:r w:rsidR="00BD64AC">
        <w:rPr>
          <w:rFonts w:ascii="Consolas" w:hAnsi="Consolas" w:cs="Consolas"/>
          <w:color w:val="FF0000"/>
          <w:sz w:val="19"/>
          <w:szCs w:val="19"/>
        </w:rPr>
        <w:t>2</w:t>
      </w:r>
      <w:r>
        <w:rPr>
          <w:rFonts w:ascii="Consolas" w:hAnsi="Consolas" w:cs="Consolas"/>
          <w:color w:val="FF0000"/>
          <w:sz w:val="19"/>
          <w:szCs w:val="19"/>
        </w:rPr>
        <w:t xml:space="preserve"> Ok.'</w:t>
      </w:r>
    </w:p>
    <w:p w14:paraId="6BF48DF6"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1FF6F920"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0C003AF"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15A4038"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3E5E708C" w14:textId="27B6DF8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@StopTime_Step</w:t>
      </w:r>
      <w:r w:rsidR="00BD64AC">
        <w:rPr>
          <w:rFonts w:ascii="Consolas" w:hAnsi="Consolas" w:cs="Consolas"/>
          <w:color w:val="000000"/>
          <w:sz w:val="19"/>
          <w:szCs w:val="19"/>
        </w:rPr>
        <w:t>2</w:t>
      </w:r>
      <w:r>
        <w:rPr>
          <w:rFonts w:ascii="Consolas" w:hAnsi="Consolas" w:cs="Consolas"/>
          <w:color w:val="000000"/>
          <w:sz w:val="19"/>
          <w:szCs w:val="19"/>
        </w:rPr>
        <w:t xml:space="preserve">_Catch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48107A48"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3B300AAD" w14:textId="2AF3B5B5"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@RunNumber </w:t>
      </w:r>
      <w:r>
        <w:rPr>
          <w:rFonts w:ascii="Consolas" w:hAnsi="Consolas" w:cs="Consolas"/>
          <w:color w:val="808080"/>
          <w:sz w:val="19"/>
          <w:szCs w:val="19"/>
        </w:rPr>
        <w:t>=</w:t>
      </w:r>
      <w:r>
        <w:rPr>
          <w:rFonts w:ascii="Consolas" w:hAnsi="Consolas" w:cs="Consolas"/>
          <w:color w:val="000000"/>
          <w:sz w:val="19"/>
          <w:szCs w:val="19"/>
        </w:rPr>
        <w:t xml:space="preserve"> @RunNumber</w:t>
      </w:r>
      <w:r>
        <w:rPr>
          <w:rFonts w:ascii="Consolas" w:hAnsi="Consolas" w:cs="Consolas"/>
          <w:color w:val="808080"/>
          <w:sz w:val="19"/>
          <w:szCs w:val="19"/>
        </w:rPr>
        <w:t>,</w:t>
      </w:r>
      <w:r>
        <w:rPr>
          <w:rFonts w:ascii="Consolas" w:hAnsi="Consolas" w:cs="Consolas"/>
          <w:color w:val="000000"/>
          <w:sz w:val="19"/>
          <w:szCs w:val="19"/>
        </w:rPr>
        <w:t xml:space="preserve"> @StepNumber </w:t>
      </w:r>
      <w:r>
        <w:rPr>
          <w:rFonts w:ascii="Consolas" w:hAnsi="Consolas" w:cs="Consolas"/>
          <w:color w:val="808080"/>
          <w:sz w:val="19"/>
          <w:szCs w:val="19"/>
        </w:rPr>
        <w:t>=</w:t>
      </w:r>
      <w:r>
        <w:rPr>
          <w:rFonts w:ascii="Consolas" w:hAnsi="Consolas" w:cs="Consolas"/>
          <w:color w:val="000000"/>
          <w:sz w:val="19"/>
          <w:szCs w:val="19"/>
        </w:rPr>
        <w:t xml:space="preserve"> </w:t>
      </w:r>
      <w:r w:rsidR="00BD64AC">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@StepName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'Step </w:t>
      </w:r>
      <w:r w:rsidR="00BD64AC">
        <w:rPr>
          <w:rFonts w:ascii="Consolas" w:hAnsi="Consolas" w:cs="Consolas"/>
          <w:color w:val="FF0000"/>
          <w:sz w:val="19"/>
          <w:szCs w:val="19"/>
        </w:rPr>
        <w:t>2</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N'ERROR'</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@Log_Title</w:t>
      </w:r>
      <w:r>
        <w:rPr>
          <w:rFonts w:ascii="Consolas" w:hAnsi="Consolas" w:cs="Consolas"/>
          <w:color w:val="808080"/>
          <w:sz w:val="19"/>
          <w:szCs w:val="19"/>
        </w:rPr>
        <w: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@StartTime_Step</w:t>
      </w:r>
      <w:r w:rsidR="00BD64AC">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@StopTime </w:t>
      </w:r>
      <w:r>
        <w:rPr>
          <w:rFonts w:ascii="Consolas" w:hAnsi="Consolas" w:cs="Consolas"/>
          <w:color w:val="808080"/>
          <w:sz w:val="19"/>
          <w:szCs w:val="19"/>
        </w:rPr>
        <w:t>=</w:t>
      </w:r>
      <w:r>
        <w:rPr>
          <w:rFonts w:ascii="Consolas" w:hAnsi="Consolas" w:cs="Consolas"/>
          <w:color w:val="000000"/>
          <w:sz w:val="19"/>
          <w:szCs w:val="19"/>
        </w:rPr>
        <w:t xml:space="preserve"> @StopTime_Step</w:t>
      </w:r>
      <w:r w:rsidR="00BD64AC">
        <w:rPr>
          <w:rFonts w:ascii="Consolas" w:hAnsi="Consolas" w:cs="Consolas"/>
          <w:color w:val="000000"/>
          <w:sz w:val="19"/>
          <w:szCs w:val="19"/>
        </w:rPr>
        <w:t>2</w:t>
      </w:r>
      <w:r>
        <w:rPr>
          <w:rFonts w:ascii="Consolas" w:hAnsi="Consolas" w:cs="Consolas"/>
          <w:color w:val="000000"/>
          <w:sz w:val="19"/>
          <w:szCs w:val="19"/>
        </w:rPr>
        <w:t>_Catch</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N'Error!  Step </w:t>
      </w:r>
      <w:r w:rsidR="00BD64AC">
        <w:rPr>
          <w:rFonts w:ascii="Consolas" w:hAnsi="Consolas" w:cs="Consolas"/>
          <w:color w:val="FF0000"/>
          <w:sz w:val="19"/>
          <w:szCs w:val="19"/>
        </w:rPr>
        <w:t>2</w:t>
      </w:r>
      <w:r>
        <w:rPr>
          <w:rFonts w:ascii="Consolas" w:hAnsi="Consolas" w:cs="Consolas"/>
          <w:color w:val="FF0000"/>
          <w:sz w:val="19"/>
          <w:szCs w:val="19"/>
        </w:rPr>
        <w:t xml:space="preserve"> Catch Block!  </w:t>
      </w:r>
      <w:r w:rsidR="00BD64AC">
        <w:rPr>
          <w:rFonts w:ascii="Consolas" w:hAnsi="Consolas" w:cs="Consolas"/>
          <w:color w:val="FF0000"/>
          <w:sz w:val="19"/>
          <w:szCs w:val="19"/>
        </w:rPr>
        <w:t>Insert</w:t>
      </w:r>
      <w:r>
        <w:rPr>
          <w:rFonts w:ascii="Consolas" w:hAnsi="Consolas" w:cs="Consolas"/>
          <w:color w:val="FF0000"/>
          <w:sz w:val="19"/>
          <w:szCs w:val="19"/>
        </w:rPr>
        <w:t xml:space="preserve"> Error!'</w:t>
      </w:r>
    </w:p>
    <w:p w14:paraId="3D16659D"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1F451EEA"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06337797" w14:textId="39BFB98B"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0B3DEEBA"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7F7F82E4"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9CD5705"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Logging Stop.</w:t>
      </w:r>
    </w:p>
    <w:p w14:paraId="35902DC3"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7386E99"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4AF7DED7"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@StopTime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222CB04E"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@ElapsedTime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MS</w:t>
      </w:r>
      <w:r>
        <w:rPr>
          <w:rFonts w:ascii="Consolas" w:hAnsi="Consolas" w:cs="Consolas"/>
          <w:color w:val="808080"/>
          <w:sz w:val="19"/>
          <w:szCs w:val="19"/>
        </w:rPr>
        <w:t>,</w:t>
      </w:r>
      <w:r>
        <w:rPr>
          <w:rFonts w:ascii="Consolas" w:hAnsi="Consolas" w:cs="Consolas"/>
          <w:color w:val="000000"/>
          <w:sz w:val="19"/>
          <w:szCs w:val="19"/>
        </w:rPr>
        <w:t xml:space="preserve"> @StartTime</w:t>
      </w:r>
      <w:r>
        <w:rPr>
          <w:rFonts w:ascii="Consolas" w:hAnsi="Consolas" w:cs="Consolas"/>
          <w:color w:val="808080"/>
          <w:sz w:val="19"/>
          <w:szCs w:val="19"/>
        </w:rPr>
        <w:t>,</w:t>
      </w:r>
      <w:r>
        <w:rPr>
          <w:rFonts w:ascii="Consolas" w:hAnsi="Consolas" w:cs="Consolas"/>
          <w:color w:val="000000"/>
          <w:sz w:val="19"/>
          <w:szCs w:val="19"/>
        </w:rPr>
        <w:t xml:space="preserve"> @StopTime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w:t>
      </w:r>
      <w:r>
        <w:rPr>
          <w:rFonts w:ascii="Consolas" w:hAnsi="Consolas" w:cs="Consolas"/>
          <w:color w:val="808080"/>
          <w:sz w:val="19"/>
          <w:szCs w:val="19"/>
        </w:rPr>
        <w:t>;</w:t>
      </w:r>
    </w:p>
    <w:p w14:paraId="27745DC7"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p>
    <w:p w14:paraId="14CFEEA6" w14:textId="19BB5410"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@RunNumber </w:t>
      </w:r>
      <w:r>
        <w:rPr>
          <w:rFonts w:ascii="Consolas" w:hAnsi="Consolas" w:cs="Consolas"/>
          <w:color w:val="808080"/>
          <w:sz w:val="19"/>
          <w:szCs w:val="19"/>
        </w:rPr>
        <w:t>=</w:t>
      </w:r>
      <w:r>
        <w:rPr>
          <w:rFonts w:ascii="Consolas" w:hAnsi="Consolas" w:cs="Consolas"/>
          <w:color w:val="000000"/>
          <w:sz w:val="19"/>
          <w:szCs w:val="19"/>
        </w:rPr>
        <w:t xml:space="preserve"> @RunNumber</w:t>
      </w:r>
      <w:r>
        <w:rPr>
          <w:rFonts w:ascii="Consolas" w:hAnsi="Consolas" w:cs="Consolas"/>
          <w:color w:val="808080"/>
          <w:sz w:val="19"/>
          <w:szCs w:val="19"/>
        </w:rPr>
        <w:t>,</w:t>
      </w:r>
      <w:r>
        <w:rPr>
          <w:rFonts w:ascii="Consolas" w:hAnsi="Consolas" w:cs="Consolas"/>
          <w:color w:val="000000"/>
          <w:sz w:val="19"/>
          <w:szCs w:val="19"/>
        </w:rPr>
        <w:t xml:space="preserve"> @StepNumber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@StepName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'End'</w:t>
      </w:r>
      <w:r>
        <w:rPr>
          <w:rFonts w:ascii="Consolas" w:hAnsi="Consolas" w:cs="Consolas"/>
          <w:color w:val="808080"/>
          <w:sz w:val="19"/>
          <w:szCs w:val="19"/>
        </w:rPr>
        <w:t>,</w:t>
      </w:r>
      <w:r>
        <w:rPr>
          <w:rFonts w:ascii="Consolas" w:hAnsi="Consolas" w:cs="Consolas"/>
          <w:color w:val="000000"/>
          <w:sz w:val="19"/>
          <w:szCs w:val="19"/>
        </w:rPr>
        <w:t xml:space="preserve"> @LogLevel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N'Info'</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@Log_Title</w:t>
      </w:r>
      <w:r>
        <w:rPr>
          <w:rFonts w:ascii="Consolas" w:hAnsi="Consolas" w:cs="Consolas"/>
          <w:color w:val="808080"/>
          <w:sz w:val="19"/>
          <w:szCs w:val="19"/>
        </w:rPr>
        <w: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@StartTime</w:t>
      </w:r>
      <w:r>
        <w:rPr>
          <w:rFonts w:ascii="Consolas" w:hAnsi="Consolas" w:cs="Consolas"/>
          <w:color w:val="808080"/>
          <w:sz w:val="19"/>
          <w:szCs w:val="19"/>
        </w:rPr>
        <w:t>,</w:t>
      </w:r>
      <w:r>
        <w:rPr>
          <w:rFonts w:ascii="Consolas" w:hAnsi="Consolas" w:cs="Consolas"/>
          <w:color w:val="000000"/>
          <w:sz w:val="19"/>
          <w:szCs w:val="19"/>
        </w:rPr>
        <w:t xml:space="preserve"> @StopTime </w:t>
      </w:r>
      <w:r>
        <w:rPr>
          <w:rFonts w:ascii="Consolas" w:hAnsi="Consolas" w:cs="Consolas"/>
          <w:color w:val="808080"/>
          <w:sz w:val="19"/>
          <w:szCs w:val="19"/>
        </w:rPr>
        <w:t>=</w:t>
      </w:r>
      <w:r>
        <w:rPr>
          <w:rFonts w:ascii="Consolas" w:hAnsi="Consolas" w:cs="Consolas"/>
          <w:color w:val="000000"/>
          <w:sz w:val="19"/>
          <w:szCs w:val="19"/>
        </w:rPr>
        <w:t xml:space="preserve"> @StopTime</w:t>
      </w:r>
      <w:r>
        <w:rPr>
          <w:rFonts w:ascii="Consolas" w:hAnsi="Consolas" w:cs="Consolas"/>
          <w:color w:val="808080"/>
          <w:sz w:val="19"/>
          <w:szCs w:val="19"/>
        </w:rPr>
        <w:t>,</w:t>
      </w:r>
      <w:r>
        <w:rPr>
          <w:rFonts w:ascii="Consolas" w:hAnsi="Consolas" w:cs="Consolas"/>
          <w:color w:val="000000"/>
          <w:sz w:val="19"/>
          <w:szCs w:val="19"/>
        </w:rPr>
        <w:t xml:space="preserve"> @ElapsedTimeSeconds </w:t>
      </w:r>
      <w:r>
        <w:rPr>
          <w:rFonts w:ascii="Consolas" w:hAnsi="Consolas" w:cs="Consolas"/>
          <w:color w:val="808080"/>
          <w:sz w:val="19"/>
          <w:szCs w:val="19"/>
        </w:rPr>
        <w:t>=</w:t>
      </w:r>
      <w:r>
        <w:rPr>
          <w:rFonts w:ascii="Consolas" w:hAnsi="Consolas" w:cs="Consolas"/>
          <w:color w:val="000000"/>
          <w:sz w:val="19"/>
          <w:szCs w:val="19"/>
        </w:rPr>
        <w:t xml:space="preserve"> @ElapsedTime</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N'Finish pLoadDimProduct.'</w:t>
      </w:r>
    </w:p>
    <w:p w14:paraId="080309A2"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7954F95" w14:textId="77777777" w:rsidR="005754D3" w:rsidRDefault="005754D3" w:rsidP="00575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7F74E38" w14:textId="361B0F20" w:rsidR="000240B5" w:rsidRDefault="005754D3" w:rsidP="005754D3">
      <w:pPr>
        <w:pStyle w:val="NoSpacing"/>
      </w:pPr>
      <w:r>
        <w:rPr>
          <w:rFonts w:ascii="Consolas" w:hAnsi="Consolas" w:cs="Consolas"/>
          <w:color w:val="000000"/>
          <w:sz w:val="19"/>
          <w:szCs w:val="19"/>
        </w:rPr>
        <w:tab/>
      </w:r>
      <w:r>
        <w:rPr>
          <w:rFonts w:ascii="Consolas" w:hAnsi="Consolas" w:cs="Consolas"/>
          <w:color w:val="000000"/>
          <w:sz w:val="19"/>
          <w:szCs w:val="19"/>
        </w:rPr>
        <w:tab/>
      </w:r>
    </w:p>
    <w:p w14:paraId="5E4EFCF0" w14:textId="174A6C9D" w:rsidR="000240B5" w:rsidRDefault="000240B5" w:rsidP="00A01469">
      <w:pPr>
        <w:pStyle w:val="NoSpacing"/>
      </w:pPr>
    </w:p>
    <w:p w14:paraId="1D358C51" w14:textId="2A54CBA1" w:rsidR="000240B5" w:rsidRDefault="000240B5" w:rsidP="00A01469">
      <w:pPr>
        <w:pStyle w:val="NoSpacing"/>
      </w:pPr>
    </w:p>
    <w:p w14:paraId="1214AEEA" w14:textId="4AE1B3A7" w:rsidR="000240B5" w:rsidRDefault="000240B5">
      <w:r>
        <w:br w:type="page"/>
      </w:r>
    </w:p>
    <w:p w14:paraId="4FB5E76E" w14:textId="386D76C5" w:rsidR="000240B5" w:rsidRDefault="00F7517B" w:rsidP="00A01469">
      <w:pPr>
        <w:pStyle w:val="NoSpacing"/>
      </w:pPr>
      <w:r>
        <w:lastRenderedPageBreak/>
        <w:t>This creates a really nice and detail log entry:</w:t>
      </w:r>
    </w:p>
    <w:p w14:paraId="5A723BF6" w14:textId="0E365E8A" w:rsidR="00F7517B" w:rsidRDefault="00F7517B" w:rsidP="00A01469">
      <w:pPr>
        <w:pStyle w:val="NoSpacing"/>
      </w:pPr>
    </w:p>
    <w:p w14:paraId="56D59D56" w14:textId="5C01D7D6" w:rsidR="00F7517B" w:rsidRDefault="00F7517B" w:rsidP="00A01469">
      <w:pPr>
        <w:pStyle w:val="NoSpacing"/>
      </w:pPr>
    </w:p>
    <w:p w14:paraId="4DC226A6" w14:textId="5151FE5E" w:rsidR="00F7517B" w:rsidRDefault="00F7517B" w:rsidP="00A01469">
      <w:pPr>
        <w:pStyle w:val="NoSpacing"/>
      </w:pPr>
      <w:r>
        <w:rPr>
          <w:noProof/>
        </w:rPr>
        <w:drawing>
          <wp:inline distT="0" distB="0" distL="0" distR="0" wp14:anchorId="62C83B94" wp14:editId="60FC7CF0">
            <wp:extent cx="5943600" cy="6216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1665"/>
                    </a:xfrm>
                    <a:prstGeom prst="rect">
                      <a:avLst/>
                    </a:prstGeom>
                  </pic:spPr>
                </pic:pic>
              </a:graphicData>
            </a:graphic>
          </wp:inline>
        </w:drawing>
      </w:r>
    </w:p>
    <w:p w14:paraId="51984DAA" w14:textId="1FFB05DA" w:rsidR="00F7517B" w:rsidRDefault="00F7517B" w:rsidP="00A01469">
      <w:pPr>
        <w:pStyle w:val="NoSpacing"/>
      </w:pPr>
    </w:p>
    <w:p w14:paraId="3DFA1259" w14:textId="77777777" w:rsidR="00F7517B" w:rsidRDefault="00F7517B" w:rsidP="00A01469">
      <w:pPr>
        <w:pStyle w:val="NoSpacing"/>
        <w:rPr>
          <w:noProof/>
        </w:rPr>
      </w:pPr>
    </w:p>
    <w:p w14:paraId="7C1C52A9" w14:textId="1D388F8E" w:rsidR="00F7517B" w:rsidRDefault="00F7517B" w:rsidP="00A01469">
      <w:pPr>
        <w:pStyle w:val="NoSpacing"/>
      </w:pPr>
      <w:r>
        <w:rPr>
          <w:noProof/>
        </w:rPr>
        <w:drawing>
          <wp:inline distT="0" distB="0" distL="0" distR="0" wp14:anchorId="1DE7EB71" wp14:editId="3D78A7D9">
            <wp:extent cx="5943600" cy="6267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6745"/>
                    </a:xfrm>
                    <a:prstGeom prst="rect">
                      <a:avLst/>
                    </a:prstGeom>
                  </pic:spPr>
                </pic:pic>
              </a:graphicData>
            </a:graphic>
          </wp:inline>
        </w:drawing>
      </w:r>
    </w:p>
    <w:p w14:paraId="6387F2B7" w14:textId="116C5027" w:rsidR="00F7517B" w:rsidRDefault="00F7517B" w:rsidP="00A01469">
      <w:pPr>
        <w:pStyle w:val="NoSpacing"/>
      </w:pPr>
    </w:p>
    <w:p w14:paraId="034BB460" w14:textId="123647A7" w:rsidR="00F7517B" w:rsidRDefault="00F7517B" w:rsidP="00A01469">
      <w:pPr>
        <w:pStyle w:val="NoSpacing"/>
      </w:pPr>
      <w:r>
        <w:rPr>
          <w:noProof/>
        </w:rPr>
        <w:drawing>
          <wp:inline distT="0" distB="0" distL="0" distR="0" wp14:anchorId="476790FB" wp14:editId="58D1B127">
            <wp:extent cx="5943600" cy="52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3875"/>
                    </a:xfrm>
                    <a:prstGeom prst="rect">
                      <a:avLst/>
                    </a:prstGeom>
                  </pic:spPr>
                </pic:pic>
              </a:graphicData>
            </a:graphic>
          </wp:inline>
        </w:drawing>
      </w:r>
    </w:p>
    <w:p w14:paraId="1BAF1B0E" w14:textId="7F85F93C" w:rsidR="00F7517B" w:rsidRDefault="00F7517B" w:rsidP="00A01469">
      <w:pPr>
        <w:pStyle w:val="NoSpacing"/>
      </w:pPr>
    </w:p>
    <w:p w14:paraId="51B76B5B" w14:textId="77777777" w:rsidR="00F7517B" w:rsidRDefault="00F7517B" w:rsidP="00A01469">
      <w:pPr>
        <w:pStyle w:val="NoSpacing"/>
      </w:pPr>
    </w:p>
    <w:p w14:paraId="4DB68CA2" w14:textId="0B29A38E" w:rsidR="00F7517B" w:rsidRDefault="00F7517B" w:rsidP="00A01469">
      <w:pPr>
        <w:pStyle w:val="NoSpacing"/>
      </w:pPr>
      <w:r>
        <w:t>Obviously, this is what you should be using whenever and wherever possible to get the full functionality and advantages of the SQL Logger system.</w:t>
      </w:r>
    </w:p>
    <w:p w14:paraId="3ACB84AD" w14:textId="2CADBA63" w:rsidR="00F7517B" w:rsidRDefault="00F7517B">
      <w:r>
        <w:br w:type="page"/>
      </w:r>
    </w:p>
    <w:p w14:paraId="1FD44421" w14:textId="77777777" w:rsidR="00F7517B" w:rsidRDefault="00F7517B" w:rsidP="00A01469">
      <w:pPr>
        <w:pStyle w:val="NoSpacing"/>
      </w:pPr>
    </w:p>
    <w:p w14:paraId="5E5D9506" w14:textId="77777777" w:rsidR="000240B5" w:rsidRDefault="000240B5" w:rsidP="00A01469">
      <w:pPr>
        <w:pStyle w:val="NoSpacing"/>
      </w:pPr>
    </w:p>
    <w:p w14:paraId="6AF38D9C" w14:textId="3047823E" w:rsidR="000240B5" w:rsidRDefault="005D6200" w:rsidP="000240B5">
      <w:pPr>
        <w:pStyle w:val="Heading2"/>
      </w:pPr>
      <w:bookmarkStart w:id="23" w:name="_Toc513727598"/>
      <w:r>
        <w:t>4</w:t>
      </w:r>
      <w:r w:rsidR="000240B5">
        <w:t>.0  Instrumenting Details with Code</w:t>
      </w:r>
      <w:bookmarkEnd w:id="23"/>
    </w:p>
    <w:p w14:paraId="79D76B67" w14:textId="049E65F1" w:rsidR="00DB5F29" w:rsidRDefault="00DB5F29" w:rsidP="00A01469">
      <w:pPr>
        <w:pStyle w:val="NoSpacing"/>
      </w:pPr>
    </w:p>
    <w:p w14:paraId="4BB986E5" w14:textId="6B1ED089" w:rsidR="00F7517B" w:rsidRDefault="00F7517B" w:rsidP="00A01469">
      <w:pPr>
        <w:pStyle w:val="NoSpacing"/>
      </w:pPr>
      <w:r>
        <w:t>This section details the logging code sections that can be quickly and easily applied to any SQL code or stored procedure to implement logging.</w:t>
      </w:r>
    </w:p>
    <w:p w14:paraId="1832F6A2" w14:textId="762C56D3" w:rsidR="00F7517B" w:rsidRDefault="00F7517B" w:rsidP="00A01469">
      <w:pPr>
        <w:pStyle w:val="NoSpacing"/>
      </w:pPr>
    </w:p>
    <w:p w14:paraId="1E0BE2C7" w14:textId="301CFF3E" w:rsidR="00F7517B" w:rsidRDefault="00F7517B" w:rsidP="00A01469">
      <w:pPr>
        <w:pStyle w:val="NoSpacing"/>
      </w:pPr>
      <w:r>
        <w:t>The sequence is:</w:t>
      </w:r>
    </w:p>
    <w:p w14:paraId="6378C0FE" w14:textId="2A90B774" w:rsidR="00F7517B" w:rsidRDefault="00F7517B" w:rsidP="00A01469">
      <w:pPr>
        <w:pStyle w:val="NoSpacing"/>
      </w:pPr>
    </w:p>
    <w:p w14:paraId="0CDA9531" w14:textId="4911807C" w:rsidR="00F7517B" w:rsidRDefault="00F7517B" w:rsidP="00F7517B">
      <w:pPr>
        <w:pStyle w:val="NoSpacing"/>
        <w:numPr>
          <w:ilvl w:val="0"/>
          <w:numId w:val="18"/>
        </w:numPr>
      </w:pPr>
      <w:r>
        <w:t>Start Logging Code Block</w:t>
      </w:r>
    </w:p>
    <w:p w14:paraId="3F7AE1D9" w14:textId="0D7D8856" w:rsidR="00F7517B" w:rsidRDefault="00F7517B" w:rsidP="00F7517B">
      <w:pPr>
        <w:pStyle w:val="NoSpacing"/>
        <w:numPr>
          <w:ilvl w:val="0"/>
          <w:numId w:val="18"/>
        </w:numPr>
      </w:pPr>
      <w:r>
        <w:t>Step 1 to N Code Blocks.</w:t>
      </w:r>
    </w:p>
    <w:p w14:paraId="0E8D3727" w14:textId="68FFA198" w:rsidR="00F7517B" w:rsidRDefault="00F7517B" w:rsidP="00F7517B">
      <w:pPr>
        <w:pStyle w:val="NoSpacing"/>
        <w:numPr>
          <w:ilvl w:val="0"/>
          <w:numId w:val="18"/>
        </w:numPr>
      </w:pPr>
      <w:r>
        <w:t>End Logging Code Block.</w:t>
      </w:r>
    </w:p>
    <w:p w14:paraId="6594B243" w14:textId="23E412F3" w:rsidR="00F7517B" w:rsidRDefault="00F7517B" w:rsidP="00A01469">
      <w:pPr>
        <w:pStyle w:val="NoSpacing"/>
      </w:pPr>
    </w:p>
    <w:p w14:paraId="7FB7C798" w14:textId="4A651EF8" w:rsidR="00F7517B" w:rsidRDefault="00F7517B" w:rsidP="00A01469">
      <w:pPr>
        <w:pStyle w:val="NoSpacing"/>
      </w:pPr>
      <w:r>
        <w:t>Simply install the Run Number sequence and the Logging proc in the database then just copy and paste these code blocks into your proc and SQL code.  Then edit them as needed.</w:t>
      </w:r>
    </w:p>
    <w:p w14:paraId="2461E7FD" w14:textId="5B0D8ADB" w:rsidR="00F7517B" w:rsidRDefault="00F7517B" w:rsidP="00A01469">
      <w:pPr>
        <w:pStyle w:val="NoSpacing"/>
      </w:pPr>
    </w:p>
    <w:p w14:paraId="3194EB5F" w14:textId="41A9DC29" w:rsidR="00F7517B" w:rsidRDefault="00F7517B" w:rsidP="00A01469">
      <w:pPr>
        <w:pStyle w:val="NoSpacing"/>
      </w:pPr>
      <w:r>
        <w:t>It’s that simple!</w:t>
      </w:r>
    </w:p>
    <w:p w14:paraId="2C6FF8E6" w14:textId="77777777" w:rsidR="00F7517B" w:rsidRDefault="00F7517B" w:rsidP="00A01469">
      <w:pPr>
        <w:pStyle w:val="NoSpacing"/>
      </w:pPr>
    </w:p>
    <w:p w14:paraId="34C58C04" w14:textId="77777777" w:rsidR="00F7517B" w:rsidRDefault="00F7517B" w:rsidP="00A01469">
      <w:pPr>
        <w:pStyle w:val="NoSpacing"/>
      </w:pPr>
    </w:p>
    <w:p w14:paraId="345A4F6D" w14:textId="605338C3" w:rsidR="00DB5F29" w:rsidRDefault="005D6200" w:rsidP="000240B5">
      <w:pPr>
        <w:pStyle w:val="Heading3"/>
      </w:pPr>
      <w:bookmarkStart w:id="24" w:name="_Toc513727599"/>
      <w:r>
        <w:t>4</w:t>
      </w:r>
      <w:r w:rsidR="000240B5">
        <w:t xml:space="preserve">.1  </w:t>
      </w:r>
      <w:r w:rsidR="00D77F49">
        <w:t>Starting Logging</w:t>
      </w:r>
      <w:r w:rsidR="00F7517B">
        <w:t xml:space="preserve"> Code Block</w:t>
      </w:r>
      <w:r w:rsidR="00D77F49">
        <w:t>:</w:t>
      </w:r>
      <w:bookmarkEnd w:id="24"/>
    </w:p>
    <w:p w14:paraId="5BE37EB7" w14:textId="41811829" w:rsidR="00D77F49" w:rsidRDefault="00D77F49" w:rsidP="00A01469">
      <w:pPr>
        <w:pStyle w:val="NoSpacing"/>
      </w:pPr>
    </w:p>
    <w:p w14:paraId="1088A308" w14:textId="64E31DFB" w:rsidR="00D77F49" w:rsidRDefault="00D77F49" w:rsidP="00A01469">
      <w:pPr>
        <w:pStyle w:val="NoSpacing"/>
      </w:pPr>
    </w:p>
    <w:p w14:paraId="6FEFD777"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29EF88"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Logging Start.</w:t>
      </w:r>
    </w:p>
    <w:p w14:paraId="66D7259F"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6CB3035"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p>
    <w:p w14:paraId="1C054D3A"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@RunNumber </w:t>
      </w:r>
      <w:r>
        <w:rPr>
          <w:rFonts w:ascii="Consolas" w:hAnsi="Consolas" w:cs="Consolas"/>
          <w:color w:val="0000FF"/>
          <w:sz w:val="19"/>
          <w:szCs w:val="19"/>
        </w:rPr>
        <w:t>int</w:t>
      </w:r>
      <w:r>
        <w:rPr>
          <w:rFonts w:ascii="Consolas" w:hAnsi="Consolas" w:cs="Consolas"/>
          <w:color w:val="808080"/>
          <w:sz w:val="19"/>
          <w:szCs w:val="19"/>
        </w:rPr>
        <w:t>;</w:t>
      </w:r>
    </w:p>
    <w:p w14:paraId="12707A19"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@RunNumber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SQL_Logger_Run_Number</w:t>
      </w:r>
      <w:r>
        <w:rPr>
          <w:rFonts w:ascii="Consolas" w:hAnsi="Consolas" w:cs="Consolas"/>
          <w:color w:val="808080"/>
          <w:sz w:val="19"/>
          <w:szCs w:val="19"/>
        </w:rPr>
        <w:t>;</w:t>
      </w:r>
    </w:p>
    <w:p w14:paraId="0008C443"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p>
    <w:p w14:paraId="6B5DF423" w14:textId="55E9090D" w:rsidR="00F7517B" w:rsidRDefault="00F7517B" w:rsidP="00F75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@Log_Title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'pLoad</w:t>
      </w:r>
      <w:r w:rsidR="0001102B">
        <w:rPr>
          <w:rFonts w:ascii="Consolas" w:hAnsi="Consolas" w:cs="Consolas"/>
          <w:color w:val="FF0000"/>
          <w:sz w:val="19"/>
          <w:szCs w:val="19"/>
        </w:rPr>
        <w:t>DimProduct</w:t>
      </w:r>
      <w:r w:rsidR="007E551C">
        <w:rPr>
          <w:rFonts w:ascii="Consolas" w:hAnsi="Consolas" w:cs="Consolas"/>
          <w:color w:val="FF0000"/>
          <w:sz w:val="19"/>
          <w:szCs w:val="19"/>
        </w:rPr>
        <w:t>'</w:t>
      </w:r>
      <w:bookmarkStart w:id="25" w:name="_GoBack"/>
      <w:bookmarkEnd w:id="25"/>
      <w:r>
        <w:rPr>
          <w:rFonts w:ascii="Consolas" w:hAnsi="Consolas" w:cs="Consolas"/>
          <w:color w:val="808080"/>
          <w:sz w:val="19"/>
          <w:szCs w:val="19"/>
        </w:rPr>
        <w:t>;</w:t>
      </w:r>
    </w:p>
    <w:p w14:paraId="0E6BCC98"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@StartTime </w:t>
      </w:r>
      <w:r>
        <w:rPr>
          <w:rFonts w:ascii="Consolas" w:hAnsi="Consolas" w:cs="Consolas"/>
          <w:color w:val="0000FF"/>
          <w:sz w:val="19"/>
          <w:szCs w:val="19"/>
        </w:rPr>
        <w:t>DATETIME</w:t>
      </w:r>
      <w:r>
        <w:rPr>
          <w:rFonts w:ascii="Consolas" w:hAnsi="Consolas" w:cs="Consolas"/>
          <w:color w:val="808080"/>
          <w:sz w:val="19"/>
          <w:szCs w:val="19"/>
        </w:rPr>
        <w:t>;</w:t>
      </w:r>
    </w:p>
    <w:p w14:paraId="5894974B"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577CFB4D"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p>
    <w:p w14:paraId="4DE7BEB3" w14:textId="60794320" w:rsidR="00F7517B" w:rsidRDefault="00F7517B" w:rsidP="00F75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@RunNumber </w:t>
      </w:r>
      <w:r>
        <w:rPr>
          <w:rFonts w:ascii="Consolas" w:hAnsi="Consolas" w:cs="Consolas"/>
          <w:color w:val="808080"/>
          <w:sz w:val="19"/>
          <w:szCs w:val="19"/>
        </w:rPr>
        <w:t>=</w:t>
      </w:r>
      <w:r>
        <w:rPr>
          <w:rFonts w:ascii="Consolas" w:hAnsi="Consolas" w:cs="Consolas"/>
          <w:color w:val="000000"/>
          <w:sz w:val="19"/>
          <w:szCs w:val="19"/>
        </w:rPr>
        <w:t xml:space="preserve"> @RunNumber</w:t>
      </w:r>
      <w:r>
        <w:rPr>
          <w:rFonts w:ascii="Consolas" w:hAnsi="Consolas" w:cs="Consolas"/>
          <w:color w:val="808080"/>
          <w:sz w:val="19"/>
          <w:szCs w:val="19"/>
        </w:rPr>
        <w:t>,</w:t>
      </w:r>
      <w:r>
        <w:rPr>
          <w:rFonts w:ascii="Consolas" w:hAnsi="Consolas" w:cs="Consolas"/>
          <w:color w:val="000000"/>
          <w:sz w:val="19"/>
          <w:szCs w:val="19"/>
        </w:rPr>
        <w:t xml:space="preserve"> @StepNumber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@StepName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'Start'</w:t>
      </w:r>
      <w:r>
        <w:rPr>
          <w:rFonts w:ascii="Consolas" w:hAnsi="Consolas" w:cs="Consolas"/>
          <w:color w:val="808080"/>
          <w:sz w:val="19"/>
          <w:szCs w:val="19"/>
        </w:rPr>
        <w:t>,</w:t>
      </w:r>
      <w:r>
        <w:rPr>
          <w:rFonts w:ascii="Consolas" w:hAnsi="Consolas" w:cs="Consolas"/>
          <w:color w:val="000000"/>
          <w:sz w:val="19"/>
          <w:szCs w:val="19"/>
        </w:rPr>
        <w:t xml:space="preserve"> @LogLevel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N'Info'</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@Log_Title</w:t>
      </w:r>
      <w:r>
        <w:rPr>
          <w:rFonts w:ascii="Consolas" w:hAnsi="Consolas" w:cs="Consolas"/>
          <w:color w:val="808080"/>
          <w:sz w:val="19"/>
          <w:szCs w:val="19"/>
        </w:rPr>
        <w: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@StartTime</w:t>
      </w:r>
      <w:r>
        <w:rPr>
          <w:rFonts w:ascii="Consolas" w:hAnsi="Consolas" w:cs="Consolas"/>
          <w:color w:val="808080"/>
          <w:sz w:val="19"/>
          <w:szCs w:val="19"/>
        </w:rPr>
        <w:t>,</w:t>
      </w:r>
      <w:r>
        <w:rPr>
          <w:rFonts w:ascii="Consolas" w:hAnsi="Consolas" w:cs="Consolas"/>
          <w:color w:val="000000"/>
          <w:sz w:val="19"/>
          <w:szCs w:val="19"/>
        </w:rPr>
        <w:t xml:space="preserve"> @StopTime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N'Start </w:t>
      </w:r>
      <w:r>
        <w:rPr>
          <w:rFonts w:ascii="Consolas" w:hAnsi="Consolas" w:cs="Consolas"/>
          <w:color w:val="FF0000"/>
          <w:sz w:val="19"/>
          <w:szCs w:val="19"/>
        </w:rPr>
        <w:t>pLoadDimProduct</w:t>
      </w:r>
    </w:p>
    <w:p w14:paraId="4E8BAEF8"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p>
    <w:p w14:paraId="5FC4470B" w14:textId="77777777" w:rsidR="00F7517B" w:rsidRDefault="00F7517B" w:rsidP="00F7517B">
      <w:pPr>
        <w:autoSpaceDE w:val="0"/>
        <w:autoSpaceDN w:val="0"/>
        <w:adjustRightInd w:val="0"/>
        <w:spacing w:after="0" w:line="240" w:lineRule="auto"/>
        <w:rPr>
          <w:rFonts w:ascii="Consolas" w:hAnsi="Consolas" w:cs="Consolas"/>
          <w:color w:val="000000"/>
          <w:sz w:val="19"/>
          <w:szCs w:val="19"/>
        </w:rPr>
      </w:pPr>
    </w:p>
    <w:p w14:paraId="27B9E037" w14:textId="20DB5488" w:rsidR="00D77F49" w:rsidRDefault="00D77F49" w:rsidP="00A01469">
      <w:pPr>
        <w:pStyle w:val="NoSpacing"/>
      </w:pPr>
    </w:p>
    <w:p w14:paraId="1946AD61" w14:textId="47761467" w:rsidR="00D77F49" w:rsidRDefault="00D77F49" w:rsidP="00A01469">
      <w:pPr>
        <w:pStyle w:val="NoSpacing"/>
      </w:pPr>
    </w:p>
    <w:p w14:paraId="17F9916B" w14:textId="5C4C7782" w:rsidR="00D77F49" w:rsidRDefault="00D77F49" w:rsidP="00A01469">
      <w:pPr>
        <w:pStyle w:val="NoSpacing"/>
      </w:pPr>
    </w:p>
    <w:p w14:paraId="1EA9C018" w14:textId="713B1BC7" w:rsidR="00D77F49" w:rsidRDefault="00D77F49" w:rsidP="00A01469">
      <w:pPr>
        <w:pStyle w:val="NoSpacing"/>
      </w:pPr>
    </w:p>
    <w:p w14:paraId="03A590F1" w14:textId="5B4BA81C" w:rsidR="000240B5" w:rsidRDefault="000240B5">
      <w:r>
        <w:br w:type="page"/>
      </w:r>
    </w:p>
    <w:p w14:paraId="007D2BEB" w14:textId="77777777" w:rsidR="00D77F49" w:rsidRDefault="00D77F49" w:rsidP="00A01469">
      <w:pPr>
        <w:pStyle w:val="NoSpacing"/>
      </w:pPr>
    </w:p>
    <w:p w14:paraId="4118727E" w14:textId="61ED320D" w:rsidR="00D77F49" w:rsidRDefault="00D77F49" w:rsidP="00A01469">
      <w:pPr>
        <w:pStyle w:val="NoSpacing"/>
      </w:pPr>
    </w:p>
    <w:p w14:paraId="63A60B3D" w14:textId="68E555E0" w:rsidR="00D77F49" w:rsidRDefault="005D6200" w:rsidP="000240B5">
      <w:pPr>
        <w:pStyle w:val="Heading3"/>
      </w:pPr>
      <w:bookmarkStart w:id="26" w:name="_Toc513727600"/>
      <w:r>
        <w:t>4</w:t>
      </w:r>
      <w:r w:rsidR="000240B5">
        <w:t xml:space="preserve">.2  </w:t>
      </w:r>
      <w:r w:rsidR="0001102B">
        <w:t>Steps 1 to N Code Blocks</w:t>
      </w:r>
      <w:r w:rsidR="00D77F49">
        <w:t>:</w:t>
      </w:r>
      <w:bookmarkEnd w:id="26"/>
    </w:p>
    <w:p w14:paraId="5DDED03D" w14:textId="47E7A00F" w:rsidR="00D77F49" w:rsidRDefault="00D77F49" w:rsidP="00A01469">
      <w:pPr>
        <w:pStyle w:val="NoSpacing"/>
      </w:pPr>
    </w:p>
    <w:p w14:paraId="1BF42882" w14:textId="4C82994E" w:rsidR="00D77F49" w:rsidRDefault="0001102B" w:rsidP="00A01469">
      <w:pPr>
        <w:pStyle w:val="NoSpacing"/>
      </w:pPr>
      <w:r>
        <w:t>Add as many steps as you need to with cutting and pasting and then editing this code section:</w:t>
      </w:r>
    </w:p>
    <w:p w14:paraId="49403009" w14:textId="3E7F95EC" w:rsidR="0001102B" w:rsidRDefault="0001102B" w:rsidP="00A01469">
      <w:pPr>
        <w:pStyle w:val="NoSpacing"/>
      </w:pPr>
    </w:p>
    <w:p w14:paraId="3FA7519B" w14:textId="77777777" w:rsidR="0001102B" w:rsidRDefault="0001102B" w:rsidP="00A01469">
      <w:pPr>
        <w:pStyle w:val="NoSpacing"/>
      </w:pPr>
    </w:p>
    <w:p w14:paraId="4FCA1738"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6E9A5B3"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w:t>
      </w:r>
    </w:p>
    <w:p w14:paraId="1C867C27"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
    <w:p w14:paraId="6E559984"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64EF4361"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@StartTime_Step1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49F8C5C4"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67C7CEC3"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753F184"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6A655D9F"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4DC58297"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INSERT YOUR SQL HERE!!!</w:t>
      </w:r>
    </w:p>
    <w:p w14:paraId="2D2FAEED"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19568C4C"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2850FD0D"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4608B377"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@StopTime_Step1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56D9AA9B"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0B8881BD" w14:textId="404554A5"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@RunNumber </w:t>
      </w:r>
      <w:r>
        <w:rPr>
          <w:rFonts w:ascii="Consolas" w:hAnsi="Consolas" w:cs="Consolas"/>
          <w:color w:val="808080"/>
          <w:sz w:val="19"/>
          <w:szCs w:val="19"/>
        </w:rPr>
        <w:t>=</w:t>
      </w:r>
      <w:r>
        <w:rPr>
          <w:rFonts w:ascii="Consolas" w:hAnsi="Consolas" w:cs="Consolas"/>
          <w:color w:val="000000"/>
          <w:sz w:val="19"/>
          <w:szCs w:val="19"/>
        </w:rPr>
        <w:t xml:space="preserve"> @RunNumber</w:t>
      </w:r>
      <w:r>
        <w:rPr>
          <w:rFonts w:ascii="Consolas" w:hAnsi="Consolas" w:cs="Consolas"/>
          <w:color w:val="808080"/>
          <w:sz w:val="19"/>
          <w:szCs w:val="19"/>
        </w:rPr>
        <w:t>,</w:t>
      </w:r>
      <w:r>
        <w:rPr>
          <w:rFonts w:ascii="Consolas" w:hAnsi="Consolas" w:cs="Consolas"/>
          <w:color w:val="000000"/>
          <w:sz w:val="19"/>
          <w:szCs w:val="19"/>
        </w:rPr>
        <w:t xml:space="preserve"> @StepNumber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@StepName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'Step 1'</w:t>
      </w:r>
      <w:r>
        <w:rPr>
          <w:rFonts w:ascii="Consolas" w:hAnsi="Consolas" w:cs="Consolas"/>
          <w:color w:val="808080"/>
          <w:sz w:val="19"/>
          <w:szCs w:val="19"/>
        </w:rPr>
        <w:t>,</w:t>
      </w:r>
      <w:r>
        <w:rPr>
          <w:rFonts w:ascii="Consolas" w:hAnsi="Consolas" w:cs="Consolas"/>
          <w:color w:val="000000"/>
          <w:sz w:val="19"/>
          <w:szCs w:val="19"/>
        </w:rPr>
        <w:t xml:space="preserve"> @LogLevel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N'Info'</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@Log_Title</w:t>
      </w:r>
      <w:r>
        <w:rPr>
          <w:rFonts w:ascii="Consolas" w:hAnsi="Consolas" w:cs="Consolas"/>
          <w:color w:val="808080"/>
          <w:sz w:val="19"/>
          <w:szCs w:val="19"/>
        </w:rPr>
        <w: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@StartTime_Step1</w:t>
      </w:r>
      <w:r>
        <w:rPr>
          <w:rFonts w:ascii="Consolas" w:hAnsi="Consolas" w:cs="Consolas"/>
          <w:color w:val="808080"/>
          <w:sz w:val="19"/>
          <w:szCs w:val="19"/>
        </w:rPr>
        <w:t>,</w:t>
      </w:r>
      <w:r>
        <w:rPr>
          <w:rFonts w:ascii="Consolas" w:hAnsi="Consolas" w:cs="Consolas"/>
          <w:color w:val="000000"/>
          <w:sz w:val="19"/>
          <w:szCs w:val="19"/>
        </w:rPr>
        <w:t xml:space="preserve"> @StopTime </w:t>
      </w:r>
      <w:r>
        <w:rPr>
          <w:rFonts w:ascii="Consolas" w:hAnsi="Consolas" w:cs="Consolas"/>
          <w:color w:val="808080"/>
          <w:sz w:val="19"/>
          <w:szCs w:val="19"/>
        </w:rPr>
        <w:t>=</w:t>
      </w:r>
      <w:r>
        <w:rPr>
          <w:rFonts w:ascii="Consolas" w:hAnsi="Consolas" w:cs="Consolas"/>
          <w:color w:val="000000"/>
          <w:sz w:val="19"/>
          <w:szCs w:val="19"/>
        </w:rPr>
        <w:t xml:space="preserve"> @StopTime_Step1</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N'Step 1 Ok.'</w:t>
      </w:r>
    </w:p>
    <w:p w14:paraId="0EE5EAEF"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257279F0"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3BCBEFC"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AF7985F"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379D51A6"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@StopTime_Step1_Catch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29521EC1"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1D08462C" w14:textId="5C7AA084"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@RunNumber </w:t>
      </w:r>
      <w:r>
        <w:rPr>
          <w:rFonts w:ascii="Consolas" w:hAnsi="Consolas" w:cs="Consolas"/>
          <w:color w:val="808080"/>
          <w:sz w:val="19"/>
          <w:szCs w:val="19"/>
        </w:rPr>
        <w:t>=</w:t>
      </w:r>
      <w:r>
        <w:rPr>
          <w:rFonts w:ascii="Consolas" w:hAnsi="Consolas" w:cs="Consolas"/>
          <w:color w:val="000000"/>
          <w:sz w:val="19"/>
          <w:szCs w:val="19"/>
        </w:rPr>
        <w:t xml:space="preserve"> @RunNumber</w:t>
      </w:r>
      <w:r>
        <w:rPr>
          <w:rFonts w:ascii="Consolas" w:hAnsi="Consolas" w:cs="Consolas"/>
          <w:color w:val="808080"/>
          <w:sz w:val="19"/>
          <w:szCs w:val="19"/>
        </w:rPr>
        <w:t>,</w:t>
      </w:r>
      <w:r>
        <w:rPr>
          <w:rFonts w:ascii="Consolas" w:hAnsi="Consolas" w:cs="Consolas"/>
          <w:color w:val="000000"/>
          <w:sz w:val="19"/>
          <w:szCs w:val="19"/>
        </w:rPr>
        <w:t xml:space="preserve"> @StepNumber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@StepName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'Step 1'</w:t>
      </w:r>
      <w:r>
        <w:rPr>
          <w:rFonts w:ascii="Consolas" w:hAnsi="Consolas" w:cs="Consolas"/>
          <w:color w:val="808080"/>
          <w:sz w:val="19"/>
          <w:szCs w:val="19"/>
        </w:rPr>
        <w:t>,</w:t>
      </w:r>
      <w:r>
        <w:rPr>
          <w:rFonts w:ascii="Consolas" w:hAnsi="Consolas" w:cs="Consolas"/>
          <w:color w:val="000000"/>
          <w:sz w:val="19"/>
          <w:szCs w:val="19"/>
        </w:rPr>
        <w:t xml:space="preserve"> @LogLevel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N'ERROR'</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@Log_Title</w:t>
      </w:r>
      <w:r>
        <w:rPr>
          <w:rFonts w:ascii="Consolas" w:hAnsi="Consolas" w:cs="Consolas"/>
          <w:color w:val="808080"/>
          <w:sz w:val="19"/>
          <w:szCs w:val="19"/>
        </w:rPr>
        <w: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@StartTime_Step1</w:t>
      </w:r>
      <w:r>
        <w:rPr>
          <w:rFonts w:ascii="Consolas" w:hAnsi="Consolas" w:cs="Consolas"/>
          <w:color w:val="808080"/>
          <w:sz w:val="19"/>
          <w:szCs w:val="19"/>
        </w:rPr>
        <w:t>,</w:t>
      </w:r>
      <w:r>
        <w:rPr>
          <w:rFonts w:ascii="Consolas" w:hAnsi="Consolas" w:cs="Consolas"/>
          <w:color w:val="000000"/>
          <w:sz w:val="19"/>
          <w:szCs w:val="19"/>
        </w:rPr>
        <w:t xml:space="preserve"> @StopTime </w:t>
      </w:r>
      <w:r>
        <w:rPr>
          <w:rFonts w:ascii="Consolas" w:hAnsi="Consolas" w:cs="Consolas"/>
          <w:color w:val="808080"/>
          <w:sz w:val="19"/>
          <w:szCs w:val="19"/>
        </w:rPr>
        <w:t>=</w:t>
      </w:r>
      <w:r>
        <w:rPr>
          <w:rFonts w:ascii="Consolas" w:hAnsi="Consolas" w:cs="Consolas"/>
          <w:color w:val="000000"/>
          <w:sz w:val="19"/>
          <w:szCs w:val="19"/>
        </w:rPr>
        <w:t xml:space="preserve"> @StopTime_Step1_Catch</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N'Error!  Step 1 Catch Block!  </w:t>
      </w:r>
      <w:r>
        <w:rPr>
          <w:rFonts w:ascii="Consolas" w:hAnsi="Consolas" w:cs="Consolas"/>
          <w:color w:val="FF0000"/>
          <w:sz w:val="19"/>
          <w:szCs w:val="19"/>
        </w:rPr>
        <w:t>SQL</w:t>
      </w:r>
      <w:r>
        <w:rPr>
          <w:rFonts w:ascii="Consolas" w:hAnsi="Consolas" w:cs="Consolas"/>
          <w:color w:val="FF0000"/>
          <w:sz w:val="19"/>
          <w:szCs w:val="19"/>
        </w:rPr>
        <w:t xml:space="preserve"> Error!'</w:t>
      </w:r>
    </w:p>
    <w:p w14:paraId="6178D09C"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72E7ED93"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469218BD"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274772EC" w14:textId="7B1097AE" w:rsidR="00D77F49" w:rsidRDefault="00D77F49" w:rsidP="00A01469">
      <w:pPr>
        <w:pStyle w:val="NoSpacing"/>
      </w:pPr>
    </w:p>
    <w:p w14:paraId="4697E725" w14:textId="4C8B56E0" w:rsidR="00D77F49" w:rsidRDefault="00D77F49" w:rsidP="00A01469">
      <w:pPr>
        <w:pStyle w:val="NoSpacing"/>
      </w:pPr>
    </w:p>
    <w:p w14:paraId="1890A073" w14:textId="7F6823C8" w:rsidR="00D77F49" w:rsidRDefault="00D77F49" w:rsidP="00A01469">
      <w:pPr>
        <w:pStyle w:val="NoSpacing"/>
      </w:pPr>
    </w:p>
    <w:p w14:paraId="59319ED9" w14:textId="5FA7D9F3" w:rsidR="00D77F49" w:rsidRDefault="00D77F49" w:rsidP="00A01469">
      <w:pPr>
        <w:pStyle w:val="NoSpacing"/>
      </w:pPr>
    </w:p>
    <w:p w14:paraId="4561276D" w14:textId="3B326CDF" w:rsidR="00D77F49" w:rsidRDefault="00D77F49" w:rsidP="00A01469">
      <w:pPr>
        <w:pStyle w:val="NoSpacing"/>
      </w:pPr>
    </w:p>
    <w:p w14:paraId="18876C8C" w14:textId="1E5BFFEB" w:rsidR="00D77F49" w:rsidRDefault="00D77F49" w:rsidP="00A01469">
      <w:pPr>
        <w:pStyle w:val="NoSpacing"/>
      </w:pPr>
    </w:p>
    <w:p w14:paraId="4A7591AB" w14:textId="1B6228E9" w:rsidR="00D77F49" w:rsidRDefault="00D77F49" w:rsidP="00A01469">
      <w:pPr>
        <w:pStyle w:val="NoSpacing"/>
      </w:pPr>
    </w:p>
    <w:p w14:paraId="1FC839AE" w14:textId="72D31C47" w:rsidR="000240B5" w:rsidRDefault="000240B5">
      <w:r>
        <w:br w:type="page"/>
      </w:r>
    </w:p>
    <w:p w14:paraId="27F0C894" w14:textId="77777777" w:rsidR="00D77F49" w:rsidRDefault="00D77F49" w:rsidP="00A01469">
      <w:pPr>
        <w:pStyle w:val="NoSpacing"/>
      </w:pPr>
    </w:p>
    <w:p w14:paraId="080A53AE" w14:textId="0F38F722" w:rsidR="00D77F49" w:rsidRDefault="00D77F49" w:rsidP="00A01469">
      <w:pPr>
        <w:pStyle w:val="NoSpacing"/>
      </w:pPr>
    </w:p>
    <w:p w14:paraId="176D7A51" w14:textId="113512B6" w:rsidR="00D77F49" w:rsidRDefault="005D6200" w:rsidP="000240B5">
      <w:pPr>
        <w:pStyle w:val="Heading3"/>
      </w:pPr>
      <w:bookmarkStart w:id="27" w:name="_Toc513727601"/>
      <w:r>
        <w:t>4</w:t>
      </w:r>
      <w:r w:rsidR="000240B5">
        <w:t xml:space="preserve">.3  </w:t>
      </w:r>
      <w:r w:rsidR="0001102B">
        <w:t xml:space="preserve">End </w:t>
      </w:r>
      <w:r w:rsidR="00D77F49">
        <w:t xml:space="preserve">Logging </w:t>
      </w:r>
      <w:r w:rsidR="0001102B">
        <w:t>Code Block</w:t>
      </w:r>
      <w:r w:rsidR="00D77F49">
        <w:t>:</w:t>
      </w:r>
      <w:bookmarkEnd w:id="27"/>
    </w:p>
    <w:p w14:paraId="55DE5AA4" w14:textId="4E48184C" w:rsidR="00D77F49" w:rsidRDefault="00D77F49" w:rsidP="00A01469">
      <w:pPr>
        <w:pStyle w:val="NoSpacing"/>
      </w:pPr>
    </w:p>
    <w:p w14:paraId="3ED909D4" w14:textId="15EE124A" w:rsidR="00D77F49" w:rsidRDefault="0001102B" w:rsidP="00A01469">
      <w:pPr>
        <w:pStyle w:val="NoSpacing"/>
      </w:pPr>
      <w:r>
        <w:t>And then finalize with this code block.</w:t>
      </w:r>
    </w:p>
    <w:p w14:paraId="6940606B" w14:textId="65BFEA45" w:rsidR="0001102B" w:rsidRDefault="0001102B" w:rsidP="00A01469">
      <w:pPr>
        <w:pStyle w:val="NoSpacing"/>
      </w:pPr>
    </w:p>
    <w:p w14:paraId="0E8B4D82" w14:textId="77777777" w:rsidR="0001102B" w:rsidRDefault="0001102B" w:rsidP="00A01469">
      <w:pPr>
        <w:pStyle w:val="NoSpacing"/>
      </w:pPr>
    </w:p>
    <w:p w14:paraId="33E02866"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97AAC65"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Logging Stop.</w:t>
      </w:r>
    </w:p>
    <w:p w14:paraId="32346247"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EAB117D"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23CABE21"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@StopTime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SYSDATETIME</w:t>
      </w:r>
      <w:r>
        <w:rPr>
          <w:rFonts w:ascii="Consolas" w:hAnsi="Consolas" w:cs="Consolas"/>
          <w:color w:val="808080"/>
          <w:sz w:val="19"/>
          <w:szCs w:val="19"/>
        </w:rPr>
        <w:t>();</w:t>
      </w:r>
    </w:p>
    <w:p w14:paraId="33ECCA09"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@ElapsedTime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MS</w:t>
      </w:r>
      <w:r>
        <w:rPr>
          <w:rFonts w:ascii="Consolas" w:hAnsi="Consolas" w:cs="Consolas"/>
          <w:color w:val="808080"/>
          <w:sz w:val="19"/>
          <w:szCs w:val="19"/>
        </w:rPr>
        <w:t>,</w:t>
      </w:r>
      <w:r>
        <w:rPr>
          <w:rFonts w:ascii="Consolas" w:hAnsi="Consolas" w:cs="Consolas"/>
          <w:color w:val="000000"/>
          <w:sz w:val="19"/>
          <w:szCs w:val="19"/>
        </w:rPr>
        <w:t xml:space="preserve"> @StartTime</w:t>
      </w:r>
      <w:r>
        <w:rPr>
          <w:rFonts w:ascii="Consolas" w:hAnsi="Consolas" w:cs="Consolas"/>
          <w:color w:val="808080"/>
          <w:sz w:val="19"/>
          <w:szCs w:val="19"/>
        </w:rPr>
        <w:t>,</w:t>
      </w:r>
      <w:r>
        <w:rPr>
          <w:rFonts w:ascii="Consolas" w:hAnsi="Consolas" w:cs="Consolas"/>
          <w:color w:val="000000"/>
          <w:sz w:val="19"/>
          <w:szCs w:val="19"/>
        </w:rPr>
        <w:t xml:space="preserve"> @StopTime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w:t>
      </w:r>
      <w:r>
        <w:rPr>
          <w:rFonts w:ascii="Consolas" w:hAnsi="Consolas" w:cs="Consolas"/>
          <w:color w:val="808080"/>
          <w:sz w:val="19"/>
          <w:szCs w:val="19"/>
        </w:rPr>
        <w:t>;</w:t>
      </w:r>
    </w:p>
    <w:p w14:paraId="1E0F9124" w14:textId="77777777" w:rsidR="0001102B" w:rsidRDefault="0001102B" w:rsidP="0001102B">
      <w:pPr>
        <w:autoSpaceDE w:val="0"/>
        <w:autoSpaceDN w:val="0"/>
        <w:adjustRightInd w:val="0"/>
        <w:spacing w:after="0" w:line="240" w:lineRule="auto"/>
        <w:rPr>
          <w:rFonts w:ascii="Consolas" w:hAnsi="Consolas" w:cs="Consolas"/>
          <w:color w:val="000000"/>
          <w:sz w:val="19"/>
          <w:szCs w:val="19"/>
        </w:rPr>
      </w:pPr>
    </w:p>
    <w:p w14:paraId="68765FA7" w14:textId="4C556D23" w:rsidR="0001102B" w:rsidRDefault="0001102B" w:rsidP="00011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SQL_Logger</w:t>
      </w:r>
      <w:r>
        <w:rPr>
          <w:rFonts w:ascii="Consolas" w:hAnsi="Consolas" w:cs="Consolas"/>
          <w:color w:val="0000FF"/>
          <w:sz w:val="19"/>
          <w:szCs w:val="19"/>
        </w:rPr>
        <w:t xml:space="preserve"> </w:t>
      </w:r>
      <w:r>
        <w:rPr>
          <w:rFonts w:ascii="Consolas" w:hAnsi="Consolas" w:cs="Consolas"/>
          <w:color w:val="000000"/>
          <w:sz w:val="19"/>
          <w:szCs w:val="19"/>
        </w:rPr>
        <w:t xml:space="preserve">@RunNumber </w:t>
      </w:r>
      <w:r>
        <w:rPr>
          <w:rFonts w:ascii="Consolas" w:hAnsi="Consolas" w:cs="Consolas"/>
          <w:color w:val="808080"/>
          <w:sz w:val="19"/>
          <w:szCs w:val="19"/>
        </w:rPr>
        <w:t>=</w:t>
      </w:r>
      <w:r>
        <w:rPr>
          <w:rFonts w:ascii="Consolas" w:hAnsi="Consolas" w:cs="Consolas"/>
          <w:color w:val="000000"/>
          <w:sz w:val="19"/>
          <w:szCs w:val="19"/>
        </w:rPr>
        <w:t xml:space="preserve"> @RunNumber</w:t>
      </w:r>
      <w:r>
        <w:rPr>
          <w:rFonts w:ascii="Consolas" w:hAnsi="Consolas" w:cs="Consolas"/>
          <w:color w:val="808080"/>
          <w:sz w:val="19"/>
          <w:szCs w:val="19"/>
        </w:rPr>
        <w:t>,</w:t>
      </w:r>
      <w:r>
        <w:rPr>
          <w:rFonts w:ascii="Consolas" w:hAnsi="Consolas" w:cs="Consolas"/>
          <w:color w:val="000000"/>
          <w:sz w:val="19"/>
          <w:szCs w:val="19"/>
        </w:rPr>
        <w:t xml:space="preserve"> @StepNumber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@StepName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'End'</w:t>
      </w:r>
      <w:r>
        <w:rPr>
          <w:rFonts w:ascii="Consolas" w:hAnsi="Consolas" w:cs="Consolas"/>
          <w:color w:val="808080"/>
          <w:sz w:val="19"/>
          <w:szCs w:val="19"/>
        </w:rPr>
        <w:t>,</w:t>
      </w:r>
      <w:r>
        <w:rPr>
          <w:rFonts w:ascii="Consolas" w:hAnsi="Consolas" w:cs="Consolas"/>
          <w:color w:val="000000"/>
          <w:sz w:val="19"/>
          <w:szCs w:val="19"/>
        </w:rPr>
        <w:t xml:space="preserve"> @LogLevel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N'Info'</w:t>
      </w:r>
      <w:r>
        <w:rPr>
          <w:rFonts w:ascii="Consolas" w:hAnsi="Consolas" w:cs="Consolas"/>
          <w:color w:val="808080"/>
          <w:sz w:val="19"/>
          <w:szCs w:val="19"/>
        </w:rPr>
        <w: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@Log_Title</w:t>
      </w:r>
      <w:r>
        <w:rPr>
          <w:rFonts w:ascii="Consolas" w:hAnsi="Consolas" w:cs="Consolas"/>
          <w:color w:val="808080"/>
          <w:sz w:val="19"/>
          <w:szCs w:val="19"/>
        </w:rPr>
        <w:t>,</w:t>
      </w:r>
      <w:r>
        <w:rPr>
          <w:rFonts w:ascii="Consolas" w:hAnsi="Consolas" w:cs="Consolas"/>
          <w:color w:val="000000"/>
          <w:sz w:val="19"/>
          <w:szCs w:val="19"/>
        </w:rPr>
        <w:t xml:space="preserve"> @StartTime </w:t>
      </w:r>
      <w:r>
        <w:rPr>
          <w:rFonts w:ascii="Consolas" w:hAnsi="Consolas" w:cs="Consolas"/>
          <w:color w:val="808080"/>
          <w:sz w:val="19"/>
          <w:szCs w:val="19"/>
        </w:rPr>
        <w:t>=</w:t>
      </w:r>
      <w:r>
        <w:rPr>
          <w:rFonts w:ascii="Consolas" w:hAnsi="Consolas" w:cs="Consolas"/>
          <w:color w:val="000000"/>
          <w:sz w:val="19"/>
          <w:szCs w:val="19"/>
        </w:rPr>
        <w:t xml:space="preserve"> @StartTime</w:t>
      </w:r>
      <w:r>
        <w:rPr>
          <w:rFonts w:ascii="Consolas" w:hAnsi="Consolas" w:cs="Consolas"/>
          <w:color w:val="808080"/>
          <w:sz w:val="19"/>
          <w:szCs w:val="19"/>
        </w:rPr>
        <w:t>,</w:t>
      </w:r>
      <w:r>
        <w:rPr>
          <w:rFonts w:ascii="Consolas" w:hAnsi="Consolas" w:cs="Consolas"/>
          <w:color w:val="000000"/>
          <w:sz w:val="19"/>
          <w:szCs w:val="19"/>
        </w:rPr>
        <w:t xml:space="preserve"> @StopTime </w:t>
      </w:r>
      <w:r>
        <w:rPr>
          <w:rFonts w:ascii="Consolas" w:hAnsi="Consolas" w:cs="Consolas"/>
          <w:color w:val="808080"/>
          <w:sz w:val="19"/>
          <w:szCs w:val="19"/>
        </w:rPr>
        <w:t>=</w:t>
      </w:r>
      <w:r>
        <w:rPr>
          <w:rFonts w:ascii="Consolas" w:hAnsi="Consolas" w:cs="Consolas"/>
          <w:color w:val="000000"/>
          <w:sz w:val="19"/>
          <w:szCs w:val="19"/>
        </w:rPr>
        <w:t xml:space="preserve"> @StopTime</w:t>
      </w:r>
      <w:r>
        <w:rPr>
          <w:rFonts w:ascii="Consolas" w:hAnsi="Consolas" w:cs="Consolas"/>
          <w:color w:val="808080"/>
          <w:sz w:val="19"/>
          <w:szCs w:val="19"/>
        </w:rPr>
        <w:t>,</w:t>
      </w:r>
      <w:r>
        <w:rPr>
          <w:rFonts w:ascii="Consolas" w:hAnsi="Consolas" w:cs="Consolas"/>
          <w:color w:val="000000"/>
          <w:sz w:val="19"/>
          <w:szCs w:val="19"/>
        </w:rPr>
        <w:t xml:space="preserve"> @ElapsedTimeSeconds </w:t>
      </w:r>
      <w:r>
        <w:rPr>
          <w:rFonts w:ascii="Consolas" w:hAnsi="Consolas" w:cs="Consolas"/>
          <w:color w:val="808080"/>
          <w:sz w:val="19"/>
          <w:szCs w:val="19"/>
        </w:rPr>
        <w:t>=</w:t>
      </w:r>
      <w:r>
        <w:rPr>
          <w:rFonts w:ascii="Consolas" w:hAnsi="Consolas" w:cs="Consolas"/>
          <w:color w:val="000000"/>
          <w:sz w:val="19"/>
          <w:szCs w:val="19"/>
        </w:rPr>
        <w:t xml:space="preserve"> @ElapsedTime</w:t>
      </w:r>
      <w:r>
        <w:rPr>
          <w:rFonts w:ascii="Consolas" w:hAnsi="Consolas" w:cs="Consolas"/>
          <w:color w:val="808080"/>
          <w:sz w:val="19"/>
          <w:szCs w:val="19"/>
        </w:rPr>
        <w:t>,</w:t>
      </w:r>
      <w:r>
        <w:rPr>
          <w:rFonts w:ascii="Consolas" w:hAnsi="Consolas" w:cs="Consolas"/>
          <w:color w:val="000000"/>
          <w:sz w:val="19"/>
          <w:szCs w:val="19"/>
        </w:rPr>
        <w:t xml:space="preserve"> @Message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N'Finish pLoad</w:t>
      </w:r>
      <w:r>
        <w:rPr>
          <w:rFonts w:ascii="Consolas" w:hAnsi="Consolas" w:cs="Consolas"/>
          <w:color w:val="FF0000"/>
          <w:sz w:val="19"/>
          <w:szCs w:val="19"/>
        </w:rPr>
        <w:t>DimProduct</w:t>
      </w:r>
      <w:r>
        <w:rPr>
          <w:rFonts w:ascii="Consolas" w:hAnsi="Consolas" w:cs="Consolas"/>
          <w:color w:val="FF0000"/>
          <w:sz w:val="19"/>
          <w:szCs w:val="19"/>
        </w:rPr>
        <w:t>.'</w:t>
      </w:r>
    </w:p>
    <w:p w14:paraId="39B4606A" w14:textId="20406A67" w:rsidR="00D77F49" w:rsidRDefault="0001102B" w:rsidP="0001102B">
      <w:pPr>
        <w:pStyle w:val="NoSpacing"/>
      </w:pPr>
      <w:r>
        <w:rPr>
          <w:rFonts w:ascii="Consolas" w:hAnsi="Consolas" w:cs="Consolas"/>
          <w:color w:val="000000"/>
          <w:sz w:val="19"/>
          <w:szCs w:val="19"/>
        </w:rPr>
        <w:tab/>
      </w:r>
      <w:r>
        <w:rPr>
          <w:rFonts w:ascii="Consolas" w:hAnsi="Consolas" w:cs="Consolas"/>
          <w:color w:val="000000"/>
          <w:sz w:val="19"/>
          <w:szCs w:val="19"/>
        </w:rPr>
        <w:tab/>
      </w:r>
    </w:p>
    <w:p w14:paraId="506805B9" w14:textId="41B058BB" w:rsidR="00D77F49" w:rsidRDefault="00D77F49" w:rsidP="00A01469">
      <w:pPr>
        <w:pStyle w:val="NoSpacing"/>
      </w:pPr>
    </w:p>
    <w:p w14:paraId="2548E590" w14:textId="789B80CD" w:rsidR="00D77F49" w:rsidRDefault="00D77F49" w:rsidP="00A01469">
      <w:pPr>
        <w:pStyle w:val="NoSpacing"/>
      </w:pPr>
    </w:p>
    <w:p w14:paraId="00A94139" w14:textId="54C91F7E" w:rsidR="00D77F49" w:rsidRDefault="0001102B" w:rsidP="00A01469">
      <w:pPr>
        <w:pStyle w:val="NoSpacing"/>
      </w:pPr>
      <w:r>
        <w:t>Obviously, there’s different ways to use logging.  This will get you started.</w:t>
      </w:r>
    </w:p>
    <w:p w14:paraId="0EFACD1E" w14:textId="469BAB86" w:rsidR="00D77F49" w:rsidRDefault="00D77F49" w:rsidP="00A01469">
      <w:pPr>
        <w:pStyle w:val="NoSpacing"/>
      </w:pPr>
    </w:p>
    <w:p w14:paraId="5D101349" w14:textId="4CC0CF08" w:rsidR="00D77F49" w:rsidRDefault="00D77F49" w:rsidP="00A01469">
      <w:pPr>
        <w:pStyle w:val="NoSpacing"/>
      </w:pPr>
    </w:p>
    <w:p w14:paraId="62877C18" w14:textId="77777777" w:rsidR="000240B5" w:rsidRDefault="000240B5" w:rsidP="00A01469">
      <w:pPr>
        <w:pStyle w:val="NoSpacing"/>
      </w:pPr>
    </w:p>
    <w:p w14:paraId="00462760" w14:textId="1E6138E3" w:rsidR="00DB5F29" w:rsidRDefault="00DB5F29" w:rsidP="00A01469">
      <w:pPr>
        <w:pStyle w:val="NoSpacing"/>
      </w:pPr>
    </w:p>
    <w:p w14:paraId="12D019FC" w14:textId="54819F47" w:rsidR="00DB5F29" w:rsidRDefault="00DB5F29" w:rsidP="00A01469">
      <w:pPr>
        <w:pStyle w:val="NoSpacing"/>
      </w:pPr>
    </w:p>
    <w:p w14:paraId="0BC8529E" w14:textId="1F16397D" w:rsidR="00DB5F29" w:rsidRDefault="00DB5F29" w:rsidP="00A01469">
      <w:pPr>
        <w:pStyle w:val="NoSpacing"/>
      </w:pPr>
    </w:p>
    <w:p w14:paraId="32A82BD4" w14:textId="78A63F6D" w:rsidR="00DB5F29" w:rsidRDefault="00DB5F29" w:rsidP="00A01469">
      <w:pPr>
        <w:pStyle w:val="NoSpacing"/>
      </w:pPr>
    </w:p>
    <w:p w14:paraId="1CDC2984" w14:textId="45317C9A" w:rsidR="00DB5F29" w:rsidRDefault="00DB5F29" w:rsidP="00A01469">
      <w:pPr>
        <w:pStyle w:val="NoSpacing"/>
      </w:pPr>
    </w:p>
    <w:p w14:paraId="1685FD02" w14:textId="2D480022" w:rsidR="00DB5F29" w:rsidRDefault="00DB5F29" w:rsidP="00A01469">
      <w:pPr>
        <w:pStyle w:val="NoSpacing"/>
      </w:pPr>
    </w:p>
    <w:p w14:paraId="3E39D9FD" w14:textId="4C6C9D3F" w:rsidR="00DB5F29" w:rsidRDefault="00DB5F29" w:rsidP="00A01469">
      <w:pPr>
        <w:pStyle w:val="NoSpacing"/>
      </w:pPr>
    </w:p>
    <w:p w14:paraId="7DD947A9" w14:textId="139F0D11" w:rsidR="00DB5F29" w:rsidRDefault="00DB5F29" w:rsidP="00A01469">
      <w:pPr>
        <w:pStyle w:val="NoSpacing"/>
      </w:pPr>
    </w:p>
    <w:p w14:paraId="57C50397" w14:textId="3C279D75" w:rsidR="00DB5F29" w:rsidRDefault="00DB5F29" w:rsidP="00A01469">
      <w:pPr>
        <w:pStyle w:val="NoSpacing"/>
      </w:pPr>
    </w:p>
    <w:p w14:paraId="56D07708" w14:textId="16734C78" w:rsidR="00DB5F29" w:rsidRDefault="00DB5F29" w:rsidP="00A01469">
      <w:pPr>
        <w:pStyle w:val="NoSpacing"/>
      </w:pPr>
    </w:p>
    <w:p w14:paraId="604953E9" w14:textId="7824F3F3" w:rsidR="00DB5F29" w:rsidRDefault="00DB5F29" w:rsidP="00A01469">
      <w:pPr>
        <w:pStyle w:val="NoSpacing"/>
      </w:pPr>
    </w:p>
    <w:p w14:paraId="3CAF971B" w14:textId="48C659D1" w:rsidR="00DB5F29" w:rsidRDefault="00DB5F29">
      <w:r>
        <w:br w:type="page"/>
      </w:r>
    </w:p>
    <w:p w14:paraId="7C708B54" w14:textId="77777777" w:rsidR="00DB5F29" w:rsidRDefault="00DB5F29" w:rsidP="00A01469">
      <w:pPr>
        <w:pStyle w:val="NoSpacing"/>
      </w:pPr>
    </w:p>
    <w:p w14:paraId="62C4FBCE" w14:textId="17C61C2E" w:rsidR="00DB5F29" w:rsidRDefault="005D6200" w:rsidP="00DB5F29">
      <w:pPr>
        <w:pStyle w:val="Heading2"/>
      </w:pPr>
      <w:bookmarkStart w:id="28" w:name="_Toc513727602"/>
      <w:r>
        <w:t>5</w:t>
      </w:r>
      <w:r w:rsidR="000240B5">
        <w:t xml:space="preserve">.0  </w:t>
      </w:r>
      <w:r w:rsidR="00DB5F29">
        <w:t>Reading the Log</w:t>
      </w:r>
      <w:bookmarkEnd w:id="28"/>
    </w:p>
    <w:p w14:paraId="6A386672" w14:textId="10BF14EF" w:rsidR="00DB5F29" w:rsidRDefault="00DB5F29" w:rsidP="00A01469">
      <w:pPr>
        <w:pStyle w:val="NoSpacing"/>
      </w:pPr>
    </w:p>
    <w:p w14:paraId="0D92CF6C" w14:textId="10B899AD" w:rsidR="00DB5F29" w:rsidRDefault="009D5FE6" w:rsidP="00A01469">
      <w:pPr>
        <w:pStyle w:val="NoSpacing"/>
      </w:pPr>
      <w:r>
        <w:t>Reading the log is simply reading the SQL_Logger_Log table entries and filtering to get the ones that you want and need.</w:t>
      </w:r>
    </w:p>
    <w:p w14:paraId="14EC46EF" w14:textId="77777777" w:rsidR="009D5FE6" w:rsidRDefault="009D5FE6" w:rsidP="00A01469">
      <w:pPr>
        <w:pStyle w:val="NoSpacing"/>
      </w:pPr>
    </w:p>
    <w:p w14:paraId="3A88F5F2" w14:textId="77777777" w:rsidR="00DB5F29" w:rsidRDefault="00DB5F29" w:rsidP="00A01469">
      <w:pPr>
        <w:pStyle w:val="NoSpacing"/>
      </w:pPr>
    </w:p>
    <w:p w14:paraId="7FD552F7" w14:textId="2EF3C954" w:rsidR="00CD24A7" w:rsidRDefault="005D6200" w:rsidP="000240B5">
      <w:pPr>
        <w:pStyle w:val="Heading3"/>
      </w:pPr>
      <w:bookmarkStart w:id="29" w:name="_Toc513727603"/>
      <w:r>
        <w:t>5</w:t>
      </w:r>
      <w:r w:rsidR="000240B5">
        <w:t>.1  Direct Reading of the Log File</w:t>
      </w:r>
      <w:bookmarkEnd w:id="29"/>
    </w:p>
    <w:p w14:paraId="683A37B0" w14:textId="1C775C0B" w:rsidR="000240B5" w:rsidRDefault="000240B5" w:rsidP="00A01469">
      <w:pPr>
        <w:pStyle w:val="NoSpacing"/>
      </w:pPr>
    </w:p>
    <w:p w14:paraId="2A12C433" w14:textId="514622A1" w:rsidR="000240B5" w:rsidRDefault="009D5FE6" w:rsidP="00A01469">
      <w:pPr>
        <w:pStyle w:val="NoSpacing"/>
      </w:pPr>
      <w:r>
        <w:t>Simply use a SQL query to read the desired columns from the log table and filter on Run_Number and/or Log_DateTime so as to see the entries that you want.</w:t>
      </w:r>
    </w:p>
    <w:p w14:paraId="19F5E5BD" w14:textId="097B4B85" w:rsidR="000240B5" w:rsidRDefault="000240B5" w:rsidP="00A01469">
      <w:pPr>
        <w:pStyle w:val="NoSpacing"/>
      </w:pPr>
    </w:p>
    <w:p w14:paraId="4CFAB291"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8A15179" w14:textId="0420D525"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Log_ID</w:t>
      </w:r>
      <w:r>
        <w:rPr>
          <w:rFonts w:ascii="Consolas" w:hAnsi="Consolas" w:cs="Consolas"/>
          <w:color w:val="808080"/>
          <w:sz w:val="19"/>
          <w:szCs w:val="19"/>
        </w:rPr>
        <w:t>,</w:t>
      </w:r>
    </w:p>
    <w:p w14:paraId="6FBF5EE7" w14:textId="5548BDB2"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Run_Number</w:t>
      </w:r>
      <w:r>
        <w:rPr>
          <w:rFonts w:ascii="Consolas" w:hAnsi="Consolas" w:cs="Consolas"/>
          <w:color w:val="808080"/>
          <w:sz w:val="19"/>
          <w:szCs w:val="19"/>
        </w:rPr>
        <w:t>,</w:t>
      </w:r>
    </w:p>
    <w:p w14:paraId="1BA8BCDB"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Step_Number</w:t>
      </w:r>
      <w:r>
        <w:rPr>
          <w:rFonts w:ascii="Consolas" w:hAnsi="Consolas" w:cs="Consolas"/>
          <w:color w:val="808080"/>
          <w:sz w:val="19"/>
          <w:szCs w:val="19"/>
        </w:rPr>
        <w:t>,</w:t>
      </w:r>
    </w:p>
    <w:p w14:paraId="3361D7A1"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Step_Name</w:t>
      </w:r>
      <w:r>
        <w:rPr>
          <w:rFonts w:ascii="Consolas" w:hAnsi="Consolas" w:cs="Consolas"/>
          <w:color w:val="808080"/>
          <w:sz w:val="19"/>
          <w:szCs w:val="19"/>
        </w:rPr>
        <w:t>,</w:t>
      </w:r>
    </w:p>
    <w:p w14:paraId="4B9A0C8F"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Log_Level</w:t>
      </w:r>
      <w:r>
        <w:rPr>
          <w:rFonts w:ascii="Consolas" w:hAnsi="Consolas" w:cs="Consolas"/>
          <w:color w:val="808080"/>
          <w:sz w:val="19"/>
          <w:szCs w:val="19"/>
        </w:rPr>
        <w:t>,</w:t>
      </w:r>
    </w:p>
    <w:p w14:paraId="6FE0B851"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Log_Title</w:t>
      </w:r>
      <w:r>
        <w:rPr>
          <w:rFonts w:ascii="Consolas" w:hAnsi="Consolas" w:cs="Consolas"/>
          <w:color w:val="808080"/>
          <w:sz w:val="19"/>
          <w:szCs w:val="19"/>
        </w:rPr>
        <w:t>,</w:t>
      </w:r>
    </w:p>
    <w:p w14:paraId="1B0BEA9F"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Log_DateTime</w:t>
      </w:r>
      <w:r>
        <w:rPr>
          <w:rFonts w:ascii="Consolas" w:hAnsi="Consolas" w:cs="Consolas"/>
          <w:color w:val="808080"/>
          <w:sz w:val="19"/>
          <w:szCs w:val="19"/>
        </w:rPr>
        <w:t>,</w:t>
      </w:r>
    </w:p>
    <w:p w14:paraId="33349E85"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Start_Time</w:t>
      </w:r>
      <w:r>
        <w:rPr>
          <w:rFonts w:ascii="Consolas" w:hAnsi="Consolas" w:cs="Consolas"/>
          <w:color w:val="808080"/>
          <w:sz w:val="19"/>
          <w:szCs w:val="19"/>
        </w:rPr>
        <w:t>,</w:t>
      </w:r>
    </w:p>
    <w:p w14:paraId="04B2161B"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Stop_Time</w:t>
      </w:r>
      <w:r>
        <w:rPr>
          <w:rFonts w:ascii="Consolas" w:hAnsi="Consolas" w:cs="Consolas"/>
          <w:color w:val="808080"/>
          <w:sz w:val="19"/>
          <w:szCs w:val="19"/>
        </w:rPr>
        <w:t>,</w:t>
      </w:r>
    </w:p>
    <w:p w14:paraId="3F06CFB8"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Elapsed_Time_Seconds</w:t>
      </w:r>
      <w:r>
        <w:rPr>
          <w:rFonts w:ascii="Consolas" w:hAnsi="Consolas" w:cs="Consolas"/>
          <w:color w:val="808080"/>
          <w:sz w:val="19"/>
          <w:szCs w:val="19"/>
        </w:rPr>
        <w:t>,</w:t>
      </w:r>
    </w:p>
    <w:p w14:paraId="035B8B62"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Log_Message</w:t>
      </w:r>
      <w:r>
        <w:rPr>
          <w:rFonts w:ascii="Consolas" w:hAnsi="Consolas" w:cs="Consolas"/>
          <w:color w:val="808080"/>
          <w:sz w:val="19"/>
          <w:szCs w:val="19"/>
        </w:rPr>
        <w:t>,</w:t>
      </w:r>
    </w:p>
    <w:p w14:paraId="69FED14B"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Row_Count</w:t>
      </w:r>
      <w:r>
        <w:rPr>
          <w:rFonts w:ascii="Consolas" w:hAnsi="Consolas" w:cs="Consolas"/>
          <w:color w:val="808080"/>
          <w:sz w:val="19"/>
          <w:szCs w:val="19"/>
        </w:rPr>
        <w:t>,</w:t>
      </w:r>
    </w:p>
    <w:p w14:paraId="6FB007E7"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App_Name</w:t>
      </w:r>
      <w:r>
        <w:rPr>
          <w:rFonts w:ascii="Consolas" w:hAnsi="Consolas" w:cs="Consolas"/>
          <w:color w:val="808080"/>
          <w:sz w:val="19"/>
          <w:szCs w:val="19"/>
        </w:rPr>
        <w:t>,</w:t>
      </w:r>
    </w:p>
    <w:p w14:paraId="4F2C2B11"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14:paraId="6C7D18A5"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SPID</w:t>
      </w:r>
      <w:r>
        <w:rPr>
          <w:rFonts w:ascii="Consolas" w:hAnsi="Consolas" w:cs="Consolas"/>
          <w:color w:val="808080"/>
          <w:sz w:val="19"/>
          <w:szCs w:val="19"/>
        </w:rPr>
        <w:t>,</w:t>
      </w:r>
    </w:p>
    <w:p w14:paraId="16275A3F"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Row_Count_Big</w:t>
      </w:r>
      <w:r>
        <w:rPr>
          <w:rFonts w:ascii="Consolas" w:hAnsi="Consolas" w:cs="Consolas"/>
          <w:color w:val="808080"/>
          <w:sz w:val="19"/>
          <w:szCs w:val="19"/>
        </w:rPr>
        <w:t>,</w:t>
      </w:r>
    </w:p>
    <w:p w14:paraId="7EBDD05D"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Transaction_Count</w:t>
      </w:r>
      <w:r>
        <w:rPr>
          <w:rFonts w:ascii="Consolas" w:hAnsi="Consolas" w:cs="Consolas"/>
          <w:color w:val="808080"/>
          <w:sz w:val="19"/>
          <w:szCs w:val="19"/>
        </w:rPr>
        <w:t>,</w:t>
      </w:r>
    </w:p>
    <w:p w14:paraId="52EF89CD"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Procedure_ID</w:t>
      </w:r>
      <w:r>
        <w:rPr>
          <w:rFonts w:ascii="Consolas" w:hAnsi="Consolas" w:cs="Consolas"/>
          <w:color w:val="808080"/>
          <w:sz w:val="19"/>
          <w:szCs w:val="19"/>
        </w:rPr>
        <w:t>,</w:t>
      </w:r>
    </w:p>
    <w:p w14:paraId="4A866DCA"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Server_Name</w:t>
      </w:r>
      <w:r>
        <w:rPr>
          <w:rFonts w:ascii="Consolas" w:hAnsi="Consolas" w:cs="Consolas"/>
          <w:color w:val="808080"/>
          <w:sz w:val="19"/>
          <w:szCs w:val="19"/>
        </w:rPr>
        <w:t>,</w:t>
      </w:r>
    </w:p>
    <w:p w14:paraId="222EC2F0"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Database_Name</w:t>
      </w:r>
      <w:r>
        <w:rPr>
          <w:rFonts w:ascii="Consolas" w:hAnsi="Consolas" w:cs="Consolas"/>
          <w:color w:val="808080"/>
          <w:sz w:val="19"/>
          <w:szCs w:val="19"/>
        </w:rPr>
        <w:t>,</w:t>
      </w:r>
    </w:p>
    <w:p w14:paraId="76F941E2"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Schema_Name</w:t>
      </w:r>
      <w:r>
        <w:rPr>
          <w:rFonts w:ascii="Consolas" w:hAnsi="Consolas" w:cs="Consolas"/>
          <w:color w:val="808080"/>
          <w:sz w:val="19"/>
          <w:szCs w:val="19"/>
        </w:rPr>
        <w:t>,</w:t>
      </w:r>
    </w:p>
    <w:p w14:paraId="53616CFE"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User_Name</w:t>
      </w:r>
      <w:r>
        <w:rPr>
          <w:rFonts w:ascii="Consolas" w:hAnsi="Consolas" w:cs="Consolas"/>
          <w:color w:val="808080"/>
          <w:sz w:val="19"/>
          <w:szCs w:val="19"/>
        </w:rPr>
        <w:t>,</w:t>
      </w:r>
    </w:p>
    <w:p w14:paraId="5B9F29B5"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System_User_Name</w:t>
      </w:r>
      <w:r>
        <w:rPr>
          <w:rFonts w:ascii="Consolas" w:hAnsi="Consolas" w:cs="Consolas"/>
          <w:color w:val="808080"/>
          <w:sz w:val="19"/>
          <w:szCs w:val="19"/>
        </w:rPr>
        <w:t>,</w:t>
      </w:r>
    </w:p>
    <w:p w14:paraId="040FF201"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Last_Identity_Value</w:t>
      </w:r>
      <w:r>
        <w:rPr>
          <w:rFonts w:ascii="Consolas" w:hAnsi="Consolas" w:cs="Consolas"/>
          <w:color w:val="808080"/>
          <w:sz w:val="19"/>
          <w:szCs w:val="19"/>
        </w:rPr>
        <w:t>,</w:t>
      </w:r>
    </w:p>
    <w:p w14:paraId="72C3BD64"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Catch_Error_Number</w:t>
      </w:r>
      <w:r>
        <w:rPr>
          <w:rFonts w:ascii="Consolas" w:hAnsi="Consolas" w:cs="Consolas"/>
          <w:color w:val="808080"/>
          <w:sz w:val="19"/>
          <w:szCs w:val="19"/>
        </w:rPr>
        <w:t>,</w:t>
      </w:r>
    </w:p>
    <w:p w14:paraId="5A45ABE6"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Catch_Error_Severity</w:t>
      </w:r>
      <w:r>
        <w:rPr>
          <w:rFonts w:ascii="Consolas" w:hAnsi="Consolas" w:cs="Consolas"/>
          <w:color w:val="808080"/>
          <w:sz w:val="19"/>
          <w:szCs w:val="19"/>
        </w:rPr>
        <w:t>,</w:t>
      </w:r>
    </w:p>
    <w:p w14:paraId="3DE07916"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Catch_Error_State</w:t>
      </w:r>
      <w:r>
        <w:rPr>
          <w:rFonts w:ascii="Consolas" w:hAnsi="Consolas" w:cs="Consolas"/>
          <w:color w:val="808080"/>
          <w:sz w:val="19"/>
          <w:szCs w:val="19"/>
        </w:rPr>
        <w:t>,</w:t>
      </w:r>
    </w:p>
    <w:p w14:paraId="6792155C"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Catch_Error_Procedure</w:t>
      </w:r>
      <w:r>
        <w:rPr>
          <w:rFonts w:ascii="Consolas" w:hAnsi="Consolas" w:cs="Consolas"/>
          <w:color w:val="808080"/>
          <w:sz w:val="19"/>
          <w:szCs w:val="19"/>
        </w:rPr>
        <w:t>,</w:t>
      </w:r>
    </w:p>
    <w:p w14:paraId="6A4A587D"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Catch_Error_Line</w:t>
      </w:r>
      <w:r>
        <w:rPr>
          <w:rFonts w:ascii="Consolas" w:hAnsi="Consolas" w:cs="Consolas"/>
          <w:color w:val="808080"/>
          <w:sz w:val="19"/>
          <w:szCs w:val="19"/>
        </w:rPr>
        <w:t>,</w:t>
      </w:r>
    </w:p>
    <w:p w14:paraId="4131AD18"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Catch_Error_Message</w:t>
      </w:r>
    </w:p>
    <w:p w14:paraId="29CA4AF6"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SQL_Logger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SQL_Logger_Log</w:t>
      </w:r>
    </w:p>
    <w:p w14:paraId="5A0CE835" w14:textId="50AA7FA8" w:rsidR="000240B5" w:rsidRDefault="009D5FE6" w:rsidP="009D5FE6">
      <w:pPr>
        <w:pStyle w:val="NoSpacing"/>
      </w:pPr>
      <w:r>
        <w:rPr>
          <w:rFonts w:ascii="Consolas" w:hAnsi="Consolas" w:cs="Consolas"/>
          <w:color w:val="0000FF"/>
          <w:sz w:val="19"/>
          <w:szCs w:val="19"/>
        </w:rPr>
        <w:t>WHERE</w:t>
      </w:r>
      <w:r>
        <w:rPr>
          <w:rFonts w:ascii="Consolas" w:hAnsi="Consolas" w:cs="Consolas"/>
          <w:color w:val="000000"/>
          <w:sz w:val="19"/>
          <w:szCs w:val="19"/>
        </w:rPr>
        <w:t xml:space="preserve"> Run_Number </w:t>
      </w:r>
      <w:r>
        <w:rPr>
          <w:rFonts w:ascii="Consolas" w:hAnsi="Consolas" w:cs="Consolas"/>
          <w:color w:val="808080"/>
          <w:sz w:val="19"/>
          <w:szCs w:val="19"/>
        </w:rPr>
        <w:t>=</w:t>
      </w:r>
      <w:r>
        <w:rPr>
          <w:rFonts w:ascii="Consolas" w:hAnsi="Consolas" w:cs="Consolas"/>
          <w:color w:val="000000"/>
          <w:sz w:val="19"/>
          <w:szCs w:val="19"/>
        </w:rPr>
        <w:t xml:space="preserve"> 8</w:t>
      </w:r>
    </w:p>
    <w:p w14:paraId="5F96DE6F" w14:textId="48BFB8B4" w:rsidR="000240B5" w:rsidRDefault="000240B5" w:rsidP="00A01469">
      <w:pPr>
        <w:pStyle w:val="NoSpacing"/>
      </w:pPr>
    </w:p>
    <w:p w14:paraId="7E1DADC6" w14:textId="6B32C532" w:rsidR="009D5FE6" w:rsidRDefault="009D5FE6" w:rsidP="00A01469">
      <w:pPr>
        <w:pStyle w:val="NoSpacing"/>
      </w:pPr>
      <w:r>
        <w:t>Query Results:</w:t>
      </w:r>
    </w:p>
    <w:p w14:paraId="15C3F73E" w14:textId="77777777" w:rsidR="009D5FE6" w:rsidRDefault="009D5FE6" w:rsidP="00A01469">
      <w:pPr>
        <w:pStyle w:val="NoSpacing"/>
      </w:pPr>
    </w:p>
    <w:p w14:paraId="051BE17C" w14:textId="5BD661B2" w:rsidR="009D5FE6" w:rsidRDefault="009D5FE6" w:rsidP="00A01469">
      <w:pPr>
        <w:pStyle w:val="NoSpacing"/>
      </w:pPr>
      <w:r>
        <w:rPr>
          <w:noProof/>
        </w:rPr>
        <w:drawing>
          <wp:inline distT="0" distB="0" distL="0" distR="0" wp14:anchorId="4A6ED73F" wp14:editId="523EA7FF">
            <wp:extent cx="5943600" cy="677545"/>
            <wp:effectExtent l="0" t="0" r="0" b="82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7545"/>
                    </a:xfrm>
                    <a:prstGeom prst="rect">
                      <a:avLst/>
                    </a:prstGeom>
                  </pic:spPr>
                </pic:pic>
              </a:graphicData>
            </a:graphic>
          </wp:inline>
        </w:drawing>
      </w:r>
    </w:p>
    <w:p w14:paraId="113A36D6" w14:textId="4B16BE74" w:rsidR="009D5FE6" w:rsidRDefault="009D5FE6" w:rsidP="00A01469">
      <w:pPr>
        <w:pStyle w:val="NoSpacing"/>
      </w:pPr>
      <w:r>
        <w:rPr>
          <w:noProof/>
        </w:rPr>
        <w:lastRenderedPageBreak/>
        <w:drawing>
          <wp:inline distT="0" distB="0" distL="0" distR="0" wp14:anchorId="578EAC73" wp14:editId="6971BAC3">
            <wp:extent cx="5943600" cy="563880"/>
            <wp:effectExtent l="0" t="0" r="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3880"/>
                    </a:xfrm>
                    <a:prstGeom prst="rect">
                      <a:avLst/>
                    </a:prstGeom>
                  </pic:spPr>
                </pic:pic>
              </a:graphicData>
            </a:graphic>
          </wp:inline>
        </w:drawing>
      </w:r>
    </w:p>
    <w:p w14:paraId="42954C65" w14:textId="67F019E7" w:rsidR="009D5FE6" w:rsidRDefault="009D5FE6" w:rsidP="00A01469">
      <w:pPr>
        <w:pStyle w:val="NoSpacing"/>
      </w:pPr>
    </w:p>
    <w:p w14:paraId="011EB260" w14:textId="487C9D12" w:rsidR="009D5FE6" w:rsidRDefault="009D5FE6" w:rsidP="00A01469">
      <w:pPr>
        <w:pStyle w:val="NoSpacing"/>
      </w:pPr>
      <w:r>
        <w:rPr>
          <w:noProof/>
        </w:rPr>
        <w:drawing>
          <wp:inline distT="0" distB="0" distL="0" distR="0" wp14:anchorId="6FA292FA" wp14:editId="742A5EDB">
            <wp:extent cx="5040630" cy="588396"/>
            <wp:effectExtent l="0" t="0" r="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4697" cy="592373"/>
                    </a:xfrm>
                    <a:prstGeom prst="rect">
                      <a:avLst/>
                    </a:prstGeom>
                  </pic:spPr>
                </pic:pic>
              </a:graphicData>
            </a:graphic>
          </wp:inline>
        </w:drawing>
      </w:r>
    </w:p>
    <w:p w14:paraId="518DF04F" w14:textId="77777777" w:rsidR="009D5FE6" w:rsidRDefault="009D5FE6" w:rsidP="00A01469">
      <w:pPr>
        <w:pStyle w:val="NoSpacing"/>
      </w:pPr>
    </w:p>
    <w:p w14:paraId="6D5F4807" w14:textId="77777777" w:rsidR="009D5FE6" w:rsidRDefault="009D5FE6" w:rsidP="00A01469">
      <w:pPr>
        <w:pStyle w:val="NoSpacing"/>
      </w:pPr>
    </w:p>
    <w:p w14:paraId="6A5CCAF5" w14:textId="098C7852" w:rsidR="000240B5" w:rsidRDefault="005D6200" w:rsidP="000240B5">
      <w:pPr>
        <w:pStyle w:val="Heading3"/>
      </w:pPr>
      <w:bookmarkStart w:id="30" w:name="_Toc513727604"/>
      <w:r>
        <w:t>5</w:t>
      </w:r>
      <w:r w:rsidR="000240B5">
        <w:t>.2  Using the SQL Logger Views</w:t>
      </w:r>
      <w:bookmarkEnd w:id="30"/>
    </w:p>
    <w:p w14:paraId="43621CF1" w14:textId="19F0C48A" w:rsidR="000240B5" w:rsidRDefault="000240B5" w:rsidP="00A01469">
      <w:pPr>
        <w:pStyle w:val="NoSpacing"/>
      </w:pPr>
    </w:p>
    <w:p w14:paraId="44B0B2C1" w14:textId="2A8136BF" w:rsidR="009D5FE6" w:rsidRDefault="009D5FE6" w:rsidP="00A01469">
      <w:pPr>
        <w:pStyle w:val="NoSpacing"/>
      </w:pPr>
      <w:r>
        <w:t>Using the SQL Logger reporting views simplifies the display of the log records</w:t>
      </w:r>
      <w:r w:rsidR="00985A95">
        <w:t>.</w:t>
      </w:r>
    </w:p>
    <w:p w14:paraId="3A1E186D" w14:textId="66E36C00" w:rsidR="00985A95" w:rsidRDefault="00985A95" w:rsidP="00A01469">
      <w:pPr>
        <w:pStyle w:val="NoSpacing"/>
      </w:pPr>
    </w:p>
    <w:p w14:paraId="3DB32F8A" w14:textId="77777777" w:rsidR="00985A95" w:rsidRDefault="00985A95" w:rsidP="00A01469">
      <w:pPr>
        <w:pStyle w:val="NoSpacing"/>
      </w:pPr>
    </w:p>
    <w:p w14:paraId="094739AB" w14:textId="279DAC30" w:rsidR="00985A95" w:rsidRDefault="00985A95" w:rsidP="00985A95">
      <w:pPr>
        <w:pStyle w:val="Heading3"/>
      </w:pPr>
      <w:bookmarkStart w:id="31" w:name="_Toc513727605"/>
      <w:r>
        <w:t>5.2.1  SQL Logger Summary View</w:t>
      </w:r>
      <w:bookmarkEnd w:id="31"/>
    </w:p>
    <w:p w14:paraId="7A12D2B5" w14:textId="3F2A51FB" w:rsidR="000240B5" w:rsidRDefault="000240B5" w:rsidP="00A01469">
      <w:pPr>
        <w:pStyle w:val="NoSpacing"/>
      </w:pPr>
    </w:p>
    <w:p w14:paraId="1DA2CD8C"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9B437E6"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SQL_Logger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SQL_Logger_Summary</w:t>
      </w:r>
    </w:p>
    <w:p w14:paraId="5597D722" w14:textId="2F45573C" w:rsidR="000240B5" w:rsidRDefault="009D5FE6" w:rsidP="009D5FE6">
      <w:pPr>
        <w:pStyle w:val="NoSpacing"/>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Run_Number </w:t>
      </w:r>
      <w:r>
        <w:rPr>
          <w:rFonts w:ascii="Consolas" w:hAnsi="Consolas" w:cs="Consolas"/>
          <w:color w:val="808080"/>
          <w:sz w:val="19"/>
          <w:szCs w:val="19"/>
        </w:rPr>
        <w:t>=</w:t>
      </w:r>
      <w:r>
        <w:rPr>
          <w:rFonts w:ascii="Consolas" w:hAnsi="Consolas" w:cs="Consolas"/>
          <w:color w:val="000000"/>
          <w:sz w:val="19"/>
          <w:szCs w:val="19"/>
        </w:rPr>
        <w:t xml:space="preserve"> 8</w:t>
      </w:r>
    </w:p>
    <w:p w14:paraId="12306D18" w14:textId="66D5F274" w:rsidR="009D5FE6" w:rsidRDefault="009D5FE6" w:rsidP="009D5FE6">
      <w:pPr>
        <w:pStyle w:val="NoSpacing"/>
      </w:pPr>
    </w:p>
    <w:p w14:paraId="38C349F2" w14:textId="54CEF960" w:rsidR="009D5FE6" w:rsidRDefault="009D5FE6" w:rsidP="009D5FE6">
      <w:pPr>
        <w:pStyle w:val="NoSpacing"/>
      </w:pPr>
      <w:r>
        <w:rPr>
          <w:noProof/>
        </w:rPr>
        <w:drawing>
          <wp:inline distT="0" distB="0" distL="0" distR="0" wp14:anchorId="295C5BAC" wp14:editId="6D82FA73">
            <wp:extent cx="5943600" cy="55626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6260"/>
                    </a:xfrm>
                    <a:prstGeom prst="rect">
                      <a:avLst/>
                    </a:prstGeom>
                  </pic:spPr>
                </pic:pic>
              </a:graphicData>
            </a:graphic>
          </wp:inline>
        </w:drawing>
      </w:r>
    </w:p>
    <w:p w14:paraId="2341AB6C" w14:textId="65105B1B" w:rsidR="009D5FE6" w:rsidRDefault="009D5FE6" w:rsidP="009D5FE6">
      <w:pPr>
        <w:pStyle w:val="NoSpacing"/>
      </w:pPr>
    </w:p>
    <w:p w14:paraId="3F83F8EB" w14:textId="73311658" w:rsidR="009D5FE6" w:rsidRDefault="009D5FE6" w:rsidP="009D5FE6">
      <w:pPr>
        <w:pStyle w:val="NoSpacing"/>
      </w:pPr>
    </w:p>
    <w:p w14:paraId="3D3333CB" w14:textId="7056B61B" w:rsidR="00985A95" w:rsidRDefault="00985A95" w:rsidP="009D5FE6">
      <w:pPr>
        <w:pStyle w:val="NoSpacing"/>
      </w:pPr>
    </w:p>
    <w:p w14:paraId="766BD598" w14:textId="4289F4D8" w:rsidR="00985A95" w:rsidRDefault="00985A95" w:rsidP="00985A95">
      <w:pPr>
        <w:pStyle w:val="Heading3"/>
      </w:pPr>
      <w:bookmarkStart w:id="32" w:name="_Toc513727606"/>
      <w:r>
        <w:t>5.2.</w:t>
      </w:r>
      <w:r>
        <w:t>2</w:t>
      </w:r>
      <w:r>
        <w:t xml:space="preserve">  SQL Logger </w:t>
      </w:r>
      <w:r>
        <w:t>Info</w:t>
      </w:r>
      <w:r>
        <w:t xml:space="preserve"> View</w:t>
      </w:r>
      <w:bookmarkEnd w:id="32"/>
    </w:p>
    <w:p w14:paraId="49950EF6" w14:textId="77777777" w:rsidR="00985A95" w:rsidRDefault="00985A95" w:rsidP="009D5FE6">
      <w:pPr>
        <w:pStyle w:val="NoSpacing"/>
      </w:pPr>
    </w:p>
    <w:p w14:paraId="040DC855"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FCB2039"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SQL_Logger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SQL_Logger_Info</w:t>
      </w:r>
    </w:p>
    <w:p w14:paraId="7B633977" w14:textId="4E9FFF27" w:rsidR="009D5FE6" w:rsidRDefault="009D5FE6" w:rsidP="009D5FE6">
      <w:pPr>
        <w:pStyle w:val="NoSpacing"/>
      </w:pPr>
      <w:r>
        <w:rPr>
          <w:rFonts w:ascii="Consolas" w:hAnsi="Consolas" w:cs="Consolas"/>
          <w:color w:val="0000FF"/>
          <w:sz w:val="19"/>
          <w:szCs w:val="19"/>
        </w:rPr>
        <w:t>WHERE</w:t>
      </w:r>
      <w:r>
        <w:rPr>
          <w:rFonts w:ascii="Consolas" w:hAnsi="Consolas" w:cs="Consolas"/>
          <w:color w:val="000000"/>
          <w:sz w:val="19"/>
          <w:szCs w:val="19"/>
        </w:rPr>
        <w:t xml:space="preserve"> Run_Number </w:t>
      </w:r>
      <w:r>
        <w:rPr>
          <w:rFonts w:ascii="Consolas" w:hAnsi="Consolas" w:cs="Consolas"/>
          <w:color w:val="808080"/>
          <w:sz w:val="19"/>
          <w:szCs w:val="19"/>
        </w:rPr>
        <w:t>=</w:t>
      </w:r>
      <w:r>
        <w:rPr>
          <w:rFonts w:ascii="Consolas" w:hAnsi="Consolas" w:cs="Consolas"/>
          <w:color w:val="000000"/>
          <w:sz w:val="19"/>
          <w:szCs w:val="19"/>
        </w:rPr>
        <w:t xml:space="preserve"> 8</w:t>
      </w:r>
    </w:p>
    <w:p w14:paraId="2E621EBC" w14:textId="0541E579" w:rsidR="009D5FE6" w:rsidRDefault="009D5FE6" w:rsidP="009D5FE6">
      <w:pPr>
        <w:pStyle w:val="NoSpacing"/>
      </w:pPr>
    </w:p>
    <w:p w14:paraId="4C0CF7E5" w14:textId="1424C546" w:rsidR="009D5FE6" w:rsidRDefault="009D5FE6" w:rsidP="009D5FE6">
      <w:pPr>
        <w:pStyle w:val="NoSpacing"/>
      </w:pPr>
      <w:r>
        <w:rPr>
          <w:noProof/>
        </w:rPr>
        <w:drawing>
          <wp:inline distT="0" distB="0" distL="0" distR="0" wp14:anchorId="413AEAF6" wp14:editId="7285DAB8">
            <wp:extent cx="5943600" cy="38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7350"/>
                    </a:xfrm>
                    <a:prstGeom prst="rect">
                      <a:avLst/>
                    </a:prstGeom>
                  </pic:spPr>
                </pic:pic>
              </a:graphicData>
            </a:graphic>
          </wp:inline>
        </w:drawing>
      </w:r>
    </w:p>
    <w:p w14:paraId="61B0CECB" w14:textId="64B7A892" w:rsidR="009D5FE6" w:rsidRDefault="009D5FE6" w:rsidP="009D5FE6">
      <w:pPr>
        <w:pStyle w:val="NoSpacing"/>
      </w:pPr>
    </w:p>
    <w:p w14:paraId="74CACCB1" w14:textId="4E54F0C1" w:rsidR="009D5FE6" w:rsidRDefault="009D5FE6" w:rsidP="009D5FE6">
      <w:pPr>
        <w:pStyle w:val="NoSpacing"/>
      </w:pPr>
    </w:p>
    <w:p w14:paraId="2BA50D1B" w14:textId="77777777" w:rsidR="00985A95" w:rsidRDefault="00985A95" w:rsidP="009D5FE6">
      <w:pPr>
        <w:pStyle w:val="NoSpacing"/>
      </w:pPr>
    </w:p>
    <w:p w14:paraId="1CB2C3C4" w14:textId="17113839" w:rsidR="00985A95" w:rsidRDefault="00985A95" w:rsidP="00985A95">
      <w:pPr>
        <w:pStyle w:val="Heading3"/>
      </w:pPr>
      <w:bookmarkStart w:id="33" w:name="_Toc513727607"/>
      <w:r>
        <w:t>5.2.</w:t>
      </w:r>
      <w:r>
        <w:t>3</w:t>
      </w:r>
      <w:r>
        <w:t xml:space="preserve">  SQL Logger </w:t>
      </w:r>
      <w:r>
        <w:t>Steps</w:t>
      </w:r>
      <w:r>
        <w:t xml:space="preserve"> View</w:t>
      </w:r>
      <w:bookmarkEnd w:id="33"/>
    </w:p>
    <w:p w14:paraId="5589A604" w14:textId="110D07A7" w:rsidR="00985A95" w:rsidRDefault="00985A95" w:rsidP="009D5FE6">
      <w:pPr>
        <w:pStyle w:val="NoSpacing"/>
      </w:pPr>
    </w:p>
    <w:p w14:paraId="5F1B0BD2"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BA158B3"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SQL_Logger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SQL_Logger_Steps</w:t>
      </w:r>
    </w:p>
    <w:p w14:paraId="73CEDC48" w14:textId="5EC963BD" w:rsidR="009D5FE6" w:rsidRDefault="009D5FE6" w:rsidP="009D5FE6">
      <w:pPr>
        <w:pStyle w:val="NoSpacing"/>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Run_Number </w:t>
      </w:r>
      <w:r>
        <w:rPr>
          <w:rFonts w:ascii="Consolas" w:hAnsi="Consolas" w:cs="Consolas"/>
          <w:color w:val="808080"/>
          <w:sz w:val="19"/>
          <w:szCs w:val="19"/>
        </w:rPr>
        <w:t>=</w:t>
      </w:r>
      <w:r>
        <w:rPr>
          <w:rFonts w:ascii="Consolas" w:hAnsi="Consolas" w:cs="Consolas"/>
          <w:color w:val="000000"/>
          <w:sz w:val="19"/>
          <w:szCs w:val="19"/>
        </w:rPr>
        <w:t xml:space="preserve"> 8</w:t>
      </w:r>
    </w:p>
    <w:p w14:paraId="6F043DB9" w14:textId="10C0C9E9" w:rsidR="009D5FE6" w:rsidRDefault="009D5FE6" w:rsidP="009D5FE6">
      <w:pPr>
        <w:pStyle w:val="NoSpacing"/>
      </w:pPr>
    </w:p>
    <w:p w14:paraId="4F0EB21B" w14:textId="5680A471" w:rsidR="009D5FE6" w:rsidRDefault="009D5FE6" w:rsidP="009D5FE6">
      <w:pPr>
        <w:pStyle w:val="NoSpacing"/>
      </w:pPr>
      <w:r>
        <w:rPr>
          <w:noProof/>
        </w:rPr>
        <w:drawing>
          <wp:inline distT="0" distB="0" distL="0" distR="0" wp14:anchorId="20315A6B" wp14:editId="58C51DA9">
            <wp:extent cx="5943600" cy="5207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0700"/>
                    </a:xfrm>
                    <a:prstGeom prst="rect">
                      <a:avLst/>
                    </a:prstGeom>
                  </pic:spPr>
                </pic:pic>
              </a:graphicData>
            </a:graphic>
          </wp:inline>
        </w:drawing>
      </w:r>
    </w:p>
    <w:p w14:paraId="2CE43D59" w14:textId="4B124BC3" w:rsidR="009D5FE6" w:rsidRDefault="009D5FE6" w:rsidP="009D5FE6">
      <w:pPr>
        <w:pStyle w:val="NoSpacing"/>
      </w:pPr>
    </w:p>
    <w:p w14:paraId="0AA69C08" w14:textId="032BE438" w:rsidR="00985A95" w:rsidRDefault="00985A95" w:rsidP="00985A95">
      <w:pPr>
        <w:pStyle w:val="Heading3"/>
      </w:pPr>
      <w:bookmarkStart w:id="34" w:name="_Toc513727608"/>
      <w:r>
        <w:t>5.2.</w:t>
      </w:r>
      <w:r>
        <w:t>4</w:t>
      </w:r>
      <w:r>
        <w:t xml:space="preserve">  SQL Logger </w:t>
      </w:r>
      <w:r>
        <w:t>Error</w:t>
      </w:r>
      <w:r>
        <w:t xml:space="preserve"> View</w:t>
      </w:r>
      <w:bookmarkEnd w:id="34"/>
    </w:p>
    <w:p w14:paraId="17F14CD0" w14:textId="77777777" w:rsidR="009D5FE6" w:rsidRDefault="009D5FE6" w:rsidP="009D5FE6">
      <w:pPr>
        <w:pStyle w:val="NoSpacing"/>
      </w:pPr>
    </w:p>
    <w:p w14:paraId="15321656"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D8FAA86" w14:textId="77777777" w:rsidR="009D5FE6" w:rsidRDefault="009D5FE6" w:rsidP="009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SQL_Logger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SQL_Logger_Error</w:t>
      </w:r>
      <w:proofErr w:type="spellEnd"/>
    </w:p>
    <w:p w14:paraId="54AB79B5" w14:textId="4B8DAE62" w:rsidR="009D5FE6" w:rsidRDefault="009D5FE6" w:rsidP="009D5FE6">
      <w:pPr>
        <w:pStyle w:val="NoSpacing"/>
      </w:pPr>
      <w:r>
        <w:rPr>
          <w:rFonts w:ascii="Consolas" w:hAnsi="Consolas" w:cs="Consolas"/>
          <w:color w:val="0000FF"/>
          <w:sz w:val="19"/>
          <w:szCs w:val="19"/>
        </w:rPr>
        <w:t>WHERE</w:t>
      </w:r>
      <w:r>
        <w:rPr>
          <w:rFonts w:ascii="Consolas" w:hAnsi="Consolas" w:cs="Consolas"/>
          <w:color w:val="000000"/>
          <w:sz w:val="19"/>
          <w:szCs w:val="19"/>
        </w:rPr>
        <w:t xml:space="preserve"> Run_Number </w:t>
      </w:r>
      <w:r>
        <w:rPr>
          <w:rFonts w:ascii="Consolas" w:hAnsi="Consolas" w:cs="Consolas"/>
          <w:color w:val="808080"/>
          <w:sz w:val="19"/>
          <w:szCs w:val="19"/>
        </w:rPr>
        <w:t>=</w:t>
      </w:r>
      <w:r>
        <w:rPr>
          <w:rFonts w:ascii="Consolas" w:hAnsi="Consolas" w:cs="Consolas"/>
          <w:color w:val="000000"/>
          <w:sz w:val="19"/>
          <w:szCs w:val="19"/>
        </w:rPr>
        <w:t xml:space="preserve"> 9</w:t>
      </w:r>
    </w:p>
    <w:p w14:paraId="455BE370" w14:textId="7131157A" w:rsidR="009D5FE6" w:rsidRDefault="009D5FE6" w:rsidP="009D5FE6">
      <w:pPr>
        <w:pStyle w:val="NoSpacing"/>
      </w:pPr>
    </w:p>
    <w:p w14:paraId="0311E8B4" w14:textId="46A6EFE0" w:rsidR="009D5FE6" w:rsidRDefault="009D5FE6" w:rsidP="009D5FE6">
      <w:pPr>
        <w:pStyle w:val="NoSpacing"/>
      </w:pPr>
      <w:r>
        <w:rPr>
          <w:noProof/>
        </w:rPr>
        <w:drawing>
          <wp:inline distT="0" distB="0" distL="0" distR="0" wp14:anchorId="2F004DD2" wp14:editId="6ABF442A">
            <wp:extent cx="5943600" cy="391795"/>
            <wp:effectExtent l="0" t="0" r="0" b="825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1795"/>
                    </a:xfrm>
                    <a:prstGeom prst="rect">
                      <a:avLst/>
                    </a:prstGeom>
                  </pic:spPr>
                </pic:pic>
              </a:graphicData>
            </a:graphic>
          </wp:inline>
        </w:drawing>
      </w:r>
    </w:p>
    <w:p w14:paraId="0D4D3E71" w14:textId="2EAEC0B5" w:rsidR="009D5FE6" w:rsidRDefault="009D5FE6" w:rsidP="009D5FE6">
      <w:pPr>
        <w:pStyle w:val="NoSpacing"/>
      </w:pPr>
    </w:p>
    <w:p w14:paraId="0123BAA5" w14:textId="52BC0C14" w:rsidR="009D5FE6" w:rsidRDefault="009D5FE6" w:rsidP="009D5FE6">
      <w:pPr>
        <w:pStyle w:val="NoSpacing"/>
      </w:pPr>
    </w:p>
    <w:p w14:paraId="132847B1" w14:textId="32AAE973" w:rsidR="009D5FE6" w:rsidRDefault="009D5FE6" w:rsidP="009D5FE6">
      <w:pPr>
        <w:pStyle w:val="NoSpacing"/>
      </w:pPr>
      <w:r>
        <w:rPr>
          <w:noProof/>
        </w:rPr>
        <w:drawing>
          <wp:inline distT="0" distB="0" distL="0" distR="0" wp14:anchorId="5424B7D4" wp14:editId="32599B63">
            <wp:extent cx="5943600" cy="40068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685"/>
                    </a:xfrm>
                    <a:prstGeom prst="rect">
                      <a:avLst/>
                    </a:prstGeom>
                  </pic:spPr>
                </pic:pic>
              </a:graphicData>
            </a:graphic>
          </wp:inline>
        </w:drawing>
      </w:r>
    </w:p>
    <w:p w14:paraId="61CABB5D" w14:textId="3CF4A561" w:rsidR="009D5FE6" w:rsidRDefault="009D5FE6" w:rsidP="009D5FE6">
      <w:pPr>
        <w:pStyle w:val="NoSpacing"/>
      </w:pPr>
    </w:p>
    <w:p w14:paraId="10795E6C" w14:textId="3DAFA50B" w:rsidR="009D5FE6" w:rsidRDefault="009D5FE6" w:rsidP="009D5FE6">
      <w:pPr>
        <w:pStyle w:val="NoSpacing"/>
      </w:pPr>
      <w:r>
        <w:t xml:space="preserve">Note:  This is a simulated error using a “SELECT 1/0;” statement.  </w:t>
      </w:r>
      <w:r w:rsidR="00985A95">
        <w:t>Nice error explanation in the Catch_Error_Message column!</w:t>
      </w:r>
    </w:p>
    <w:p w14:paraId="690B697C" w14:textId="77777777" w:rsidR="009D5FE6" w:rsidRDefault="009D5FE6" w:rsidP="009D5FE6">
      <w:pPr>
        <w:pStyle w:val="NoSpacing"/>
      </w:pPr>
    </w:p>
    <w:p w14:paraId="05B5F7C7" w14:textId="30EF3B4D" w:rsidR="000240B5" w:rsidRDefault="000240B5" w:rsidP="00A01469">
      <w:pPr>
        <w:pStyle w:val="NoSpacing"/>
      </w:pPr>
    </w:p>
    <w:p w14:paraId="55E9E79C" w14:textId="7CBDFED5" w:rsidR="005D6200" w:rsidRDefault="005D6200" w:rsidP="005D6200">
      <w:pPr>
        <w:pStyle w:val="Heading3"/>
      </w:pPr>
      <w:bookmarkStart w:id="35" w:name="_Toc513727609"/>
      <w:r>
        <w:t>5.3  Using a Log Reading Program Tool</w:t>
      </w:r>
      <w:bookmarkEnd w:id="35"/>
    </w:p>
    <w:p w14:paraId="64C2C0AD" w14:textId="1E66A689" w:rsidR="000240B5" w:rsidRDefault="000240B5" w:rsidP="00A01469">
      <w:pPr>
        <w:pStyle w:val="NoSpacing"/>
      </w:pPr>
    </w:p>
    <w:p w14:paraId="630F88A5" w14:textId="123E5173" w:rsidR="000240B5" w:rsidRDefault="00C7770A" w:rsidP="00A01469">
      <w:pPr>
        <w:pStyle w:val="NoSpacing"/>
      </w:pPr>
      <w:r>
        <w:t>A log reader tool, such as the one shown below, can be used</w:t>
      </w:r>
      <w:r w:rsidR="0056609F">
        <w:t xml:space="preserve"> to show the real time status of the logging.  Here, this tool automatically updates the display every 10 seconds and thus displays a real time view of this particular SQL proc, pLoadDimProduct, every 10 seconds.</w:t>
      </w:r>
    </w:p>
    <w:p w14:paraId="7BC7750D" w14:textId="2DE2707B" w:rsidR="0056609F" w:rsidRDefault="0056609F" w:rsidP="00A01469">
      <w:pPr>
        <w:pStyle w:val="NoSpacing"/>
      </w:pPr>
    </w:p>
    <w:p w14:paraId="6301E2CB" w14:textId="49BB0140" w:rsidR="0056609F" w:rsidRDefault="0056609F" w:rsidP="00A01469">
      <w:pPr>
        <w:pStyle w:val="NoSpacing"/>
      </w:pPr>
      <w:r>
        <w:t>Very useful for monitoring SQL processes and procs.</w:t>
      </w:r>
    </w:p>
    <w:p w14:paraId="262BD0A3" w14:textId="77777777" w:rsidR="0056609F" w:rsidRDefault="0056609F" w:rsidP="00A01469">
      <w:pPr>
        <w:pStyle w:val="NoSpacing"/>
      </w:pPr>
    </w:p>
    <w:p w14:paraId="41EB68F6" w14:textId="7F267CBB" w:rsidR="00C7770A" w:rsidRDefault="00C7770A" w:rsidP="00A01469">
      <w:pPr>
        <w:pStyle w:val="NoSpacing"/>
      </w:pPr>
    </w:p>
    <w:p w14:paraId="028C0A33" w14:textId="3D492DA0" w:rsidR="00C7770A" w:rsidRDefault="00C7770A" w:rsidP="00A01469">
      <w:pPr>
        <w:pStyle w:val="NoSpacing"/>
      </w:pPr>
      <w:r>
        <w:rPr>
          <w:noProof/>
        </w:rPr>
        <w:drawing>
          <wp:inline distT="0" distB="0" distL="0" distR="0" wp14:anchorId="3B683129" wp14:editId="40078204">
            <wp:extent cx="5943600" cy="337375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73755"/>
                    </a:xfrm>
                    <a:prstGeom prst="rect">
                      <a:avLst/>
                    </a:prstGeom>
                  </pic:spPr>
                </pic:pic>
              </a:graphicData>
            </a:graphic>
          </wp:inline>
        </w:drawing>
      </w:r>
    </w:p>
    <w:p w14:paraId="5A5CD1A7" w14:textId="77B31424" w:rsidR="005D6200" w:rsidRDefault="005D6200" w:rsidP="005D6200">
      <w:pPr>
        <w:pStyle w:val="Heading2"/>
      </w:pPr>
      <w:bookmarkStart w:id="36" w:name="_Toc513727610"/>
      <w:r>
        <w:lastRenderedPageBreak/>
        <w:t>6.0  Part of the Larger Infrastructure</w:t>
      </w:r>
      <w:bookmarkEnd w:id="36"/>
    </w:p>
    <w:p w14:paraId="5F05CE59" w14:textId="77777777" w:rsidR="000240B5" w:rsidRDefault="000240B5" w:rsidP="00A01469">
      <w:pPr>
        <w:pStyle w:val="NoSpacing"/>
      </w:pPr>
    </w:p>
    <w:p w14:paraId="00A298F0" w14:textId="7717E2F5" w:rsidR="00CD24A7" w:rsidRDefault="0087056F" w:rsidP="00A01469">
      <w:pPr>
        <w:pStyle w:val="NoSpacing"/>
      </w:pPr>
      <w:r>
        <w:t>The SQL Logger system can be easily used with and integrated with logging of other database systems including SSIS and C# and other programs including Windows services.</w:t>
      </w:r>
    </w:p>
    <w:p w14:paraId="37D7ABAC" w14:textId="67E1BF9F" w:rsidR="0087056F" w:rsidRDefault="0087056F" w:rsidP="00A01469">
      <w:pPr>
        <w:pStyle w:val="NoSpacing"/>
      </w:pPr>
    </w:p>
    <w:p w14:paraId="2BC24091" w14:textId="77777777" w:rsidR="0087056F" w:rsidRPr="0087056F" w:rsidRDefault="0087056F" w:rsidP="0087056F">
      <w:pPr>
        <w:pStyle w:val="NoSpacing"/>
        <w:rPr>
          <w:b/>
          <w:sz w:val="24"/>
        </w:rPr>
      </w:pPr>
      <w:r w:rsidRPr="0087056F">
        <w:rPr>
          <w:b/>
          <w:sz w:val="24"/>
        </w:rPr>
        <w:t>Architecture Diagram:</w:t>
      </w:r>
    </w:p>
    <w:p w14:paraId="5633B44B" w14:textId="77777777" w:rsidR="0087056F" w:rsidRDefault="0087056F" w:rsidP="0087056F">
      <w:pPr>
        <w:pStyle w:val="NoSpacing"/>
      </w:pPr>
    </w:p>
    <w:p w14:paraId="1898953D" w14:textId="77777777" w:rsidR="0087056F" w:rsidRDefault="0087056F" w:rsidP="0087056F">
      <w:pPr>
        <w:pStyle w:val="NoSpacing"/>
      </w:pPr>
      <w:r>
        <w:rPr>
          <w:noProof/>
        </w:rPr>
        <mc:AlternateContent>
          <mc:Choice Requires="wpc">
            <w:drawing>
              <wp:inline distT="0" distB="0" distL="0" distR="0" wp14:anchorId="30A1FF88" wp14:editId="51D4CAFD">
                <wp:extent cx="5762624" cy="6543040"/>
                <wp:effectExtent l="0" t="0" r="10160" b="10160"/>
                <wp:docPr id="236" name="Canvas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03" name="Rectangle 203"/>
                        <wps:cNvSpPr/>
                        <wps:spPr>
                          <a:xfrm>
                            <a:off x="1514475" y="714228"/>
                            <a:ext cx="1114425" cy="6573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
                        <wps:cNvSpPr txBox="1">
                          <a:spLocks noChangeArrowheads="1"/>
                        </wps:cNvSpPr>
                        <wps:spPr bwMode="auto">
                          <a:xfrm>
                            <a:off x="1361101" y="786013"/>
                            <a:ext cx="1439544" cy="421293"/>
                          </a:xfrm>
                          <a:prstGeom prst="rect">
                            <a:avLst/>
                          </a:prstGeom>
                          <a:noFill/>
                          <a:ln w="9525">
                            <a:noFill/>
                            <a:miter lim="800000"/>
                            <a:headEnd/>
                            <a:tailEnd/>
                          </a:ln>
                        </wps:spPr>
                        <wps:txbx>
                          <w:txbxContent>
                            <w:p w14:paraId="275AB39B" w14:textId="77777777" w:rsidR="0087056F" w:rsidRPr="004C24D6" w:rsidRDefault="0087056F" w:rsidP="0087056F">
                              <w:pPr>
                                <w:pStyle w:val="NormalWeb"/>
                                <w:spacing w:before="0" w:beforeAutospacing="0" w:after="160" w:afterAutospacing="0" w:line="256" w:lineRule="auto"/>
                                <w:jc w:val="center"/>
                                <w:rPr>
                                  <w:b/>
                                  <w:sz w:val="22"/>
                                </w:rPr>
                              </w:pPr>
                              <w:r>
                                <w:rPr>
                                  <w:rFonts w:ascii="Calibri" w:eastAsia="Calibri" w:hAnsi="Calibri"/>
                                  <w:b/>
                                  <w:sz w:val="20"/>
                                  <w:szCs w:val="22"/>
                                </w:rPr>
                                <w:t xml:space="preserve">Web Log Dashboard and </w:t>
                              </w:r>
                              <w:r w:rsidRPr="004C24D6">
                                <w:rPr>
                                  <w:rFonts w:ascii="Calibri" w:eastAsia="Calibri" w:hAnsi="Calibri"/>
                                  <w:b/>
                                  <w:sz w:val="20"/>
                                  <w:szCs w:val="22"/>
                                </w:rPr>
                                <w:t>Viewer</w:t>
                              </w:r>
                            </w:p>
                          </w:txbxContent>
                        </wps:txbx>
                        <wps:bodyPr rot="0" vert="horz" wrap="square" lIns="91440" tIns="45720" rIns="91440" bIns="45720" anchor="t" anchorCtr="0">
                          <a:noAutofit/>
                        </wps:bodyPr>
                      </wps:wsp>
                      <pic:pic xmlns:pic="http://schemas.openxmlformats.org/drawingml/2006/picture">
                        <pic:nvPicPr>
                          <pic:cNvPr id="205" name="Picture 205" descr="Sales &lt;strong&gt;People Icon&lt;/strong&gt; Sales &lt;strong&gt;People Icon&lt;/strong&gt;"/>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571500" y="671195"/>
                            <a:ext cx="671830" cy="671830"/>
                          </a:xfrm>
                          <a:prstGeom prst="rect">
                            <a:avLst/>
                          </a:prstGeom>
                        </pic:spPr>
                      </pic:pic>
                      <wps:wsp>
                        <wps:cNvPr id="206" name="Cylinder 206"/>
                        <wps:cNvSpPr/>
                        <wps:spPr>
                          <a:xfrm>
                            <a:off x="2295525" y="2095293"/>
                            <a:ext cx="809625" cy="866982"/>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ylinder 207"/>
                        <wps:cNvSpPr/>
                        <wps:spPr>
                          <a:xfrm>
                            <a:off x="1342050" y="3533775"/>
                            <a:ext cx="420075" cy="523482"/>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Cylinder 208"/>
                        <wps:cNvSpPr/>
                        <wps:spPr>
                          <a:xfrm>
                            <a:off x="2504100" y="3521923"/>
                            <a:ext cx="419735" cy="523240"/>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Cylinder 209"/>
                        <wps:cNvSpPr/>
                        <wps:spPr>
                          <a:xfrm>
                            <a:off x="3551850" y="3522247"/>
                            <a:ext cx="419735" cy="523240"/>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3256561" y="2275266"/>
                            <a:ext cx="1744394" cy="599905"/>
                          </a:xfrm>
                          <a:prstGeom prst="rect">
                            <a:avLst/>
                          </a:prstGeom>
                          <a:noFill/>
                          <a:ln w="9525">
                            <a:noFill/>
                            <a:miter lim="800000"/>
                            <a:headEnd/>
                            <a:tailEnd/>
                          </a:ln>
                        </wps:spPr>
                        <wps:txbx>
                          <w:txbxContent>
                            <w:p w14:paraId="39FF43F0" w14:textId="77777777" w:rsidR="0087056F" w:rsidRPr="00005651" w:rsidRDefault="0087056F" w:rsidP="0087056F">
                              <w:pPr>
                                <w:pStyle w:val="NoSpacing"/>
                                <w:rPr>
                                  <w:sz w:val="20"/>
                                </w:rPr>
                              </w:pPr>
                              <w:r w:rsidRPr="00005651">
                                <w:rPr>
                                  <w:b/>
                                  <w:sz w:val="20"/>
                                </w:rPr>
                                <w:t>Master Log Database</w:t>
                              </w:r>
                              <w:r w:rsidRPr="00005651">
                                <w:rPr>
                                  <w:sz w:val="20"/>
                                </w:rPr>
                                <w:t xml:space="preserve"> with:</w:t>
                              </w:r>
                            </w:p>
                            <w:p w14:paraId="10DE1479" w14:textId="77777777" w:rsidR="0087056F" w:rsidRPr="00005651" w:rsidRDefault="0087056F" w:rsidP="0087056F">
                              <w:pPr>
                                <w:pStyle w:val="NoSpacing"/>
                                <w:numPr>
                                  <w:ilvl w:val="0"/>
                                  <w:numId w:val="19"/>
                                </w:numPr>
                                <w:rPr>
                                  <w:rFonts w:ascii="Times New Roman" w:eastAsiaTheme="minorEastAsia" w:hAnsi="Times New Roman"/>
                                  <w:szCs w:val="24"/>
                                </w:rPr>
                              </w:pPr>
                              <w:r w:rsidRPr="00005651">
                                <w:rPr>
                                  <w:sz w:val="20"/>
                                </w:rPr>
                                <w:t>High Level Logs</w:t>
                              </w:r>
                            </w:p>
                            <w:p w14:paraId="32C427F8" w14:textId="77777777" w:rsidR="0087056F" w:rsidRPr="00005651" w:rsidRDefault="0087056F" w:rsidP="0087056F">
                              <w:pPr>
                                <w:pStyle w:val="NoSpacing"/>
                                <w:numPr>
                                  <w:ilvl w:val="0"/>
                                  <w:numId w:val="19"/>
                                </w:numPr>
                                <w:rPr>
                                  <w:szCs w:val="24"/>
                                </w:rPr>
                              </w:pPr>
                              <w:r w:rsidRPr="00005651">
                                <w:rPr>
                                  <w:sz w:val="20"/>
                                </w:rPr>
                                <w:t>Detailed Logs</w:t>
                              </w:r>
                            </w:p>
                          </w:txbxContent>
                        </wps:txbx>
                        <wps:bodyPr rot="0" vert="horz" wrap="square" lIns="91440" tIns="45720" rIns="91440" bIns="45720" anchor="t" anchorCtr="0">
                          <a:noAutofit/>
                        </wps:bodyPr>
                      </wps:wsp>
                      <wps:wsp>
                        <wps:cNvPr id="211" name="Text Box 2"/>
                        <wps:cNvSpPr txBox="1">
                          <a:spLocks noChangeArrowheads="1"/>
                        </wps:cNvSpPr>
                        <wps:spPr bwMode="auto">
                          <a:xfrm>
                            <a:off x="3990000" y="3579343"/>
                            <a:ext cx="1438910" cy="429470"/>
                          </a:xfrm>
                          <a:prstGeom prst="rect">
                            <a:avLst/>
                          </a:prstGeom>
                          <a:noFill/>
                          <a:ln w="9525">
                            <a:noFill/>
                            <a:miter lim="800000"/>
                            <a:headEnd/>
                            <a:tailEnd/>
                          </a:ln>
                        </wps:spPr>
                        <wps:txbx>
                          <w:txbxContent>
                            <w:p w14:paraId="2EC0B6D1" w14:textId="77777777" w:rsidR="0087056F" w:rsidRPr="004C24D6" w:rsidRDefault="0087056F" w:rsidP="0087056F">
                              <w:pPr>
                                <w:pStyle w:val="NoSpacing"/>
                                <w:jc w:val="center"/>
                                <w:rPr>
                                  <w:b/>
                                  <w:sz w:val="20"/>
                                </w:rPr>
                              </w:pPr>
                              <w:r w:rsidRPr="004C24D6">
                                <w:rPr>
                                  <w:b/>
                                  <w:sz w:val="20"/>
                                </w:rPr>
                                <w:t>Individual Ops DBs</w:t>
                              </w:r>
                            </w:p>
                            <w:p w14:paraId="32323A1B" w14:textId="77777777" w:rsidR="0087056F" w:rsidRPr="004C24D6" w:rsidRDefault="0087056F" w:rsidP="0087056F">
                              <w:pPr>
                                <w:pStyle w:val="NoSpacing"/>
                                <w:jc w:val="center"/>
                                <w:rPr>
                                  <w:b/>
                                  <w:szCs w:val="24"/>
                                </w:rPr>
                              </w:pPr>
                              <w:r w:rsidRPr="004C24D6">
                                <w:rPr>
                                  <w:b/>
                                  <w:sz w:val="20"/>
                                </w:rPr>
                                <w:t>With Individual Logs</w:t>
                              </w:r>
                            </w:p>
                          </w:txbxContent>
                        </wps:txbx>
                        <wps:bodyPr rot="0" vert="horz" wrap="square" lIns="91440" tIns="45720" rIns="91440" bIns="45720" anchor="t" anchorCtr="0">
                          <a:noAutofit/>
                        </wps:bodyPr>
                      </wps:wsp>
                      <wps:wsp>
                        <wps:cNvPr id="212" name="Arrow: Right 212"/>
                        <wps:cNvSpPr/>
                        <wps:spPr>
                          <a:xfrm>
                            <a:off x="1228725" y="895350"/>
                            <a:ext cx="2000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flipH="1" flipV="1">
                            <a:off x="2071688" y="1371418"/>
                            <a:ext cx="604837" cy="723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wps:spPr>
                          <a:xfrm flipV="1">
                            <a:off x="1533525" y="2961988"/>
                            <a:ext cx="942975" cy="5599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flipV="1">
                            <a:off x="2686050" y="2961988"/>
                            <a:ext cx="14288" cy="559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wps:spPr>
                          <a:xfrm flipH="1" flipV="1">
                            <a:off x="2905125" y="2961414"/>
                            <a:ext cx="856593" cy="560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2"/>
                        <wps:cNvSpPr txBox="1">
                          <a:spLocks noChangeArrowheads="1"/>
                        </wps:cNvSpPr>
                        <wps:spPr bwMode="auto">
                          <a:xfrm>
                            <a:off x="3056550" y="385445"/>
                            <a:ext cx="1438910" cy="285750"/>
                          </a:xfrm>
                          <a:prstGeom prst="rect">
                            <a:avLst/>
                          </a:prstGeom>
                          <a:noFill/>
                          <a:ln w="9525">
                            <a:noFill/>
                            <a:miter lim="800000"/>
                            <a:headEnd/>
                            <a:tailEnd/>
                          </a:ln>
                        </wps:spPr>
                        <wps:txbx>
                          <w:txbxContent>
                            <w:p w14:paraId="3585B89E" w14:textId="77777777" w:rsidR="0087056F" w:rsidRPr="00E81133" w:rsidRDefault="0087056F" w:rsidP="0087056F">
                              <w:pPr>
                                <w:pStyle w:val="NormalWeb"/>
                                <w:spacing w:before="0" w:beforeAutospacing="0" w:after="160" w:afterAutospacing="0" w:line="252" w:lineRule="auto"/>
                                <w:ind w:left="360"/>
                                <w:rPr>
                                  <w:color w:val="0000FF"/>
                                  <w:sz w:val="28"/>
                                  <w:u w:val="single"/>
                                </w:rPr>
                              </w:pPr>
                              <w:r w:rsidRPr="00E81133">
                                <w:rPr>
                                  <w:rFonts w:ascii="Calibri" w:eastAsia="Calibri" w:hAnsi="Calibri"/>
                                  <w:b/>
                                  <w:bCs/>
                                  <w:color w:val="0000FF"/>
                                  <w:sz w:val="22"/>
                                  <w:szCs w:val="20"/>
                                  <w:u w:val="single"/>
                                </w:rPr>
                                <w:t>1.  View Level</w:t>
                              </w:r>
                            </w:p>
                          </w:txbxContent>
                        </wps:txbx>
                        <wps:bodyPr rot="0" vert="horz" wrap="square" lIns="91440" tIns="45720" rIns="91440" bIns="45720" anchor="t" anchorCtr="0">
                          <a:noAutofit/>
                        </wps:bodyPr>
                      </wps:wsp>
                      <wpg:wgp>
                        <wpg:cNvPr id="219" name="Group 219"/>
                        <wpg:cNvGrpSpPr/>
                        <wpg:grpSpPr>
                          <a:xfrm>
                            <a:off x="3705225" y="4867275"/>
                            <a:ext cx="1151550" cy="750939"/>
                            <a:chOff x="3705225" y="4867275"/>
                            <a:chExt cx="1151550" cy="750939"/>
                          </a:xfrm>
                        </wpg:grpSpPr>
                        <wps:wsp>
                          <wps:cNvPr id="220" name="Rectangle: Rounded Corners 220"/>
                          <wps:cNvSpPr/>
                          <wps:spPr>
                            <a:xfrm>
                              <a:off x="3875700" y="5075924"/>
                              <a:ext cx="981075" cy="54229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408F97" w14:textId="77777777" w:rsidR="0087056F" w:rsidRDefault="0087056F" w:rsidP="0087056F">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Rounded Corners 221"/>
                          <wps:cNvSpPr/>
                          <wps:spPr>
                            <a:xfrm>
                              <a:off x="3789975" y="4961550"/>
                              <a:ext cx="981075" cy="54229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8E9C1A" w14:textId="77777777" w:rsidR="0087056F" w:rsidRDefault="0087056F" w:rsidP="0087056F">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Rectangle: Rounded Corners 222"/>
                          <wps:cNvSpPr/>
                          <wps:spPr>
                            <a:xfrm>
                              <a:off x="3705225" y="4867275"/>
                              <a:ext cx="981075"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4ED04" w14:textId="77777777" w:rsidR="0087056F" w:rsidRPr="00E81133" w:rsidRDefault="0087056F" w:rsidP="0087056F">
                                <w:pPr>
                                  <w:pStyle w:val="NormalWeb"/>
                                  <w:spacing w:before="0" w:beforeAutospacing="0" w:after="160" w:afterAutospacing="0" w:line="256" w:lineRule="auto"/>
                                  <w:jc w:val="center"/>
                                  <w:rPr>
                                    <w:rFonts w:asciiTheme="minorHAnsi" w:hAnsiTheme="minorHAnsi"/>
                                  </w:rPr>
                                </w:pPr>
                                <w:r>
                                  <w:rPr>
                                    <w:rFonts w:asciiTheme="minorHAnsi" w:eastAsia="Calibri" w:hAnsiTheme="minorHAnsi"/>
                                    <w:b/>
                                    <w:bCs/>
                                    <w:color w:val="000000"/>
                                    <w:sz w:val="20"/>
                                    <w:szCs w:val="20"/>
                                  </w:rPr>
                                  <w:t xml:space="preserve">C#   </w:t>
                                </w:r>
                                <w:r w:rsidRPr="00E81133">
                                  <w:rPr>
                                    <w:rFonts w:asciiTheme="minorHAnsi" w:eastAsia="Calibri" w:hAnsiTheme="minorHAnsi"/>
                                    <w:b/>
                                    <w:bCs/>
                                    <w:color w:val="000000"/>
                                    <w:sz w:val="20"/>
                                    <w:szCs w:val="20"/>
                                  </w:rPr>
                                  <w:t xml:space="preserve"> Processes</w:t>
                                </w:r>
                              </w:p>
                              <w:p w14:paraId="6875A9F6" w14:textId="77777777" w:rsidR="0087056F" w:rsidRPr="00E81133" w:rsidRDefault="0087056F" w:rsidP="0087056F">
                                <w:pPr>
                                  <w:jc w:val="center"/>
                                  <w:rPr>
                                    <w:b/>
                                    <w:color w:val="000000" w:themeColor="text1"/>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223" name="Group 223"/>
                        <wpg:cNvGrpSpPr/>
                        <wpg:grpSpPr>
                          <a:xfrm>
                            <a:off x="2275500" y="4658561"/>
                            <a:ext cx="1151255" cy="749935"/>
                            <a:chOff x="2275500" y="4658561"/>
                            <a:chExt cx="1151255" cy="749935"/>
                          </a:xfrm>
                        </wpg:grpSpPr>
                        <wps:wsp>
                          <wps:cNvPr id="224" name="Rectangle: Rounded Corners 224"/>
                          <wps:cNvSpPr/>
                          <wps:spPr>
                            <a:xfrm>
                              <a:off x="2445680" y="4866841"/>
                              <a:ext cx="981075" cy="5416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96BF55" w14:textId="77777777" w:rsidR="0087056F" w:rsidRDefault="0087056F" w:rsidP="0087056F">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Rectangle: Rounded Corners 225"/>
                          <wps:cNvSpPr/>
                          <wps:spPr>
                            <a:xfrm>
                              <a:off x="2359955" y="4752541"/>
                              <a:ext cx="981075" cy="5416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B77B41" w14:textId="77777777" w:rsidR="0087056F" w:rsidRDefault="0087056F" w:rsidP="0087056F">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Rectangle: Rounded Corners 226"/>
                          <wps:cNvSpPr/>
                          <wps:spPr>
                            <a:xfrm>
                              <a:off x="2275500" y="4658561"/>
                              <a:ext cx="981075" cy="54229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C12BA4" w14:textId="77777777" w:rsidR="0087056F" w:rsidRPr="00E81133" w:rsidRDefault="0087056F" w:rsidP="0087056F">
                                <w:pPr>
                                  <w:pStyle w:val="NormalWeb"/>
                                  <w:spacing w:before="0" w:beforeAutospacing="0" w:after="160" w:afterAutospacing="0" w:line="256" w:lineRule="auto"/>
                                  <w:jc w:val="center"/>
                                  <w:rPr>
                                    <w:rFonts w:asciiTheme="minorHAnsi" w:hAnsiTheme="minorHAnsi"/>
                                  </w:rPr>
                                </w:pPr>
                                <w:r>
                                  <w:rPr>
                                    <w:rFonts w:asciiTheme="minorHAnsi" w:eastAsia="Calibri" w:hAnsiTheme="minorHAnsi"/>
                                    <w:b/>
                                    <w:bCs/>
                                    <w:color w:val="000000"/>
                                    <w:sz w:val="20"/>
                                    <w:szCs w:val="20"/>
                                  </w:rPr>
                                  <w:t>SSIS</w:t>
                                </w:r>
                                <w:r w:rsidRPr="00E81133">
                                  <w:rPr>
                                    <w:rFonts w:asciiTheme="minorHAnsi" w:eastAsia="Calibri" w:hAnsiTheme="minorHAnsi"/>
                                    <w:b/>
                                    <w:bCs/>
                                    <w:color w:val="000000"/>
                                    <w:sz w:val="20"/>
                                    <w:szCs w:val="20"/>
                                  </w:rPr>
                                  <w:t xml:space="preserve"> Processes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27" name="Group 227"/>
                        <wpg:cNvGrpSpPr/>
                        <wpg:grpSpPr>
                          <a:xfrm>
                            <a:off x="875325" y="4837725"/>
                            <a:ext cx="1151255" cy="749935"/>
                            <a:chOff x="875325" y="4837725"/>
                            <a:chExt cx="1151255" cy="749935"/>
                          </a:xfrm>
                        </wpg:grpSpPr>
                        <wps:wsp>
                          <wps:cNvPr id="228" name="Rectangle: Rounded Corners 228"/>
                          <wps:cNvSpPr/>
                          <wps:spPr>
                            <a:xfrm>
                              <a:off x="1045505" y="5046005"/>
                              <a:ext cx="981075" cy="5416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2D6C75" w14:textId="77777777" w:rsidR="0087056F" w:rsidRDefault="0087056F" w:rsidP="0087056F">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Rectangle: Rounded Corners 229"/>
                          <wps:cNvSpPr/>
                          <wps:spPr>
                            <a:xfrm>
                              <a:off x="959780" y="4931705"/>
                              <a:ext cx="981075" cy="5416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D68181" w14:textId="77777777" w:rsidR="0087056F" w:rsidRDefault="0087056F" w:rsidP="0087056F">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Rectangle: Rounded Corners 230"/>
                          <wps:cNvSpPr/>
                          <wps:spPr>
                            <a:xfrm>
                              <a:off x="875325" y="4837725"/>
                              <a:ext cx="981075" cy="54229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122A96" w14:textId="77777777" w:rsidR="0087056F" w:rsidRPr="00E81133" w:rsidRDefault="0087056F" w:rsidP="0087056F">
                                <w:pPr>
                                  <w:pStyle w:val="NormalWeb"/>
                                  <w:spacing w:before="0" w:beforeAutospacing="0" w:after="160" w:afterAutospacing="0" w:line="256" w:lineRule="auto"/>
                                  <w:jc w:val="center"/>
                                  <w:rPr>
                                    <w:rFonts w:asciiTheme="minorHAnsi" w:hAnsiTheme="minorHAnsi"/>
                                  </w:rPr>
                                </w:pPr>
                                <w:r w:rsidRPr="00E81133">
                                  <w:rPr>
                                    <w:rFonts w:asciiTheme="minorHAnsi" w:eastAsia="Calibri" w:hAnsiTheme="minorHAnsi"/>
                                    <w:b/>
                                    <w:bCs/>
                                    <w:color w:val="000000"/>
                                    <w:sz w:val="20"/>
                                    <w:szCs w:val="20"/>
                                  </w:rPr>
                                  <w:t>SQL Processes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31" name="Straight Arrow Connector 231"/>
                        <wps:cNvCnPr/>
                        <wps:spPr>
                          <a:xfrm flipV="1">
                            <a:off x="1409700" y="4056864"/>
                            <a:ext cx="142388" cy="743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flipV="1">
                            <a:off x="2700338" y="4044771"/>
                            <a:ext cx="13630" cy="603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H="1" flipV="1">
                            <a:off x="3761718" y="4045095"/>
                            <a:ext cx="434045" cy="821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4" name="Text Box 2"/>
                        <wps:cNvSpPr txBox="1">
                          <a:spLocks noChangeArrowheads="1"/>
                        </wps:cNvSpPr>
                        <wps:spPr bwMode="auto">
                          <a:xfrm>
                            <a:off x="3417460" y="1818525"/>
                            <a:ext cx="1783190" cy="285115"/>
                          </a:xfrm>
                          <a:prstGeom prst="rect">
                            <a:avLst/>
                          </a:prstGeom>
                          <a:noFill/>
                          <a:ln w="9525">
                            <a:noFill/>
                            <a:miter lim="800000"/>
                            <a:headEnd/>
                            <a:tailEnd/>
                          </a:ln>
                        </wps:spPr>
                        <wps:txbx>
                          <w:txbxContent>
                            <w:p w14:paraId="69AFF17B" w14:textId="77777777" w:rsidR="0087056F" w:rsidRDefault="0087056F" w:rsidP="0087056F">
                              <w:pPr>
                                <w:pStyle w:val="NormalWeb"/>
                                <w:spacing w:before="0" w:beforeAutospacing="0" w:after="160" w:afterAutospacing="0" w:line="252" w:lineRule="auto"/>
                                <w:ind w:left="360"/>
                              </w:pPr>
                              <w:r>
                                <w:rPr>
                                  <w:rFonts w:ascii="Calibri" w:eastAsia="Calibri" w:hAnsi="Calibri"/>
                                  <w:b/>
                                  <w:bCs/>
                                  <w:color w:val="0000FF"/>
                                  <w:sz w:val="22"/>
                                  <w:szCs w:val="22"/>
                                  <w:u w:val="single"/>
                                </w:rPr>
                                <w:t>2.  Central Storage Level</w:t>
                              </w:r>
                            </w:p>
                          </w:txbxContent>
                        </wps:txbx>
                        <wps:bodyPr rot="0" vert="horz" wrap="square" lIns="91440" tIns="45720" rIns="91440" bIns="45720" anchor="t" anchorCtr="0">
                          <a:noAutofit/>
                        </wps:bodyPr>
                      </wps:wsp>
                      <wps:wsp>
                        <wps:cNvPr id="235" name="Text Box 2"/>
                        <wps:cNvSpPr txBox="1">
                          <a:spLocks noChangeArrowheads="1"/>
                        </wps:cNvSpPr>
                        <wps:spPr bwMode="auto">
                          <a:xfrm>
                            <a:off x="3810000" y="3141872"/>
                            <a:ext cx="1647824" cy="285115"/>
                          </a:xfrm>
                          <a:prstGeom prst="rect">
                            <a:avLst/>
                          </a:prstGeom>
                          <a:noFill/>
                          <a:ln w="9525">
                            <a:noFill/>
                            <a:miter lim="800000"/>
                            <a:headEnd/>
                            <a:tailEnd/>
                          </a:ln>
                        </wps:spPr>
                        <wps:txbx>
                          <w:txbxContent>
                            <w:p w14:paraId="4AA6972F" w14:textId="77777777" w:rsidR="0087056F" w:rsidRDefault="0087056F" w:rsidP="0087056F">
                              <w:pPr>
                                <w:pStyle w:val="NormalWeb"/>
                                <w:spacing w:before="0" w:beforeAutospacing="0" w:after="160" w:afterAutospacing="0" w:line="252" w:lineRule="auto"/>
                                <w:ind w:left="360"/>
                              </w:pPr>
                              <w:r>
                                <w:rPr>
                                  <w:rFonts w:ascii="Calibri" w:eastAsia="Calibri" w:hAnsi="Calibri"/>
                                  <w:b/>
                                  <w:bCs/>
                                  <w:color w:val="0000FF"/>
                                  <w:sz w:val="22"/>
                                  <w:szCs w:val="22"/>
                                  <w:u w:val="single"/>
                                </w:rPr>
                                <w:t>3.  Collection Level</w:t>
                              </w:r>
                            </w:p>
                          </w:txbxContent>
                        </wps:txbx>
                        <wps:bodyPr rot="0" vert="horz" wrap="square" lIns="91440" tIns="45720" rIns="91440" bIns="45720" anchor="t" anchorCtr="0">
                          <a:noAutofit/>
                        </wps:bodyPr>
                      </wps:wsp>
                    </wpc:wpc>
                  </a:graphicData>
                </a:graphic>
              </wp:inline>
            </w:drawing>
          </mc:Choice>
          <mc:Fallback>
            <w:pict>
              <v:group w14:anchorId="30A1FF88" id="Canvas 236" o:spid="_x0000_s1047" editas="canvas" style="width:453.75pt;height:515.2pt;mso-position-horizontal-relative:char;mso-position-vertical-relative:line" coordsize="57619,6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width:57619;height:65430;visibility:visible;mso-wrap-style:square" stroked="t" strokecolor="#4472c4 [3204]">
                  <v:fill o:detectmouseclick="t"/>
                  <v:path o:connecttype="none"/>
                </v:shape>
                <v:rect id="Rectangle 203" o:spid="_x0000_s1049" style="position:absolute;left:15144;top:7142;width:11145;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" filled="f" strokecolor="#1f3763 [1604]" strokeweight="1pt"/>
                <v:shape id="_x0000_s1050" type="#_x0000_t202" style="position:absolute;left:13611;top:7860;width:14395;height:4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275AB39B" w14:textId="77777777" w:rsidR="0087056F" w:rsidRPr="004C24D6" w:rsidRDefault="0087056F" w:rsidP="0087056F">
                        <w:pPr>
                          <w:pStyle w:val="NormalWeb"/>
                          <w:spacing w:before="0" w:beforeAutospacing="0" w:after="160" w:afterAutospacing="0" w:line="256" w:lineRule="auto"/>
                          <w:jc w:val="center"/>
                          <w:rPr>
                            <w:b/>
                            <w:sz w:val="22"/>
                          </w:rPr>
                        </w:pPr>
                        <w:r>
                          <w:rPr>
                            <w:rFonts w:ascii="Calibri" w:eastAsia="Calibri" w:hAnsi="Calibri"/>
                            <w:b/>
                            <w:sz w:val="20"/>
                            <w:szCs w:val="22"/>
                          </w:rPr>
                          <w:t xml:space="preserve">Web Log Dashboard and </w:t>
                        </w:r>
                        <w:r w:rsidRPr="004C24D6">
                          <w:rPr>
                            <w:rFonts w:ascii="Calibri" w:eastAsia="Calibri" w:hAnsi="Calibri"/>
                            <w:b/>
                            <w:sz w:val="20"/>
                            <w:szCs w:val="22"/>
                          </w:rPr>
                          <w:t>Viewer</w:t>
                        </w:r>
                      </w:p>
                    </w:txbxContent>
                  </v:textbox>
                </v:shape>
                <v:shape id="Picture 205" o:spid="_x0000_s1051" type="#_x0000_t75" alt="Sales &lt;strong&gt;People Icon&lt;/strong&gt; Sales &lt;strong&gt;People Icon&lt;/strong&gt;" style="position:absolute;left:5715;top:6711;width:6718;height:6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">
                  <v:imagedata r:id="rId22" o:title="strong&gt;"/>
                </v:shape>
                <v:shape id="Cylinder 206" o:spid="_x0000_s1052" type="#_x0000_t22" style="position:absolute;left:22955;top:20952;width:8096;height:8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" adj="5043" filled="f" strokecolor="#1f3763 [1604]" strokeweight="1pt">
                  <v:stroke joinstyle="miter"/>
                </v:shape>
                <v:shape id="Cylinder 207" o:spid="_x0000_s1053" type="#_x0000_t22" style="position:absolute;left:13420;top:35337;width:4201;height:5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" adj="4333" filled="f" strokecolor="#1f3763 [1604]" strokeweight="1pt">
                  <v:stroke joinstyle="miter"/>
                </v:shape>
                <v:shape id="Cylinder 208" o:spid="_x0000_s1054" type="#_x0000_t22" style="position:absolute;left:25041;top:35219;width:4197;height:5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" adj="4332" filled="f" strokecolor="#1f3763 [1604]" strokeweight="1pt">
                  <v:stroke joinstyle="miter"/>
                </v:shape>
                <v:shape id="Cylinder 209" o:spid="_x0000_s1055" type="#_x0000_t22" style="position:absolute;left:35518;top:35222;width:4197;height:5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" adj="4332" filled="f" strokecolor="#1f3763 [1604]" strokeweight="1pt">
                  <v:stroke joinstyle="miter"/>
                </v:shape>
                <v:shape id="_x0000_s1056" type="#_x0000_t202" style="position:absolute;left:32565;top:22752;width:17444;height:5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39FF43F0" w14:textId="77777777" w:rsidR="0087056F" w:rsidRPr="00005651" w:rsidRDefault="0087056F" w:rsidP="0087056F">
                        <w:pPr>
                          <w:pStyle w:val="NoSpacing"/>
                          <w:rPr>
                            <w:sz w:val="20"/>
                          </w:rPr>
                        </w:pPr>
                        <w:r w:rsidRPr="00005651">
                          <w:rPr>
                            <w:b/>
                            <w:sz w:val="20"/>
                          </w:rPr>
                          <w:t>Master Log Database</w:t>
                        </w:r>
                        <w:r w:rsidRPr="00005651">
                          <w:rPr>
                            <w:sz w:val="20"/>
                          </w:rPr>
                          <w:t xml:space="preserve"> with:</w:t>
                        </w:r>
                      </w:p>
                      <w:p w14:paraId="10DE1479" w14:textId="77777777" w:rsidR="0087056F" w:rsidRPr="00005651" w:rsidRDefault="0087056F" w:rsidP="0087056F">
                        <w:pPr>
                          <w:pStyle w:val="NoSpacing"/>
                          <w:numPr>
                            <w:ilvl w:val="0"/>
                            <w:numId w:val="19"/>
                          </w:numPr>
                          <w:rPr>
                            <w:rFonts w:ascii="Times New Roman" w:eastAsiaTheme="minorEastAsia" w:hAnsi="Times New Roman"/>
                            <w:szCs w:val="24"/>
                          </w:rPr>
                        </w:pPr>
                        <w:r w:rsidRPr="00005651">
                          <w:rPr>
                            <w:sz w:val="20"/>
                          </w:rPr>
                          <w:t>High Level Logs</w:t>
                        </w:r>
                      </w:p>
                      <w:p w14:paraId="32C427F8" w14:textId="77777777" w:rsidR="0087056F" w:rsidRPr="00005651" w:rsidRDefault="0087056F" w:rsidP="0087056F">
                        <w:pPr>
                          <w:pStyle w:val="NoSpacing"/>
                          <w:numPr>
                            <w:ilvl w:val="0"/>
                            <w:numId w:val="19"/>
                          </w:numPr>
                          <w:rPr>
                            <w:szCs w:val="24"/>
                          </w:rPr>
                        </w:pPr>
                        <w:r w:rsidRPr="00005651">
                          <w:rPr>
                            <w:sz w:val="20"/>
                          </w:rPr>
                          <w:t>Detailed Logs</w:t>
                        </w:r>
                      </w:p>
                    </w:txbxContent>
                  </v:textbox>
                </v:shape>
                <v:shape id="_x0000_s1057" type="#_x0000_t202" style="position:absolute;left:39900;top:35793;width:14389;height:4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2EC0B6D1" w14:textId="77777777" w:rsidR="0087056F" w:rsidRPr="004C24D6" w:rsidRDefault="0087056F" w:rsidP="0087056F">
                        <w:pPr>
                          <w:pStyle w:val="NoSpacing"/>
                          <w:jc w:val="center"/>
                          <w:rPr>
                            <w:b/>
                            <w:sz w:val="20"/>
                          </w:rPr>
                        </w:pPr>
                        <w:r w:rsidRPr="004C24D6">
                          <w:rPr>
                            <w:b/>
                            <w:sz w:val="20"/>
                          </w:rPr>
                          <w:t>Individual Ops DBs</w:t>
                        </w:r>
                      </w:p>
                      <w:p w14:paraId="32323A1B" w14:textId="77777777" w:rsidR="0087056F" w:rsidRPr="004C24D6" w:rsidRDefault="0087056F" w:rsidP="0087056F">
                        <w:pPr>
                          <w:pStyle w:val="NoSpacing"/>
                          <w:jc w:val="center"/>
                          <w:rPr>
                            <w:b/>
                            <w:szCs w:val="24"/>
                          </w:rPr>
                        </w:pPr>
                        <w:r w:rsidRPr="004C24D6">
                          <w:rPr>
                            <w:b/>
                            <w:sz w:val="20"/>
                          </w:rPr>
                          <w:t>With Individual Logs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2" o:spid="_x0000_s1058" type="#_x0000_t13" style="position:absolute;left:12287;top:8953;width:200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" adj="10800" fillcolor="#4472c4 [3204]" strokecolor="#1f3763 [1604]" strokeweight="1pt"/>
                <v:shape id="Straight Arrow Connector 213" o:spid="_x0000_s1059" type="#_x0000_t32" style="position:absolute;left:20716;top:13714;width:6049;height:7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" strokecolor="#4472c4 [3204]" strokeweight=".5pt">
                  <v:stroke endarrow="block" joinstyle="miter"/>
                </v:shape>
                <v:shape id="Straight Arrow Connector 214" o:spid="_x0000_s1060" type="#_x0000_t32" style="position:absolute;left:15335;top:29619;width:9430;height:5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" strokecolor="#4472c4 [3204]" strokeweight=".5pt">
                  <v:stroke endarrow="block" joinstyle="miter"/>
                </v:shape>
                <v:shape id="Straight Arrow Connector 215" o:spid="_x0000_s1061" type="#_x0000_t32" style="position:absolute;left:26860;top:29619;width:143;height:5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 id="Straight Arrow Connector 216" o:spid="_x0000_s1062" type="#_x0000_t32" style="position:absolute;left:29051;top:29614;width:8566;height:56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" strokecolor="#4472c4 [3204]" strokeweight=".5pt">
                  <v:stroke endarrow="block" joinstyle="miter"/>
                </v:shape>
                <v:shape id="_x0000_s1063" type="#_x0000_t202" style="position:absolute;left:30565;top:3854;width:143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3585B89E" w14:textId="77777777" w:rsidR="0087056F" w:rsidRPr="00E81133" w:rsidRDefault="0087056F" w:rsidP="0087056F">
                        <w:pPr>
                          <w:pStyle w:val="NormalWeb"/>
                          <w:spacing w:before="0" w:beforeAutospacing="0" w:after="160" w:afterAutospacing="0" w:line="252" w:lineRule="auto"/>
                          <w:ind w:left="360"/>
                          <w:rPr>
                            <w:color w:val="0000FF"/>
                            <w:sz w:val="28"/>
                            <w:u w:val="single"/>
                          </w:rPr>
                        </w:pPr>
                        <w:r w:rsidRPr="00E81133">
                          <w:rPr>
                            <w:rFonts w:ascii="Calibri" w:eastAsia="Calibri" w:hAnsi="Calibri"/>
                            <w:b/>
                            <w:bCs/>
                            <w:color w:val="0000FF"/>
                            <w:sz w:val="22"/>
                            <w:szCs w:val="20"/>
                            <w:u w:val="single"/>
                          </w:rPr>
                          <w:t>1.  View Level</w:t>
                        </w:r>
                      </w:p>
                    </w:txbxContent>
                  </v:textbox>
                </v:shape>
                <v:group id="Group 219" o:spid="_x0000_s1064" style="position:absolute;left:37052;top:48672;width:11515;height:7510" coordorigin="37052,48672" coordsize="11515,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oundrect id="Rectangle: Rounded Corners 220" o:spid="_x0000_s1065" style="position:absolute;left:38757;top:50759;width:9810;height:5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" fillcolor="white [3212]" strokecolor="#1f3763 [1604]" strokeweight="1pt">
                    <v:stroke joinstyle="miter"/>
                    <v:textbox>
                      <w:txbxContent>
                        <w:p w14:paraId="68408F97" w14:textId="77777777" w:rsidR="0087056F" w:rsidRDefault="0087056F" w:rsidP="0087056F">
                          <w:pPr>
                            <w:pStyle w:val="NormalWeb"/>
                            <w:spacing w:before="0" w:beforeAutospacing="0" w:after="160" w:afterAutospacing="0" w:line="256" w:lineRule="auto"/>
                            <w:jc w:val="center"/>
                          </w:pPr>
                        </w:p>
                      </w:txbxContent>
                    </v:textbox>
                  </v:roundrect>
                  <v:roundrect id="Rectangle: Rounded Corners 221" o:spid="_x0000_s1066" style="position:absolute;left:37899;top:49615;width:9811;height:5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" fillcolor="white [3212]" strokecolor="#1f3763 [1604]" strokeweight="1pt">
                    <v:stroke joinstyle="miter"/>
                    <v:textbox>
                      <w:txbxContent>
                        <w:p w14:paraId="758E9C1A" w14:textId="77777777" w:rsidR="0087056F" w:rsidRDefault="0087056F" w:rsidP="0087056F">
                          <w:pPr>
                            <w:pStyle w:val="NormalWeb"/>
                            <w:spacing w:before="0" w:beforeAutospacing="0" w:after="160" w:afterAutospacing="0" w:line="256" w:lineRule="auto"/>
                            <w:jc w:val="center"/>
                          </w:pPr>
                        </w:p>
                      </w:txbxContent>
                    </v:textbox>
                  </v:roundrect>
                  <v:roundrect id="Rectangle: Rounded Corners 222" o:spid="_x0000_s1067" style="position:absolute;left:37052;top:48672;width:9811;height:5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" fillcolor="white [3212]" strokecolor="#1f3763 [1604]" strokeweight="1pt">
                    <v:stroke joinstyle="miter"/>
                    <v:textbox>
                      <w:txbxContent>
                        <w:p w14:paraId="6B34ED04" w14:textId="77777777" w:rsidR="0087056F" w:rsidRPr="00E81133" w:rsidRDefault="0087056F" w:rsidP="0087056F">
                          <w:pPr>
                            <w:pStyle w:val="NormalWeb"/>
                            <w:spacing w:before="0" w:beforeAutospacing="0" w:after="160" w:afterAutospacing="0" w:line="256" w:lineRule="auto"/>
                            <w:jc w:val="center"/>
                            <w:rPr>
                              <w:rFonts w:asciiTheme="minorHAnsi" w:hAnsiTheme="minorHAnsi"/>
                            </w:rPr>
                          </w:pPr>
                          <w:r>
                            <w:rPr>
                              <w:rFonts w:asciiTheme="minorHAnsi" w:eastAsia="Calibri" w:hAnsiTheme="minorHAnsi"/>
                              <w:b/>
                              <w:bCs/>
                              <w:color w:val="000000"/>
                              <w:sz w:val="20"/>
                              <w:szCs w:val="20"/>
                            </w:rPr>
                            <w:t xml:space="preserve">C#   </w:t>
                          </w:r>
                          <w:r w:rsidRPr="00E81133">
                            <w:rPr>
                              <w:rFonts w:asciiTheme="minorHAnsi" w:eastAsia="Calibri" w:hAnsiTheme="minorHAnsi"/>
                              <w:b/>
                              <w:bCs/>
                              <w:color w:val="000000"/>
                              <w:sz w:val="20"/>
                              <w:szCs w:val="20"/>
                            </w:rPr>
                            <w:t xml:space="preserve"> Processes</w:t>
                          </w:r>
                        </w:p>
                        <w:p w14:paraId="6875A9F6" w14:textId="77777777" w:rsidR="0087056F" w:rsidRPr="00E81133" w:rsidRDefault="0087056F" w:rsidP="0087056F">
                          <w:pPr>
                            <w:jc w:val="center"/>
                            <w:rPr>
                              <w:b/>
                              <w:color w:val="000000" w:themeColor="text1"/>
                              <w:sz w:val="20"/>
                            </w:rPr>
                          </w:pPr>
                        </w:p>
                      </w:txbxContent>
                    </v:textbox>
                  </v:roundrect>
                </v:group>
                <v:group id="Group 223" o:spid="_x0000_s1068" style="position:absolute;left:22755;top:46585;width:11512;height:7499" coordorigin="22755,46585" coordsize="11512,7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Rectangle: Rounded Corners 224" o:spid="_x0000_s1069" style="position:absolute;left:24456;top:48668;width:9811;height:54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" fillcolor="white [3212]" strokecolor="#1f3763 [1604]" strokeweight="1pt">
                    <v:stroke joinstyle="miter"/>
                    <v:textbox>
                      <w:txbxContent>
                        <w:p w14:paraId="5A96BF55" w14:textId="77777777" w:rsidR="0087056F" w:rsidRDefault="0087056F" w:rsidP="0087056F">
                          <w:pPr>
                            <w:pStyle w:val="NormalWeb"/>
                            <w:spacing w:before="0" w:beforeAutospacing="0" w:after="160" w:afterAutospacing="0" w:line="254" w:lineRule="auto"/>
                            <w:jc w:val="center"/>
                          </w:pPr>
                          <w:r>
                            <w:rPr>
                              <w:rFonts w:eastAsia="Times New Roman"/>
                            </w:rPr>
                            <w:t> </w:t>
                          </w:r>
                        </w:p>
                      </w:txbxContent>
                    </v:textbox>
                  </v:roundrect>
                  <v:roundrect id="Rectangle: Rounded Corners 225" o:spid="_x0000_s1070" style="position:absolute;left:23599;top:47525;width:9811;height:54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" fillcolor="white [3212]" strokecolor="#1f3763 [1604]" strokeweight="1pt">
                    <v:stroke joinstyle="miter"/>
                    <v:textbox>
                      <w:txbxContent>
                        <w:p w14:paraId="2EB77B41" w14:textId="77777777" w:rsidR="0087056F" w:rsidRDefault="0087056F" w:rsidP="0087056F">
                          <w:pPr>
                            <w:pStyle w:val="NormalWeb"/>
                            <w:spacing w:before="0" w:beforeAutospacing="0" w:after="160" w:afterAutospacing="0" w:line="254" w:lineRule="auto"/>
                            <w:jc w:val="center"/>
                          </w:pPr>
                          <w:r>
                            <w:rPr>
                              <w:rFonts w:eastAsia="Times New Roman"/>
                            </w:rPr>
                            <w:t> </w:t>
                          </w:r>
                        </w:p>
                      </w:txbxContent>
                    </v:textbox>
                  </v:roundrect>
                  <v:roundrect id="Rectangle: Rounded Corners 226" o:spid="_x0000_s1071" style="position:absolute;left:22755;top:46585;width:9810;height:5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" fillcolor="white [3212]" strokecolor="#1f3763 [1604]" strokeweight="1pt">
                    <v:stroke joinstyle="miter"/>
                    <v:textbox>
                      <w:txbxContent>
                        <w:p w14:paraId="34C12BA4" w14:textId="77777777" w:rsidR="0087056F" w:rsidRPr="00E81133" w:rsidRDefault="0087056F" w:rsidP="0087056F">
                          <w:pPr>
                            <w:pStyle w:val="NormalWeb"/>
                            <w:spacing w:before="0" w:beforeAutospacing="0" w:after="160" w:afterAutospacing="0" w:line="256" w:lineRule="auto"/>
                            <w:jc w:val="center"/>
                            <w:rPr>
                              <w:rFonts w:asciiTheme="minorHAnsi" w:hAnsiTheme="minorHAnsi"/>
                            </w:rPr>
                          </w:pPr>
                          <w:r>
                            <w:rPr>
                              <w:rFonts w:asciiTheme="minorHAnsi" w:eastAsia="Calibri" w:hAnsiTheme="minorHAnsi"/>
                              <w:b/>
                              <w:bCs/>
                              <w:color w:val="000000"/>
                              <w:sz w:val="20"/>
                              <w:szCs w:val="20"/>
                            </w:rPr>
                            <w:t>SSIS</w:t>
                          </w:r>
                          <w:r w:rsidRPr="00E81133">
                            <w:rPr>
                              <w:rFonts w:asciiTheme="minorHAnsi" w:eastAsia="Calibri" w:hAnsiTheme="minorHAnsi"/>
                              <w:b/>
                              <w:bCs/>
                              <w:color w:val="000000"/>
                              <w:sz w:val="20"/>
                              <w:szCs w:val="20"/>
                            </w:rPr>
                            <w:t xml:space="preserve"> Processes</w:t>
                          </w:r>
                        </w:p>
                      </w:txbxContent>
                    </v:textbox>
                  </v:roundrect>
                </v:group>
                <v:group id="Group 227" o:spid="_x0000_s1072" style="position:absolute;left:8753;top:48377;width:11512;height:7499" coordorigin="8753,48377" coordsize="11512,7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Rectangle: Rounded Corners 228" o:spid="_x0000_s1073" style="position:absolute;left:10455;top:50460;width:9810;height:54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" fillcolor="white [3212]" strokecolor="#1f3763 [1604]" strokeweight="1pt">
                    <v:stroke joinstyle="miter"/>
                    <v:textbox>
                      <w:txbxContent>
                        <w:p w14:paraId="242D6C75" w14:textId="77777777" w:rsidR="0087056F" w:rsidRDefault="0087056F" w:rsidP="0087056F">
                          <w:pPr>
                            <w:pStyle w:val="NormalWeb"/>
                            <w:spacing w:before="0" w:beforeAutospacing="0" w:after="160" w:afterAutospacing="0" w:line="254" w:lineRule="auto"/>
                            <w:jc w:val="center"/>
                          </w:pPr>
                          <w:r>
                            <w:rPr>
                              <w:rFonts w:eastAsia="Times New Roman"/>
                            </w:rPr>
                            <w:t> </w:t>
                          </w:r>
                        </w:p>
                      </w:txbxContent>
                    </v:textbox>
                  </v:roundrect>
                  <v:roundrect id="Rectangle: Rounded Corners 229" o:spid="_x0000_s1074" style="position:absolute;left:9597;top:49317;width:9811;height:54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" fillcolor="white [3212]" strokecolor="#1f3763 [1604]" strokeweight="1pt">
                    <v:stroke joinstyle="miter"/>
                    <v:textbox>
                      <w:txbxContent>
                        <w:p w14:paraId="79D68181" w14:textId="77777777" w:rsidR="0087056F" w:rsidRDefault="0087056F" w:rsidP="0087056F">
                          <w:pPr>
                            <w:pStyle w:val="NormalWeb"/>
                            <w:spacing w:before="0" w:beforeAutospacing="0" w:after="160" w:afterAutospacing="0" w:line="254" w:lineRule="auto"/>
                            <w:jc w:val="center"/>
                          </w:pPr>
                          <w:r>
                            <w:rPr>
                              <w:rFonts w:eastAsia="Times New Roman"/>
                            </w:rPr>
                            <w:t> </w:t>
                          </w:r>
                        </w:p>
                      </w:txbxContent>
                    </v:textbox>
                  </v:roundrect>
                  <v:roundrect id="Rectangle: Rounded Corners 230" o:spid="_x0000_s1075" style="position:absolute;left:8753;top:48377;width:9811;height:5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" fillcolor="white [3212]" strokecolor="#1f3763 [1604]" strokeweight="1pt">
                    <v:stroke joinstyle="miter"/>
                    <v:textbox>
                      <w:txbxContent>
                        <w:p w14:paraId="05122A96" w14:textId="77777777" w:rsidR="0087056F" w:rsidRPr="00E81133" w:rsidRDefault="0087056F" w:rsidP="0087056F">
                          <w:pPr>
                            <w:pStyle w:val="NormalWeb"/>
                            <w:spacing w:before="0" w:beforeAutospacing="0" w:after="160" w:afterAutospacing="0" w:line="256" w:lineRule="auto"/>
                            <w:jc w:val="center"/>
                            <w:rPr>
                              <w:rFonts w:asciiTheme="minorHAnsi" w:hAnsiTheme="minorHAnsi"/>
                            </w:rPr>
                          </w:pPr>
                          <w:r w:rsidRPr="00E81133">
                            <w:rPr>
                              <w:rFonts w:asciiTheme="minorHAnsi" w:eastAsia="Calibri" w:hAnsiTheme="minorHAnsi"/>
                              <w:b/>
                              <w:bCs/>
                              <w:color w:val="000000"/>
                              <w:sz w:val="20"/>
                              <w:szCs w:val="20"/>
                            </w:rPr>
                            <w:t>SQL Processes</w:t>
                          </w:r>
                        </w:p>
                      </w:txbxContent>
                    </v:textbox>
                  </v:roundrect>
                </v:group>
                <v:shape id="Straight Arrow Connector 231" o:spid="_x0000_s1076" type="#_x0000_t32" style="position:absolute;left:14097;top:40568;width:1423;height:74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" strokecolor="#4472c4 [3204]" strokeweight=".5pt">
                  <v:stroke endarrow="block" joinstyle="miter"/>
                </v:shape>
                <v:shape id="Straight Arrow Connector 232" o:spid="_x0000_s1077" type="#_x0000_t32" style="position:absolute;left:27003;top:40447;width:136;height:60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" strokecolor="#4472c4 [3204]" strokeweight=".5pt">
                  <v:stroke endarrow="block" joinstyle="miter"/>
                </v:shape>
                <v:shape id="Straight Arrow Connector 233" o:spid="_x0000_s1078" type="#_x0000_t32" style="position:absolute;left:37617;top:40450;width:4340;height:82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" strokecolor="#4472c4 [3204]" strokeweight=".5pt">
                  <v:stroke endarrow="block" joinstyle="miter"/>
                </v:shape>
                <v:shape id="_x0000_s1079" type="#_x0000_t202" style="position:absolute;left:34174;top:18185;width:1783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69AFF17B" w14:textId="77777777" w:rsidR="0087056F" w:rsidRDefault="0087056F" w:rsidP="0087056F">
                        <w:pPr>
                          <w:pStyle w:val="NormalWeb"/>
                          <w:spacing w:before="0" w:beforeAutospacing="0" w:after="160" w:afterAutospacing="0" w:line="252" w:lineRule="auto"/>
                          <w:ind w:left="360"/>
                        </w:pPr>
                        <w:r>
                          <w:rPr>
                            <w:rFonts w:ascii="Calibri" w:eastAsia="Calibri" w:hAnsi="Calibri"/>
                            <w:b/>
                            <w:bCs/>
                            <w:color w:val="0000FF"/>
                            <w:sz w:val="22"/>
                            <w:szCs w:val="22"/>
                            <w:u w:val="single"/>
                          </w:rPr>
                          <w:t>2.  Central Storage Level</w:t>
                        </w:r>
                      </w:p>
                    </w:txbxContent>
                  </v:textbox>
                </v:shape>
                <v:shape id="_x0000_s1080" type="#_x0000_t202" style="position:absolute;left:38100;top:31418;width:1647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4AA6972F" w14:textId="77777777" w:rsidR="0087056F" w:rsidRDefault="0087056F" w:rsidP="0087056F">
                        <w:pPr>
                          <w:pStyle w:val="NormalWeb"/>
                          <w:spacing w:before="0" w:beforeAutospacing="0" w:after="160" w:afterAutospacing="0" w:line="252" w:lineRule="auto"/>
                          <w:ind w:left="360"/>
                        </w:pPr>
                        <w:r>
                          <w:rPr>
                            <w:rFonts w:ascii="Calibri" w:eastAsia="Calibri" w:hAnsi="Calibri"/>
                            <w:b/>
                            <w:bCs/>
                            <w:color w:val="0000FF"/>
                            <w:sz w:val="22"/>
                            <w:szCs w:val="22"/>
                            <w:u w:val="single"/>
                          </w:rPr>
                          <w:t>3.  Collection Level</w:t>
                        </w:r>
                      </w:p>
                    </w:txbxContent>
                  </v:textbox>
                </v:shape>
                <w10:anchorlock/>
              </v:group>
            </w:pict>
          </mc:Fallback>
        </mc:AlternateContent>
      </w:r>
    </w:p>
    <w:p w14:paraId="32FE92AF" w14:textId="77777777" w:rsidR="0087056F" w:rsidRDefault="0087056F" w:rsidP="0087056F">
      <w:pPr>
        <w:pStyle w:val="NoSpacing"/>
      </w:pPr>
    </w:p>
    <w:p w14:paraId="6B4E0595" w14:textId="77777777" w:rsidR="0087056F" w:rsidRPr="0087056F" w:rsidRDefault="0087056F" w:rsidP="0087056F">
      <w:pPr>
        <w:pStyle w:val="NoSpacing"/>
        <w:rPr>
          <w:b/>
          <w:sz w:val="24"/>
        </w:rPr>
      </w:pPr>
      <w:r w:rsidRPr="0087056F">
        <w:rPr>
          <w:b/>
          <w:sz w:val="24"/>
        </w:rPr>
        <w:lastRenderedPageBreak/>
        <w:t>Key Features:</w:t>
      </w:r>
    </w:p>
    <w:p w14:paraId="2B39264F" w14:textId="77777777" w:rsidR="0087056F" w:rsidRDefault="0087056F" w:rsidP="0087056F">
      <w:pPr>
        <w:pStyle w:val="NoSpacing"/>
      </w:pPr>
    </w:p>
    <w:p w14:paraId="4A7F5DDF" w14:textId="77777777" w:rsidR="0087056F" w:rsidRDefault="0087056F" w:rsidP="0087056F">
      <w:pPr>
        <w:pStyle w:val="NoSpacing"/>
        <w:numPr>
          <w:ilvl w:val="0"/>
          <w:numId w:val="21"/>
        </w:numPr>
      </w:pPr>
      <w:r>
        <w:t>Provides complete enterprise level logging for a multitude of logging scenarios.</w:t>
      </w:r>
    </w:p>
    <w:p w14:paraId="1340FE32" w14:textId="77777777" w:rsidR="0087056F" w:rsidRDefault="0087056F" w:rsidP="0087056F">
      <w:pPr>
        <w:pStyle w:val="NoSpacing"/>
        <w:numPr>
          <w:ilvl w:val="0"/>
          <w:numId w:val="21"/>
        </w:numPr>
      </w:pPr>
      <w:r>
        <w:t>Standardized logging schema and table structure.</w:t>
      </w:r>
    </w:p>
    <w:p w14:paraId="3F6470E6" w14:textId="77777777" w:rsidR="0087056F" w:rsidRDefault="0087056F" w:rsidP="0087056F">
      <w:pPr>
        <w:pStyle w:val="NoSpacing"/>
        <w:numPr>
          <w:ilvl w:val="0"/>
          <w:numId w:val="21"/>
        </w:numPr>
      </w:pPr>
      <w:r>
        <w:t>Flexible logging functions.</w:t>
      </w:r>
    </w:p>
    <w:p w14:paraId="0B4BEBE5" w14:textId="7E39F005" w:rsidR="0087056F" w:rsidRDefault="0087056F" w:rsidP="0087056F">
      <w:pPr>
        <w:pStyle w:val="NoSpacing"/>
        <w:numPr>
          <w:ilvl w:val="0"/>
          <w:numId w:val="21"/>
        </w:numPr>
      </w:pPr>
      <w:r>
        <w:t>Common tool base available for all personnel.</w:t>
      </w:r>
    </w:p>
    <w:p w14:paraId="7AA5567A" w14:textId="77777777" w:rsidR="0087056F" w:rsidRDefault="0087056F" w:rsidP="0087056F">
      <w:pPr>
        <w:pStyle w:val="NoSpacing"/>
      </w:pPr>
    </w:p>
    <w:p w14:paraId="537B8FC9" w14:textId="77777777" w:rsidR="0087056F" w:rsidRPr="0087056F" w:rsidRDefault="0087056F" w:rsidP="0087056F">
      <w:pPr>
        <w:pStyle w:val="NoSpacing"/>
        <w:rPr>
          <w:b/>
          <w:sz w:val="24"/>
        </w:rPr>
      </w:pPr>
      <w:r w:rsidRPr="0087056F">
        <w:rPr>
          <w:b/>
          <w:sz w:val="24"/>
        </w:rPr>
        <w:t>Major Components:</w:t>
      </w:r>
    </w:p>
    <w:p w14:paraId="4647E99C" w14:textId="77777777" w:rsidR="0087056F" w:rsidRDefault="0087056F" w:rsidP="0087056F">
      <w:pPr>
        <w:pStyle w:val="NoSpacing"/>
      </w:pPr>
    </w:p>
    <w:p w14:paraId="4FD9EC79" w14:textId="77777777" w:rsidR="0087056F" w:rsidRPr="00AB1F6D" w:rsidRDefault="0087056F" w:rsidP="0087056F">
      <w:pPr>
        <w:pStyle w:val="NoSpacing"/>
        <w:numPr>
          <w:ilvl w:val="0"/>
          <w:numId w:val="20"/>
        </w:numPr>
        <w:rPr>
          <w:u w:val="single"/>
        </w:rPr>
      </w:pPr>
      <w:r w:rsidRPr="00AB1F6D">
        <w:rPr>
          <w:u w:val="single"/>
        </w:rPr>
        <w:t>View Layer System Components:</w:t>
      </w:r>
    </w:p>
    <w:p w14:paraId="393B50D1" w14:textId="77777777" w:rsidR="0087056F" w:rsidRDefault="0087056F" w:rsidP="0087056F">
      <w:pPr>
        <w:pStyle w:val="NoSpacing"/>
        <w:numPr>
          <w:ilvl w:val="1"/>
          <w:numId w:val="20"/>
        </w:numPr>
      </w:pPr>
      <w:r>
        <w:t>Log Viewer</w:t>
      </w:r>
    </w:p>
    <w:p w14:paraId="33982463" w14:textId="77777777" w:rsidR="0087056F" w:rsidRDefault="0087056F" w:rsidP="0087056F">
      <w:pPr>
        <w:pStyle w:val="NoSpacing"/>
        <w:numPr>
          <w:ilvl w:val="1"/>
          <w:numId w:val="20"/>
        </w:numPr>
      </w:pPr>
      <w:r>
        <w:t>Log Exceptions Alerter</w:t>
      </w:r>
    </w:p>
    <w:p w14:paraId="76A36B26" w14:textId="77777777" w:rsidR="0087056F" w:rsidRDefault="0087056F" w:rsidP="0087056F">
      <w:pPr>
        <w:pStyle w:val="NoSpacing"/>
        <w:numPr>
          <w:ilvl w:val="1"/>
          <w:numId w:val="20"/>
        </w:numPr>
      </w:pPr>
      <w:r>
        <w:t>Web Log Dashboard</w:t>
      </w:r>
    </w:p>
    <w:p w14:paraId="6EB8C839" w14:textId="77777777" w:rsidR="0087056F" w:rsidRDefault="0087056F" w:rsidP="0087056F">
      <w:pPr>
        <w:pStyle w:val="NoSpacing"/>
      </w:pPr>
    </w:p>
    <w:p w14:paraId="41E61FE1" w14:textId="77777777" w:rsidR="0087056F" w:rsidRPr="00AB1F6D" w:rsidRDefault="0087056F" w:rsidP="0087056F">
      <w:pPr>
        <w:pStyle w:val="NoSpacing"/>
        <w:numPr>
          <w:ilvl w:val="0"/>
          <w:numId w:val="20"/>
        </w:numPr>
        <w:rPr>
          <w:u w:val="single"/>
        </w:rPr>
      </w:pPr>
      <w:r>
        <w:rPr>
          <w:u w:val="single"/>
        </w:rPr>
        <w:t xml:space="preserve">Central </w:t>
      </w:r>
      <w:r w:rsidRPr="00AB1F6D">
        <w:rPr>
          <w:u w:val="single"/>
        </w:rPr>
        <w:t>Storage Layer System Components:</w:t>
      </w:r>
    </w:p>
    <w:p w14:paraId="3461C73E" w14:textId="77777777" w:rsidR="0087056F" w:rsidRDefault="0087056F" w:rsidP="0087056F">
      <w:pPr>
        <w:pStyle w:val="NoSpacing"/>
        <w:numPr>
          <w:ilvl w:val="1"/>
          <w:numId w:val="20"/>
        </w:numPr>
      </w:pPr>
      <w:r>
        <w:t>Central Master Log Database</w:t>
      </w:r>
    </w:p>
    <w:p w14:paraId="26255A76" w14:textId="77777777" w:rsidR="0087056F" w:rsidRDefault="0087056F" w:rsidP="0087056F">
      <w:pPr>
        <w:pStyle w:val="NoSpacing"/>
        <w:numPr>
          <w:ilvl w:val="1"/>
          <w:numId w:val="20"/>
        </w:numPr>
      </w:pPr>
      <w:r>
        <w:t>Individual Process Databases</w:t>
      </w:r>
    </w:p>
    <w:p w14:paraId="020C188B" w14:textId="77777777" w:rsidR="0087056F" w:rsidRDefault="0087056F" w:rsidP="0087056F">
      <w:pPr>
        <w:pStyle w:val="NoSpacing"/>
        <w:numPr>
          <w:ilvl w:val="1"/>
          <w:numId w:val="20"/>
        </w:numPr>
      </w:pPr>
      <w:r>
        <w:t>Standardized Log Tables and Schemas</w:t>
      </w:r>
    </w:p>
    <w:p w14:paraId="25163E66" w14:textId="77777777" w:rsidR="0087056F" w:rsidRDefault="0087056F" w:rsidP="0087056F">
      <w:pPr>
        <w:pStyle w:val="NoSpacing"/>
      </w:pPr>
    </w:p>
    <w:p w14:paraId="6164A7D8" w14:textId="77777777" w:rsidR="0087056F" w:rsidRPr="00AB1F6D" w:rsidRDefault="0087056F" w:rsidP="0087056F">
      <w:pPr>
        <w:pStyle w:val="NoSpacing"/>
        <w:numPr>
          <w:ilvl w:val="0"/>
          <w:numId w:val="20"/>
        </w:numPr>
        <w:rPr>
          <w:u w:val="single"/>
        </w:rPr>
      </w:pPr>
      <w:r w:rsidRPr="00AB1F6D">
        <w:rPr>
          <w:u w:val="single"/>
        </w:rPr>
        <w:t xml:space="preserve">Collection </w:t>
      </w:r>
      <w:r>
        <w:rPr>
          <w:u w:val="single"/>
        </w:rPr>
        <w:t xml:space="preserve">Layer </w:t>
      </w:r>
      <w:r w:rsidRPr="00AB1F6D">
        <w:rPr>
          <w:u w:val="single"/>
        </w:rPr>
        <w:t>System Components:</w:t>
      </w:r>
    </w:p>
    <w:p w14:paraId="6D8803AD" w14:textId="77777777" w:rsidR="0087056F" w:rsidRDefault="0087056F" w:rsidP="0087056F">
      <w:pPr>
        <w:pStyle w:val="NoSpacing"/>
        <w:numPr>
          <w:ilvl w:val="1"/>
          <w:numId w:val="20"/>
        </w:numPr>
      </w:pPr>
      <w:r>
        <w:t>SQL Logging Component – SQL Statements</w:t>
      </w:r>
    </w:p>
    <w:p w14:paraId="1601E781" w14:textId="77777777" w:rsidR="0087056F" w:rsidRDefault="0087056F" w:rsidP="0087056F">
      <w:pPr>
        <w:pStyle w:val="NoSpacing"/>
        <w:numPr>
          <w:ilvl w:val="1"/>
          <w:numId w:val="20"/>
        </w:numPr>
      </w:pPr>
      <w:r>
        <w:t>SSIS Logging Component – SQL Statements (Future Native SSIS Component)</w:t>
      </w:r>
    </w:p>
    <w:p w14:paraId="621B09D1" w14:textId="77777777" w:rsidR="0087056F" w:rsidRDefault="0087056F" w:rsidP="0087056F">
      <w:pPr>
        <w:pStyle w:val="NoSpacing"/>
        <w:numPr>
          <w:ilvl w:val="1"/>
          <w:numId w:val="20"/>
        </w:numPr>
      </w:pPr>
      <w:r>
        <w:t>C# Logging Component – Library</w:t>
      </w:r>
    </w:p>
    <w:p w14:paraId="42547B7B" w14:textId="77777777" w:rsidR="0087056F" w:rsidRDefault="0087056F" w:rsidP="0087056F">
      <w:pPr>
        <w:pStyle w:val="NoSpacing"/>
        <w:numPr>
          <w:ilvl w:val="2"/>
          <w:numId w:val="20"/>
        </w:numPr>
      </w:pPr>
      <w:r>
        <w:t xml:space="preserve">Database </w:t>
      </w:r>
    </w:p>
    <w:p w14:paraId="3E11EE62" w14:textId="77777777" w:rsidR="0087056F" w:rsidRDefault="0087056F" w:rsidP="0087056F">
      <w:pPr>
        <w:pStyle w:val="NoSpacing"/>
        <w:numPr>
          <w:ilvl w:val="2"/>
          <w:numId w:val="20"/>
        </w:numPr>
      </w:pPr>
      <w:r>
        <w:t>Web Services</w:t>
      </w:r>
    </w:p>
    <w:p w14:paraId="59D554E7" w14:textId="77777777" w:rsidR="0087056F" w:rsidRDefault="0087056F" w:rsidP="0087056F">
      <w:pPr>
        <w:pStyle w:val="NoSpacing"/>
      </w:pPr>
    </w:p>
    <w:p w14:paraId="6826F65C" w14:textId="32CE3B09" w:rsidR="0087056F" w:rsidRPr="0087056F" w:rsidRDefault="0087056F" w:rsidP="0087056F">
      <w:pPr>
        <w:pStyle w:val="Heading3"/>
      </w:pPr>
      <w:bookmarkStart w:id="37" w:name="_Toc513727611"/>
      <w:r>
        <w:t>6.1  Log Viewer</w:t>
      </w:r>
      <w:bookmarkEnd w:id="37"/>
    </w:p>
    <w:p w14:paraId="39C61C76" w14:textId="77777777" w:rsidR="0087056F" w:rsidRDefault="0087056F" w:rsidP="0087056F">
      <w:pPr>
        <w:pStyle w:val="NoSpacing"/>
      </w:pPr>
    </w:p>
    <w:p w14:paraId="4C4DFA1C" w14:textId="50A88B82" w:rsidR="0087056F" w:rsidRDefault="0087056F" w:rsidP="0087056F">
      <w:pPr>
        <w:pStyle w:val="NoSpacing"/>
      </w:pPr>
      <w:r>
        <w:t>A log viewing tool, such as the one in the below screenshot, can be used to easily and quickly view log table records without custom SQL query coding.</w:t>
      </w:r>
    </w:p>
    <w:p w14:paraId="6CFCE0CD" w14:textId="3C490BDD" w:rsidR="0087056F" w:rsidRDefault="0087056F" w:rsidP="0087056F">
      <w:pPr>
        <w:pStyle w:val="NoSpacing"/>
      </w:pPr>
    </w:p>
    <w:p w14:paraId="5958ECA2" w14:textId="34332BB0" w:rsidR="0087056F" w:rsidRDefault="0087056F" w:rsidP="0087056F">
      <w:pPr>
        <w:pStyle w:val="NoSpacing"/>
        <w:jc w:val="center"/>
      </w:pPr>
      <w:r>
        <w:rPr>
          <w:noProof/>
        </w:rPr>
        <w:drawing>
          <wp:inline distT="0" distB="0" distL="0" distR="0" wp14:anchorId="5D7F4C4E" wp14:editId="2E9DA8EB">
            <wp:extent cx="4748693" cy="2695492"/>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9204" cy="2701458"/>
                    </a:xfrm>
                    <a:prstGeom prst="rect">
                      <a:avLst/>
                    </a:prstGeom>
                  </pic:spPr>
                </pic:pic>
              </a:graphicData>
            </a:graphic>
          </wp:inline>
        </w:drawing>
      </w:r>
    </w:p>
    <w:p w14:paraId="2A1FD40F" w14:textId="3B49AAC2" w:rsidR="0087056F" w:rsidRDefault="0087056F" w:rsidP="0087056F">
      <w:pPr>
        <w:pStyle w:val="NoSpacing"/>
      </w:pPr>
      <w:r>
        <w:lastRenderedPageBreak/>
        <w:t>Additional features, such as Auto Update every N seconds, allows the tool to be used for real time monitoring purposes.</w:t>
      </w:r>
      <w:r w:rsidR="00E656C1">
        <w:t xml:space="preserve">  Very useful to be able to see what’s going on in the system.</w:t>
      </w:r>
    </w:p>
    <w:p w14:paraId="4D215221" w14:textId="77777777" w:rsidR="0087056F" w:rsidRDefault="0087056F" w:rsidP="0087056F">
      <w:pPr>
        <w:pStyle w:val="NoSpacing"/>
      </w:pPr>
    </w:p>
    <w:p w14:paraId="5A81244E" w14:textId="6B7C29CB" w:rsidR="0087056F" w:rsidRDefault="0087056F" w:rsidP="00A01469">
      <w:pPr>
        <w:pStyle w:val="NoSpacing"/>
      </w:pPr>
    </w:p>
    <w:p w14:paraId="4C38049F" w14:textId="6C1123C8" w:rsidR="0087056F" w:rsidRPr="0087056F" w:rsidRDefault="0087056F" w:rsidP="0087056F">
      <w:pPr>
        <w:pStyle w:val="Heading3"/>
      </w:pPr>
      <w:bookmarkStart w:id="38" w:name="_Toc513727612"/>
      <w:r>
        <w:t xml:space="preserve">6.1  </w:t>
      </w:r>
      <w:r>
        <w:t>Log Exceptions Alerter</w:t>
      </w:r>
      <w:bookmarkEnd w:id="38"/>
    </w:p>
    <w:p w14:paraId="61CD4D40" w14:textId="77777777" w:rsidR="005D6200" w:rsidRDefault="005D6200" w:rsidP="00A01469">
      <w:pPr>
        <w:pStyle w:val="NoSpacing"/>
      </w:pPr>
    </w:p>
    <w:p w14:paraId="78D1D9AB" w14:textId="75B2490D" w:rsidR="00CD24A7" w:rsidRDefault="00E656C1" w:rsidP="00A01469">
      <w:pPr>
        <w:pStyle w:val="NoSpacing"/>
      </w:pPr>
      <w:r>
        <w:t>A Log Exceptions Alerter would be a Windows Service that would regularly scan the Log table(s) and find and extract warning and error conditions and send email, SMS text alerts, and desktop alerts to support personnel.  This is a very proactive support tool.</w:t>
      </w:r>
    </w:p>
    <w:p w14:paraId="259874F4" w14:textId="77777777" w:rsidR="00CD24A7" w:rsidRDefault="00CD24A7" w:rsidP="00A01469">
      <w:pPr>
        <w:pStyle w:val="NoSpacing"/>
      </w:pPr>
    </w:p>
    <w:p w14:paraId="64CB6F02" w14:textId="77777777" w:rsidR="00CD24A7" w:rsidRDefault="00CD24A7" w:rsidP="00A01469">
      <w:pPr>
        <w:pStyle w:val="NoSpacing"/>
      </w:pPr>
    </w:p>
    <w:p w14:paraId="1C162F2A" w14:textId="77777777" w:rsidR="0087056F" w:rsidRPr="0087056F" w:rsidRDefault="0087056F" w:rsidP="0087056F">
      <w:pPr>
        <w:pStyle w:val="Heading3"/>
      </w:pPr>
      <w:bookmarkStart w:id="39" w:name="_Toc513727613"/>
      <w:r>
        <w:t>6.1  Web Log Dashboard</w:t>
      </w:r>
      <w:bookmarkEnd w:id="39"/>
    </w:p>
    <w:p w14:paraId="6B6E8CAC" w14:textId="77777777" w:rsidR="00CD24A7" w:rsidRDefault="00CD24A7" w:rsidP="00A01469">
      <w:pPr>
        <w:pStyle w:val="NoSpacing"/>
      </w:pPr>
    </w:p>
    <w:p w14:paraId="0B178060" w14:textId="6A46EA42" w:rsidR="00CD24A7" w:rsidRDefault="0042483A" w:rsidP="00CD24A7">
      <w:pPr>
        <w:pStyle w:val="NoSpacing"/>
      </w:pPr>
      <w:r>
        <w:t>A Web Log Dashboard provides a real time web page intranet accessible view of the database and SQL Systems.</w:t>
      </w:r>
    </w:p>
    <w:p w14:paraId="3D95C2D0" w14:textId="77A685B5" w:rsidR="0042483A" w:rsidRDefault="0042483A" w:rsidP="00CD24A7">
      <w:pPr>
        <w:pStyle w:val="NoSpacing"/>
      </w:pPr>
    </w:p>
    <w:p w14:paraId="4A64748D" w14:textId="4B491DD6" w:rsidR="0042483A" w:rsidRDefault="0042483A" w:rsidP="00CD24A7">
      <w:pPr>
        <w:pStyle w:val="NoSpacing"/>
      </w:pPr>
      <w:r>
        <w:t>Here a Cube Status Website provides a real time display of OLAP cube status including the online/offline status and the time the cubes were last processed (which is extremely useful for reports and report users to know the “data freshness” date).</w:t>
      </w:r>
    </w:p>
    <w:p w14:paraId="4F0A6D2A" w14:textId="77777777" w:rsidR="0042483A" w:rsidRDefault="0042483A" w:rsidP="00CD24A7">
      <w:pPr>
        <w:pStyle w:val="NoSpacing"/>
      </w:pPr>
    </w:p>
    <w:p w14:paraId="2317D8DD" w14:textId="77777777" w:rsidR="0042483A" w:rsidRDefault="0042483A" w:rsidP="00CD24A7">
      <w:pPr>
        <w:pStyle w:val="NoSpacing"/>
      </w:pPr>
    </w:p>
    <w:p w14:paraId="2BF50099" w14:textId="7124CACA" w:rsidR="0042483A" w:rsidRDefault="0042483A" w:rsidP="00CD24A7">
      <w:pPr>
        <w:pStyle w:val="NoSpacing"/>
      </w:pPr>
      <w:r>
        <w:rPr>
          <w:noProof/>
        </w:rPr>
        <w:drawing>
          <wp:inline distT="0" distB="0" distL="0" distR="0" wp14:anchorId="2B84A617" wp14:editId="6ED4E01C">
            <wp:extent cx="5943600" cy="3028505"/>
            <wp:effectExtent l="0" t="0" r="0" b="63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28505"/>
                    </a:xfrm>
                    <a:prstGeom prst="rect">
                      <a:avLst/>
                    </a:prstGeom>
                  </pic:spPr>
                </pic:pic>
              </a:graphicData>
            </a:graphic>
          </wp:inline>
        </w:drawing>
      </w:r>
    </w:p>
    <w:p w14:paraId="1FA486EB" w14:textId="77777777" w:rsidR="00CD24A7" w:rsidRDefault="00CD24A7" w:rsidP="00CD24A7">
      <w:pPr>
        <w:pStyle w:val="NoSpacing"/>
      </w:pPr>
    </w:p>
    <w:p w14:paraId="05D8A703" w14:textId="77777777" w:rsidR="00CD24A7" w:rsidRDefault="00CD24A7" w:rsidP="00CD24A7">
      <w:pPr>
        <w:pStyle w:val="NoSpacing"/>
      </w:pPr>
    </w:p>
    <w:p w14:paraId="1DBF5051" w14:textId="5E0AB69A" w:rsidR="00CD24A7" w:rsidRDefault="00CD24A7" w:rsidP="00CD24A7">
      <w:pPr>
        <w:pStyle w:val="NoSpacing"/>
      </w:pPr>
    </w:p>
    <w:p w14:paraId="5C0C23AF" w14:textId="58C1E66F" w:rsidR="0042483A" w:rsidRDefault="0042483A" w:rsidP="00CD24A7">
      <w:pPr>
        <w:pStyle w:val="NoSpacing"/>
      </w:pPr>
    </w:p>
    <w:p w14:paraId="21B225D0" w14:textId="4A616F35" w:rsidR="0042483A" w:rsidRDefault="0042483A" w:rsidP="00CD24A7">
      <w:pPr>
        <w:pStyle w:val="NoSpacing"/>
      </w:pPr>
    </w:p>
    <w:p w14:paraId="16F42B82" w14:textId="3035D93E" w:rsidR="0042483A" w:rsidRDefault="0042483A" w:rsidP="00CD24A7">
      <w:pPr>
        <w:pStyle w:val="NoSpacing"/>
      </w:pPr>
    </w:p>
    <w:p w14:paraId="1CDBF026" w14:textId="3C98A65D" w:rsidR="0042483A" w:rsidRDefault="0042483A" w:rsidP="00CD24A7">
      <w:pPr>
        <w:pStyle w:val="NoSpacing"/>
      </w:pPr>
    </w:p>
    <w:p w14:paraId="47331F57" w14:textId="0F46397B" w:rsidR="0042483A" w:rsidRDefault="0042483A" w:rsidP="00CD24A7">
      <w:pPr>
        <w:pStyle w:val="NoSpacing"/>
      </w:pPr>
    </w:p>
    <w:p w14:paraId="1417D43D" w14:textId="21B2AE69" w:rsidR="0042483A" w:rsidRDefault="0042483A" w:rsidP="00CD24A7">
      <w:pPr>
        <w:pStyle w:val="NoSpacing"/>
      </w:pPr>
      <w:r>
        <w:lastRenderedPageBreak/>
        <w:t>And here is a screenshot of the ETL Logging display of the Cube Status Website portal:</w:t>
      </w:r>
    </w:p>
    <w:p w14:paraId="5ED9B461" w14:textId="60E9DCF4" w:rsidR="0042483A" w:rsidRDefault="0042483A" w:rsidP="00CD24A7">
      <w:pPr>
        <w:pStyle w:val="NoSpacing"/>
      </w:pPr>
    </w:p>
    <w:p w14:paraId="06CE762E" w14:textId="5576E64D" w:rsidR="0042483A" w:rsidRDefault="0042483A" w:rsidP="00CD24A7">
      <w:pPr>
        <w:pStyle w:val="NoSpacing"/>
      </w:pPr>
      <w:r>
        <w:rPr>
          <w:noProof/>
        </w:rPr>
        <w:drawing>
          <wp:inline distT="0" distB="0" distL="0" distR="0" wp14:anchorId="4D6DEB98" wp14:editId="0CF3F4F9">
            <wp:extent cx="5867400" cy="3459635"/>
            <wp:effectExtent l="0" t="0" r="0" b="762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8867" cy="3472293"/>
                    </a:xfrm>
                    <a:prstGeom prst="rect">
                      <a:avLst/>
                    </a:prstGeom>
                  </pic:spPr>
                </pic:pic>
              </a:graphicData>
            </a:graphic>
          </wp:inline>
        </w:drawing>
      </w:r>
    </w:p>
    <w:p w14:paraId="3E429F54" w14:textId="1CE73FA5" w:rsidR="0042483A" w:rsidRDefault="0042483A" w:rsidP="00CD24A7">
      <w:pPr>
        <w:pStyle w:val="NoSpacing"/>
      </w:pPr>
    </w:p>
    <w:p w14:paraId="6E816685" w14:textId="7546E464" w:rsidR="0042483A" w:rsidRDefault="0042483A" w:rsidP="00CD24A7">
      <w:pPr>
        <w:pStyle w:val="NoSpacing"/>
      </w:pPr>
    </w:p>
    <w:p w14:paraId="3BB4B5B5" w14:textId="003E371C" w:rsidR="0042483A" w:rsidRDefault="0042483A" w:rsidP="00CD24A7">
      <w:pPr>
        <w:pStyle w:val="NoSpacing"/>
      </w:pPr>
      <w:r>
        <w:t>Once integrated with SQL Logger this page can be expanded to show summary, info, step, and error details and displays.  A one stop location for support people to see system status and investigate problems rather than spending time digging around tables with SQL queries trying to figure out what when wrong.</w:t>
      </w:r>
    </w:p>
    <w:p w14:paraId="3BC37AAB" w14:textId="77777777" w:rsidR="0042483A" w:rsidRDefault="0042483A" w:rsidP="00CD24A7">
      <w:pPr>
        <w:pStyle w:val="NoSpacing"/>
      </w:pPr>
    </w:p>
    <w:sectPr w:rsidR="0042483A" w:rsidSect="00CD24A7">
      <w:headerReference w:type="default" r:id="rId25"/>
      <w:footerReference w:type="default" r:id="rId2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F83C4" w14:textId="77777777" w:rsidR="00F11891" w:rsidRDefault="00F11891" w:rsidP="00CD24A7">
      <w:pPr>
        <w:spacing w:after="0" w:line="240" w:lineRule="auto"/>
      </w:pPr>
      <w:r>
        <w:separator/>
      </w:r>
    </w:p>
  </w:endnote>
  <w:endnote w:type="continuationSeparator" w:id="0">
    <w:p w14:paraId="41CAD09C" w14:textId="77777777" w:rsidR="00F11891" w:rsidRDefault="00F11891" w:rsidP="00CD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535999"/>
      <w:docPartObj>
        <w:docPartGallery w:val="Page Numbers (Bottom of Page)"/>
        <w:docPartUnique/>
      </w:docPartObj>
    </w:sdtPr>
    <w:sdtContent>
      <w:sdt>
        <w:sdtPr>
          <w:id w:val="1728636285"/>
          <w:docPartObj>
            <w:docPartGallery w:val="Page Numbers (Top of Page)"/>
            <w:docPartUnique/>
          </w:docPartObj>
        </w:sdtPr>
        <w:sdtContent>
          <w:p w14:paraId="4C4EFFB4" w14:textId="77777777" w:rsidR="00BC46A8" w:rsidRDefault="00BC46A8">
            <w:pPr>
              <w:pStyle w:val="Footer"/>
              <w:jc w:val="center"/>
            </w:pPr>
            <w:r w:rsidRPr="00CD24A7">
              <w:t xml:space="preserve">Page </w:t>
            </w:r>
            <w:r w:rsidRPr="00CD24A7">
              <w:rPr>
                <w:bCs/>
                <w:sz w:val="24"/>
                <w:szCs w:val="24"/>
              </w:rPr>
              <w:fldChar w:fldCharType="begin"/>
            </w:r>
            <w:r w:rsidRPr="00CD24A7">
              <w:rPr>
                <w:bCs/>
              </w:rPr>
              <w:instrText xml:space="preserve"> PAGE </w:instrText>
            </w:r>
            <w:r w:rsidRPr="00CD24A7">
              <w:rPr>
                <w:bCs/>
                <w:sz w:val="24"/>
                <w:szCs w:val="24"/>
              </w:rPr>
              <w:fldChar w:fldCharType="separate"/>
            </w:r>
            <w:r>
              <w:rPr>
                <w:bCs/>
                <w:noProof/>
              </w:rPr>
              <w:t>2</w:t>
            </w:r>
            <w:r w:rsidRPr="00CD24A7">
              <w:rPr>
                <w:bCs/>
                <w:sz w:val="24"/>
                <w:szCs w:val="24"/>
              </w:rPr>
              <w:fldChar w:fldCharType="end"/>
            </w:r>
            <w:r w:rsidRPr="00CD24A7">
              <w:t xml:space="preserve"> of </w:t>
            </w:r>
            <w:r w:rsidRPr="00CD24A7">
              <w:rPr>
                <w:bCs/>
                <w:sz w:val="24"/>
                <w:szCs w:val="24"/>
              </w:rPr>
              <w:fldChar w:fldCharType="begin"/>
            </w:r>
            <w:r w:rsidRPr="00CD24A7">
              <w:rPr>
                <w:bCs/>
              </w:rPr>
              <w:instrText xml:space="preserve"> NUMPAGES  </w:instrText>
            </w:r>
            <w:r w:rsidRPr="00CD24A7">
              <w:rPr>
                <w:bCs/>
                <w:sz w:val="24"/>
                <w:szCs w:val="24"/>
              </w:rPr>
              <w:fldChar w:fldCharType="separate"/>
            </w:r>
            <w:r>
              <w:rPr>
                <w:bCs/>
                <w:noProof/>
              </w:rPr>
              <w:t>2</w:t>
            </w:r>
            <w:r w:rsidRPr="00CD24A7">
              <w:rPr>
                <w:bCs/>
                <w:sz w:val="24"/>
                <w:szCs w:val="24"/>
              </w:rPr>
              <w:fldChar w:fldCharType="end"/>
            </w:r>
          </w:p>
        </w:sdtContent>
      </w:sdt>
    </w:sdtContent>
  </w:sdt>
  <w:p w14:paraId="0DB47974" w14:textId="77777777" w:rsidR="00BC46A8" w:rsidRDefault="00BC4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5D13A" w14:textId="77777777" w:rsidR="00F11891" w:rsidRDefault="00F11891" w:rsidP="00CD24A7">
      <w:pPr>
        <w:spacing w:after="0" w:line="240" w:lineRule="auto"/>
      </w:pPr>
      <w:r>
        <w:separator/>
      </w:r>
    </w:p>
  </w:footnote>
  <w:footnote w:type="continuationSeparator" w:id="0">
    <w:p w14:paraId="7A3C7088" w14:textId="77777777" w:rsidR="00F11891" w:rsidRDefault="00F11891" w:rsidP="00CD2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76A93" w14:textId="5D93B6BC" w:rsidR="00BC46A8" w:rsidRDefault="00BC46A8" w:rsidP="00CD24A7">
    <w:pPr>
      <w:pStyle w:val="Heading0"/>
      <w:pBdr>
        <w:bottom w:val="single" w:sz="6" w:space="1" w:color="auto"/>
      </w:pBdr>
      <w:jc w:val="center"/>
    </w:pPr>
    <w:r>
      <w:t>SQL Logger Documentation</w:t>
    </w:r>
  </w:p>
  <w:p w14:paraId="06E08231" w14:textId="77777777" w:rsidR="00BC46A8" w:rsidRDefault="00BC46A8">
    <w:pPr>
      <w:pStyle w:val="Header"/>
    </w:pPr>
  </w:p>
  <w:p w14:paraId="6DEF3DC8" w14:textId="77777777" w:rsidR="00BC46A8" w:rsidRDefault="00BC4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5A21"/>
    <w:multiLevelType w:val="hybridMultilevel"/>
    <w:tmpl w:val="FBFA3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1764C"/>
    <w:multiLevelType w:val="hybridMultilevel"/>
    <w:tmpl w:val="E104084A"/>
    <w:lvl w:ilvl="0" w:tplc="1354D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C620C"/>
    <w:multiLevelType w:val="hybridMultilevel"/>
    <w:tmpl w:val="69F8E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E5604"/>
    <w:multiLevelType w:val="multilevel"/>
    <w:tmpl w:val="47C4C2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DB0936"/>
    <w:multiLevelType w:val="multilevel"/>
    <w:tmpl w:val="24342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2B0280"/>
    <w:multiLevelType w:val="hybridMultilevel"/>
    <w:tmpl w:val="8E0C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823A6"/>
    <w:multiLevelType w:val="hybridMultilevel"/>
    <w:tmpl w:val="E7369A3C"/>
    <w:lvl w:ilvl="0" w:tplc="B21EE06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511E3B"/>
    <w:multiLevelType w:val="hybridMultilevel"/>
    <w:tmpl w:val="F7203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5018A"/>
    <w:multiLevelType w:val="hybridMultilevel"/>
    <w:tmpl w:val="78DCEB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4D24E7"/>
    <w:multiLevelType w:val="hybridMultilevel"/>
    <w:tmpl w:val="F7203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734BE"/>
    <w:multiLevelType w:val="hybridMultilevel"/>
    <w:tmpl w:val="3F0C2E1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60BCC"/>
    <w:multiLevelType w:val="hybridMultilevel"/>
    <w:tmpl w:val="6B62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475F4"/>
    <w:multiLevelType w:val="hybridMultilevel"/>
    <w:tmpl w:val="FB90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F6B29"/>
    <w:multiLevelType w:val="hybridMultilevel"/>
    <w:tmpl w:val="2ACE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C6B70"/>
    <w:multiLevelType w:val="hybridMultilevel"/>
    <w:tmpl w:val="CCD2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30178"/>
    <w:multiLevelType w:val="hybridMultilevel"/>
    <w:tmpl w:val="9FA61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400D7"/>
    <w:multiLevelType w:val="hybridMultilevel"/>
    <w:tmpl w:val="78DCE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442DE"/>
    <w:multiLevelType w:val="hybridMultilevel"/>
    <w:tmpl w:val="E104084A"/>
    <w:lvl w:ilvl="0" w:tplc="1354D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0721BF"/>
    <w:multiLevelType w:val="hybridMultilevel"/>
    <w:tmpl w:val="A0CE8460"/>
    <w:lvl w:ilvl="0" w:tplc="7A1AC6B2">
      <w:start w:val="1"/>
      <w:numFmt w:val="decimal"/>
      <w:lvlText w:val="%1."/>
      <w:lvlJc w:val="left"/>
      <w:pPr>
        <w:ind w:left="720" w:hanging="360"/>
      </w:pPr>
      <w:rPr>
        <w:rFonts w:ascii="Calibri" w:eastAsia="Calibri" w:hAnsi="Calibri"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842BDA"/>
    <w:multiLevelType w:val="hybridMultilevel"/>
    <w:tmpl w:val="26841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F85016"/>
    <w:multiLevelType w:val="hybridMultilevel"/>
    <w:tmpl w:val="5B206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71556"/>
    <w:multiLevelType w:val="hybridMultilevel"/>
    <w:tmpl w:val="68D8B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967DAC"/>
    <w:multiLevelType w:val="hybridMultilevel"/>
    <w:tmpl w:val="1F4C0C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A860B2"/>
    <w:multiLevelType w:val="hybridMultilevel"/>
    <w:tmpl w:val="FBD48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1859B3"/>
    <w:multiLevelType w:val="hybridMultilevel"/>
    <w:tmpl w:val="E104084A"/>
    <w:lvl w:ilvl="0" w:tplc="1354DE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D630F7"/>
    <w:multiLevelType w:val="hybridMultilevel"/>
    <w:tmpl w:val="5A7E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2"/>
  </w:num>
  <w:num w:numId="4">
    <w:abstractNumId w:val="16"/>
  </w:num>
  <w:num w:numId="5">
    <w:abstractNumId w:val="8"/>
  </w:num>
  <w:num w:numId="6">
    <w:abstractNumId w:val="6"/>
  </w:num>
  <w:num w:numId="7">
    <w:abstractNumId w:val="0"/>
  </w:num>
  <w:num w:numId="8">
    <w:abstractNumId w:val="2"/>
  </w:num>
  <w:num w:numId="9">
    <w:abstractNumId w:val="4"/>
  </w:num>
  <w:num w:numId="10">
    <w:abstractNumId w:val="3"/>
  </w:num>
  <w:num w:numId="11">
    <w:abstractNumId w:val="14"/>
  </w:num>
  <w:num w:numId="12">
    <w:abstractNumId w:val="12"/>
  </w:num>
  <w:num w:numId="13">
    <w:abstractNumId w:val="5"/>
  </w:num>
  <w:num w:numId="14">
    <w:abstractNumId w:val="25"/>
  </w:num>
  <w:num w:numId="15">
    <w:abstractNumId w:val="13"/>
  </w:num>
  <w:num w:numId="16">
    <w:abstractNumId w:val="19"/>
  </w:num>
  <w:num w:numId="17">
    <w:abstractNumId w:val="15"/>
  </w:num>
  <w:num w:numId="18">
    <w:abstractNumId w:val="23"/>
  </w:num>
  <w:num w:numId="19">
    <w:abstractNumId w:val="18"/>
  </w:num>
  <w:num w:numId="20">
    <w:abstractNumId w:val="21"/>
  </w:num>
  <w:num w:numId="21">
    <w:abstractNumId w:val="11"/>
  </w:num>
  <w:num w:numId="22">
    <w:abstractNumId w:val="10"/>
  </w:num>
  <w:num w:numId="23">
    <w:abstractNumId w:val="17"/>
  </w:num>
  <w:num w:numId="24">
    <w:abstractNumId w:val="24"/>
  </w:num>
  <w:num w:numId="25">
    <w:abstractNumId w:val="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69"/>
    <w:rsid w:val="0001102B"/>
    <w:rsid w:val="000240B5"/>
    <w:rsid w:val="000E1C02"/>
    <w:rsid w:val="00186004"/>
    <w:rsid w:val="001C22EF"/>
    <w:rsid w:val="00264AFB"/>
    <w:rsid w:val="00351182"/>
    <w:rsid w:val="003F7B97"/>
    <w:rsid w:val="0042483A"/>
    <w:rsid w:val="004D770E"/>
    <w:rsid w:val="00507DEE"/>
    <w:rsid w:val="0056609F"/>
    <w:rsid w:val="005754D3"/>
    <w:rsid w:val="005A133E"/>
    <w:rsid w:val="005D6200"/>
    <w:rsid w:val="00616F61"/>
    <w:rsid w:val="0067320D"/>
    <w:rsid w:val="006774AC"/>
    <w:rsid w:val="00717035"/>
    <w:rsid w:val="00775524"/>
    <w:rsid w:val="007E551C"/>
    <w:rsid w:val="00815CD4"/>
    <w:rsid w:val="0087056F"/>
    <w:rsid w:val="008A03F8"/>
    <w:rsid w:val="008B6FFF"/>
    <w:rsid w:val="008D2E0B"/>
    <w:rsid w:val="00920563"/>
    <w:rsid w:val="00985A95"/>
    <w:rsid w:val="009D5FE6"/>
    <w:rsid w:val="00A01469"/>
    <w:rsid w:val="00A0618E"/>
    <w:rsid w:val="00A94328"/>
    <w:rsid w:val="00A957ED"/>
    <w:rsid w:val="00AD52BF"/>
    <w:rsid w:val="00B37DE8"/>
    <w:rsid w:val="00B7511F"/>
    <w:rsid w:val="00BA3508"/>
    <w:rsid w:val="00BC46A8"/>
    <w:rsid w:val="00BD64AC"/>
    <w:rsid w:val="00C7770A"/>
    <w:rsid w:val="00CD24A7"/>
    <w:rsid w:val="00CE5A58"/>
    <w:rsid w:val="00D67E2F"/>
    <w:rsid w:val="00D7514A"/>
    <w:rsid w:val="00D77F49"/>
    <w:rsid w:val="00DB5F29"/>
    <w:rsid w:val="00E656C1"/>
    <w:rsid w:val="00E74780"/>
    <w:rsid w:val="00E90B05"/>
    <w:rsid w:val="00EC742A"/>
    <w:rsid w:val="00EF52F3"/>
    <w:rsid w:val="00F05DCA"/>
    <w:rsid w:val="00F11891"/>
    <w:rsid w:val="00F7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BEBB"/>
  <w15:chartTrackingRefBased/>
  <w15:docId w15:val="{6BDE3DB6-7A63-4127-B79F-9BFFABFC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Spacing"/>
    <w:next w:val="Normal"/>
    <w:link w:val="Heading1Char"/>
    <w:uiPriority w:val="9"/>
    <w:qFormat/>
    <w:rsid w:val="00CD24A7"/>
    <w:pPr>
      <w:outlineLvl w:val="0"/>
    </w:pPr>
    <w:rPr>
      <w:b/>
      <w:sz w:val="32"/>
    </w:rPr>
  </w:style>
  <w:style w:type="paragraph" w:styleId="Heading2">
    <w:name w:val="heading 2"/>
    <w:basedOn w:val="NoSpacing"/>
    <w:next w:val="Normal"/>
    <w:link w:val="Heading2Char"/>
    <w:uiPriority w:val="9"/>
    <w:unhideWhenUsed/>
    <w:qFormat/>
    <w:rsid w:val="00CD24A7"/>
    <w:pPr>
      <w:outlineLvl w:val="1"/>
    </w:pPr>
    <w:rPr>
      <w:b/>
      <w:sz w:val="28"/>
    </w:rPr>
  </w:style>
  <w:style w:type="paragraph" w:styleId="Heading3">
    <w:name w:val="heading 3"/>
    <w:basedOn w:val="NoSpacing"/>
    <w:next w:val="Normal"/>
    <w:link w:val="Heading3Char"/>
    <w:uiPriority w:val="9"/>
    <w:unhideWhenUsed/>
    <w:qFormat/>
    <w:rsid w:val="00CD24A7"/>
    <w:pPr>
      <w:outlineLvl w:val="2"/>
    </w:pPr>
    <w:rPr>
      <w:b/>
      <w:sz w:val="24"/>
    </w:rPr>
  </w:style>
  <w:style w:type="paragraph" w:styleId="Heading4">
    <w:name w:val="heading 4"/>
    <w:basedOn w:val="NoSpacing"/>
    <w:next w:val="Normal"/>
    <w:link w:val="Heading4Char"/>
    <w:uiPriority w:val="9"/>
    <w:unhideWhenUsed/>
    <w:qFormat/>
    <w:rsid w:val="00CD24A7"/>
    <w:pPr>
      <w:outlineLvl w:val="3"/>
    </w:pPr>
    <w:rPr>
      <w:b/>
      <w:u w:val="single"/>
    </w:rPr>
  </w:style>
  <w:style w:type="paragraph" w:styleId="Heading5">
    <w:name w:val="heading 5"/>
    <w:basedOn w:val="NoSpacing"/>
    <w:next w:val="Normal"/>
    <w:link w:val="Heading5Char"/>
    <w:uiPriority w:val="9"/>
    <w:unhideWhenUsed/>
    <w:qFormat/>
    <w:rsid w:val="00CD24A7"/>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24A7"/>
    <w:pPr>
      <w:spacing w:after="0" w:line="240" w:lineRule="auto"/>
    </w:pPr>
  </w:style>
  <w:style w:type="paragraph" w:customStyle="1" w:styleId="Heading0">
    <w:name w:val="Heading 0"/>
    <w:basedOn w:val="NoSpacing"/>
    <w:link w:val="Heading0Char"/>
    <w:qFormat/>
    <w:rsid w:val="00CD24A7"/>
    <w:rPr>
      <w:b/>
      <w:sz w:val="36"/>
    </w:rPr>
  </w:style>
  <w:style w:type="character" w:customStyle="1" w:styleId="Heading1Char">
    <w:name w:val="Heading 1 Char"/>
    <w:basedOn w:val="DefaultParagraphFont"/>
    <w:link w:val="Heading1"/>
    <w:uiPriority w:val="9"/>
    <w:rsid w:val="00CD24A7"/>
    <w:rPr>
      <w:b/>
      <w:sz w:val="32"/>
    </w:rPr>
  </w:style>
  <w:style w:type="character" w:customStyle="1" w:styleId="NoSpacingChar">
    <w:name w:val="No Spacing Char"/>
    <w:basedOn w:val="DefaultParagraphFont"/>
    <w:link w:val="NoSpacing"/>
    <w:uiPriority w:val="1"/>
    <w:rsid w:val="00CD24A7"/>
  </w:style>
  <w:style w:type="character" w:customStyle="1" w:styleId="Heading0Char">
    <w:name w:val="Heading 0 Char"/>
    <w:basedOn w:val="NoSpacingChar"/>
    <w:link w:val="Heading0"/>
    <w:rsid w:val="00CD24A7"/>
    <w:rPr>
      <w:b/>
      <w:sz w:val="36"/>
    </w:rPr>
  </w:style>
  <w:style w:type="character" w:customStyle="1" w:styleId="Heading2Char">
    <w:name w:val="Heading 2 Char"/>
    <w:basedOn w:val="DefaultParagraphFont"/>
    <w:link w:val="Heading2"/>
    <w:uiPriority w:val="9"/>
    <w:rsid w:val="00CD24A7"/>
    <w:rPr>
      <w:b/>
      <w:sz w:val="28"/>
    </w:rPr>
  </w:style>
  <w:style w:type="character" w:customStyle="1" w:styleId="Heading3Char">
    <w:name w:val="Heading 3 Char"/>
    <w:basedOn w:val="DefaultParagraphFont"/>
    <w:link w:val="Heading3"/>
    <w:uiPriority w:val="9"/>
    <w:rsid w:val="00CD24A7"/>
    <w:rPr>
      <w:b/>
      <w:sz w:val="24"/>
    </w:rPr>
  </w:style>
  <w:style w:type="character" w:customStyle="1" w:styleId="Heading4Char">
    <w:name w:val="Heading 4 Char"/>
    <w:basedOn w:val="DefaultParagraphFont"/>
    <w:link w:val="Heading4"/>
    <w:uiPriority w:val="9"/>
    <w:rsid w:val="00CD24A7"/>
    <w:rPr>
      <w:b/>
      <w:u w:val="single"/>
    </w:rPr>
  </w:style>
  <w:style w:type="character" w:customStyle="1" w:styleId="Heading5Char">
    <w:name w:val="Heading 5 Char"/>
    <w:basedOn w:val="DefaultParagraphFont"/>
    <w:link w:val="Heading5"/>
    <w:uiPriority w:val="9"/>
    <w:rsid w:val="00CD24A7"/>
    <w:rPr>
      <w:u w:val="single"/>
    </w:rPr>
  </w:style>
  <w:style w:type="paragraph" w:styleId="Header">
    <w:name w:val="header"/>
    <w:basedOn w:val="Normal"/>
    <w:link w:val="HeaderChar"/>
    <w:uiPriority w:val="99"/>
    <w:unhideWhenUsed/>
    <w:rsid w:val="00CD2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4A7"/>
  </w:style>
  <w:style w:type="paragraph" w:styleId="Footer">
    <w:name w:val="footer"/>
    <w:basedOn w:val="Normal"/>
    <w:link w:val="FooterChar"/>
    <w:uiPriority w:val="99"/>
    <w:unhideWhenUsed/>
    <w:rsid w:val="00CD2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4A7"/>
  </w:style>
  <w:style w:type="paragraph" w:styleId="ListParagraph">
    <w:name w:val="List Paragraph"/>
    <w:basedOn w:val="Normal"/>
    <w:uiPriority w:val="34"/>
    <w:qFormat/>
    <w:rsid w:val="00775524"/>
    <w:pPr>
      <w:ind w:left="720"/>
      <w:contextualSpacing/>
    </w:pPr>
  </w:style>
  <w:style w:type="paragraph" w:styleId="NormalWeb">
    <w:name w:val="Normal (Web)"/>
    <w:basedOn w:val="Normal"/>
    <w:uiPriority w:val="99"/>
    <w:semiHidden/>
    <w:unhideWhenUsed/>
    <w:rsid w:val="0087056F"/>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42483A"/>
    <w:pPr>
      <w:keepNext/>
      <w:keepLines/>
      <w:spacing w:before="240" w:line="259" w:lineRule="auto"/>
      <w:outlineLvl w:val="9"/>
    </w:pPr>
    <w:rPr>
      <w:rFonts w:asciiTheme="majorHAnsi" w:eastAsiaTheme="majorEastAsia" w:hAnsiTheme="majorHAnsi" w:cstheme="majorBidi"/>
      <w:b w:val="0"/>
      <w:color w:val="2F5496" w:themeColor="accent1" w:themeShade="BF"/>
      <w:szCs w:val="32"/>
    </w:rPr>
  </w:style>
  <w:style w:type="paragraph" w:styleId="TOC2">
    <w:name w:val="toc 2"/>
    <w:basedOn w:val="Normal"/>
    <w:next w:val="Normal"/>
    <w:autoRedefine/>
    <w:uiPriority w:val="39"/>
    <w:unhideWhenUsed/>
    <w:rsid w:val="0042483A"/>
    <w:pPr>
      <w:spacing w:after="100"/>
      <w:ind w:left="220"/>
    </w:pPr>
  </w:style>
  <w:style w:type="paragraph" w:styleId="TOC3">
    <w:name w:val="toc 3"/>
    <w:basedOn w:val="Normal"/>
    <w:next w:val="Normal"/>
    <w:autoRedefine/>
    <w:uiPriority w:val="39"/>
    <w:unhideWhenUsed/>
    <w:rsid w:val="0042483A"/>
    <w:pPr>
      <w:spacing w:after="100"/>
      <w:ind w:left="440"/>
    </w:pPr>
  </w:style>
  <w:style w:type="character" w:styleId="Hyperlink">
    <w:name w:val="Hyperlink"/>
    <w:basedOn w:val="DefaultParagraphFont"/>
    <w:uiPriority w:val="99"/>
    <w:unhideWhenUsed/>
    <w:rsid w:val="004248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rant%20-%20Reference\Word%20Templates\Grant%20-%20Docume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3878A-653C-467A-8752-F5BEAE1BD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Grant - Document Template.dotm</Template>
  <TotalTime>500</TotalTime>
  <Pages>29</Pages>
  <Words>4907</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Anderson</dc:creator>
  <cp:keywords/>
  <dc:description/>
  <cp:lastModifiedBy>Grant Anderson</cp:lastModifiedBy>
  <cp:revision>23</cp:revision>
  <dcterms:created xsi:type="dcterms:W3CDTF">2018-05-08T18:04:00Z</dcterms:created>
  <dcterms:modified xsi:type="dcterms:W3CDTF">2018-05-10T21:32:00Z</dcterms:modified>
</cp:coreProperties>
</file>